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rutenett"/>
        <w:tblpPr w:leftFromText="141" w:rightFromText="141" w:vertAnchor="text" w:horzAnchor="margin" w:tblpXSpec="center" w:tblpY="24"/>
        <w:tblW w:w="11906" w:type="dxa"/>
        <w:shd w:val="clear" w:color="auto" w:fill="FFFFFF" w:themeFill="background1"/>
        <w:tblCellMar>
          <w:top w:w="1418" w:type="dxa"/>
          <w:left w:w="1531" w:type="dxa"/>
          <w:bottom w:w="680" w:type="dxa"/>
          <w:right w:w="680" w:type="dxa"/>
        </w:tblCellMar>
        <w:tblLook w:val="0600" w:firstRow="0" w:lastRow="0" w:firstColumn="0" w:lastColumn="0" w:noHBand="1" w:noVBand="1"/>
      </w:tblPr>
      <w:tblGrid>
        <w:gridCol w:w="11906"/>
      </w:tblGrid>
      <w:tr w:rsidR="009A4987" w:rsidRPr="009A4987" w14:paraId="5E5EEBC4" w14:textId="77777777" w:rsidTr="009A4987">
        <w:tc>
          <w:tcPr>
            <w:tcW w:w="1190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58A3DEB" w14:textId="7FDF488B" w:rsidR="009A4987" w:rsidRPr="009A4987" w:rsidRDefault="00FD5FF1" w:rsidP="009A4987">
            <w:pPr>
              <w:spacing w:after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Fakultet for ingeniørvitenskap og teknologi</w:t>
            </w:r>
          </w:p>
          <w:p w14:paraId="13763112" w14:textId="6C6729CB" w:rsidR="009A4987" w:rsidRPr="0054790A" w:rsidRDefault="009B5596" w:rsidP="009A4987">
            <w:pPr>
              <w:spacing w:before="160" w:after="0"/>
              <w:rPr>
                <w:rFonts w:ascii="Arial" w:hAnsi="Arial" w:cs="Arial"/>
                <w:b/>
                <w:sz w:val="28"/>
                <w:szCs w:val="28"/>
              </w:rPr>
            </w:pPr>
            <w:r w:rsidRPr="0054790A">
              <w:rPr>
                <w:rFonts w:ascii="Arial" w:hAnsi="Arial" w:cs="Arial"/>
                <w:b/>
                <w:sz w:val="28"/>
                <w:szCs w:val="28"/>
              </w:rPr>
              <w:t xml:space="preserve">Oppgave </w:t>
            </w:r>
            <w:r w:rsidR="0054790A" w:rsidRPr="0054790A">
              <w:rPr>
                <w:rFonts w:ascii="Arial" w:hAnsi="Arial" w:cs="Arial"/>
                <w:b/>
                <w:sz w:val="28"/>
                <w:szCs w:val="28"/>
              </w:rPr>
              <w:t>2</w:t>
            </w:r>
            <w:r w:rsidR="00FD5FF1" w:rsidRPr="0054790A">
              <w:rPr>
                <w:rFonts w:ascii="Arial" w:hAnsi="Arial" w:cs="Arial"/>
                <w:b/>
                <w:sz w:val="28"/>
                <w:szCs w:val="28"/>
              </w:rPr>
              <w:t xml:space="preserve">: </w:t>
            </w:r>
            <w:proofErr w:type="spellStart"/>
            <w:r w:rsidRPr="0054790A">
              <w:rPr>
                <w:rFonts w:ascii="Arial" w:hAnsi="Arial" w:cs="Arial"/>
                <w:b/>
                <w:sz w:val="28"/>
                <w:szCs w:val="28"/>
              </w:rPr>
              <w:t>Lossy</w:t>
            </w:r>
            <w:proofErr w:type="spellEnd"/>
            <w:r w:rsidRPr="0054790A">
              <w:rPr>
                <w:rFonts w:ascii="Arial" w:hAnsi="Arial" w:cs="Arial"/>
                <w:b/>
                <w:sz w:val="28"/>
                <w:szCs w:val="28"/>
              </w:rPr>
              <w:t xml:space="preserve"> </w:t>
            </w:r>
            <w:proofErr w:type="spellStart"/>
            <w:r w:rsidRPr="0054790A">
              <w:rPr>
                <w:rFonts w:ascii="Arial" w:hAnsi="Arial" w:cs="Arial"/>
                <w:b/>
                <w:sz w:val="28"/>
                <w:szCs w:val="28"/>
              </w:rPr>
              <w:t>Compression</w:t>
            </w:r>
            <w:proofErr w:type="spellEnd"/>
            <w:r w:rsidRPr="0054790A">
              <w:rPr>
                <w:rFonts w:ascii="Arial" w:hAnsi="Arial" w:cs="Arial"/>
                <w:b/>
                <w:sz w:val="28"/>
                <w:szCs w:val="28"/>
              </w:rPr>
              <w:t xml:space="preserve"> (</w:t>
            </w:r>
            <w:proofErr w:type="spellStart"/>
            <w:r w:rsidR="0054790A" w:rsidRPr="0054790A">
              <w:rPr>
                <w:rFonts w:ascii="Arial" w:hAnsi="Arial" w:cs="Arial"/>
                <w:b/>
                <w:sz w:val="28"/>
                <w:szCs w:val="28"/>
              </w:rPr>
              <w:t>DCT</w:t>
            </w:r>
            <w:proofErr w:type="spellEnd"/>
            <w:r w:rsidR="0054790A" w:rsidRPr="0054790A">
              <w:rPr>
                <w:rFonts w:ascii="Arial" w:hAnsi="Arial" w:cs="Arial"/>
                <w:b/>
                <w:sz w:val="28"/>
                <w:szCs w:val="28"/>
              </w:rPr>
              <w:t xml:space="preserve"> og</w:t>
            </w:r>
            <w:r w:rsidRPr="0054790A">
              <w:rPr>
                <w:rFonts w:ascii="Arial" w:hAnsi="Arial" w:cs="Arial"/>
                <w:b/>
                <w:sz w:val="28"/>
                <w:szCs w:val="28"/>
              </w:rPr>
              <w:t xml:space="preserve"> </w:t>
            </w:r>
            <w:proofErr w:type="spellStart"/>
            <w:r w:rsidRPr="0054790A">
              <w:rPr>
                <w:rFonts w:ascii="Arial" w:hAnsi="Arial" w:cs="Arial"/>
                <w:b/>
                <w:sz w:val="28"/>
                <w:szCs w:val="28"/>
              </w:rPr>
              <w:t>Quantization</w:t>
            </w:r>
            <w:proofErr w:type="spellEnd"/>
            <w:r w:rsidRPr="0054790A">
              <w:rPr>
                <w:rFonts w:ascii="Arial" w:hAnsi="Arial" w:cs="Arial"/>
                <w:b/>
                <w:sz w:val="28"/>
                <w:szCs w:val="28"/>
              </w:rPr>
              <w:t>)</w:t>
            </w:r>
          </w:p>
          <w:p w14:paraId="38454B11" w14:textId="2B684294" w:rsidR="009A4987" w:rsidRPr="009A4987" w:rsidRDefault="00FD5FF1" w:rsidP="009A4987">
            <w:pPr>
              <w:spacing w:after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Gruppe «Gutta»</w:t>
            </w:r>
          </w:p>
          <w:p w14:paraId="555DA89C" w14:textId="3AD7EF92" w:rsidR="009A4987" w:rsidRPr="009A4987" w:rsidRDefault="00FD5FF1" w:rsidP="009A4987">
            <w:pPr>
              <w:spacing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Jørgen Nordås, Isak Steinmo Hansen, Patrik Andreassen</w:t>
            </w:r>
          </w:p>
          <w:p w14:paraId="051A55EC" w14:textId="2B65343D" w:rsidR="009A4987" w:rsidRPr="009A4987" w:rsidRDefault="00FD5FF1" w:rsidP="009A4987">
            <w:pPr>
              <w:spacing w:after="0"/>
              <w:rPr>
                <w:rFonts w:ascii="Arial" w:hAnsi="Arial" w:cs="Arial"/>
              </w:rPr>
            </w:pPr>
            <w:r>
              <w:rPr>
                <w:rFonts w:ascii="Arial" w:hAnsi="Arial" w:cs="Arial"/>
                <w:sz w:val="20"/>
                <w:szCs w:val="20"/>
              </w:rPr>
              <w:t>DTE-2803-2</w:t>
            </w:r>
            <w:r w:rsidR="003E4098">
              <w:rPr>
                <w:rFonts w:ascii="Arial" w:hAnsi="Arial" w:cs="Arial"/>
                <w:sz w:val="20"/>
                <w:szCs w:val="20"/>
              </w:rPr>
              <w:t xml:space="preserve">, </w:t>
            </w:r>
            <w:r>
              <w:rPr>
                <w:rFonts w:ascii="Arial" w:hAnsi="Arial" w:cs="Arial"/>
                <w:sz w:val="20"/>
                <w:szCs w:val="20"/>
              </w:rPr>
              <w:t>Høst</w:t>
            </w:r>
            <w:r w:rsidR="003E4098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2023</w:t>
            </w:r>
          </w:p>
        </w:tc>
      </w:tr>
    </w:tbl>
    <w:p w14:paraId="7A879E68" w14:textId="1EC91AB0" w:rsidR="00F94727" w:rsidRDefault="00FD5FF1">
      <w:pPr>
        <w:spacing w:after="0" w:line="240" w:lineRule="auto"/>
      </w:pPr>
      <w:r>
        <w:rPr>
          <w:noProof/>
        </w:rPr>
        <w:t xml:space="preserve"> </w:t>
      </w:r>
    </w:p>
    <w:p w14:paraId="3FD504AD" w14:textId="490FF08F" w:rsidR="00911428" w:rsidRPr="009A4987" w:rsidRDefault="00911428">
      <w:pPr>
        <w:sectPr w:rsidR="00911428" w:rsidRPr="009A4987" w:rsidSect="00A4364D">
          <w:headerReference w:type="even" r:id="rId11"/>
          <w:headerReference w:type="first" r:id="rId12"/>
          <w:footerReference w:type="first" r:id="rId13"/>
          <w:pgSz w:w="11900" w:h="16840"/>
          <w:pgMar w:top="1418" w:right="1418" w:bottom="1418" w:left="1418" w:header="709" w:footer="709" w:gutter="0"/>
          <w:cols w:space="708"/>
          <w:titlePg/>
          <w:docGrid w:linePitch="360"/>
        </w:sectPr>
      </w:pPr>
    </w:p>
    <w:sdt>
      <w:sdtPr>
        <w:rPr>
          <w:rFonts w:ascii="Times New Roman" w:eastAsiaTheme="minorEastAsia" w:hAnsi="Times New Roman" w:cstheme="minorBidi"/>
          <w:sz w:val="24"/>
          <w:szCs w:val="24"/>
        </w:rPr>
        <w:id w:val="1520070221"/>
        <w:docPartObj>
          <w:docPartGallery w:val="Table of Contents"/>
          <w:docPartUnique/>
        </w:docPartObj>
      </w:sdtPr>
      <w:sdtContent>
        <w:p w14:paraId="1BE679E7" w14:textId="63481F48" w:rsidR="00DB5337" w:rsidRDefault="5C1DF593" w:rsidP="6FBA2698">
          <w:pPr>
            <w:pStyle w:val="Overskriftforinnholdsfortegnelse"/>
          </w:pPr>
          <w:r>
            <w:t>Innholdsfortegnelse</w:t>
          </w:r>
        </w:p>
        <w:p w14:paraId="606A17F4" w14:textId="188D0921" w:rsidR="007E1E44" w:rsidRDefault="0066035F">
          <w:pPr>
            <w:pStyle w:val="INNH1"/>
            <w:rPr>
              <w:rFonts w:asciiTheme="minorHAnsi" w:hAnsiTheme="minorHAnsi"/>
              <w:noProof/>
              <w:kern w:val="2"/>
              <w14:ligatures w14:val="standardContextual"/>
            </w:rPr>
          </w:pPr>
          <w:r>
            <w:fldChar w:fldCharType="begin"/>
          </w:r>
          <w:r w:rsidR="00DB5337">
            <w:instrText>TOC \o "1-3" \h \z \u</w:instrText>
          </w:r>
          <w:r>
            <w:fldChar w:fldCharType="separate"/>
          </w:r>
          <w:hyperlink w:anchor="_Toc148775506" w:history="1">
            <w:r w:rsidR="007E1E44" w:rsidRPr="0093047F">
              <w:rPr>
                <w:rStyle w:val="Hyperkobling"/>
                <w:noProof/>
              </w:rPr>
              <w:t>1</w:t>
            </w:r>
            <w:r w:rsidR="007E1E44">
              <w:rPr>
                <w:rFonts w:asciiTheme="minorHAnsi" w:hAnsiTheme="minorHAnsi"/>
                <w:noProof/>
                <w:kern w:val="2"/>
                <w14:ligatures w14:val="standardContextual"/>
              </w:rPr>
              <w:tab/>
            </w:r>
            <w:r w:rsidR="007E1E44" w:rsidRPr="0093047F">
              <w:rPr>
                <w:rStyle w:val="Hyperkobling"/>
                <w:noProof/>
              </w:rPr>
              <w:t>Om oppgaven</w:t>
            </w:r>
            <w:r w:rsidR="007E1E44">
              <w:rPr>
                <w:noProof/>
                <w:webHidden/>
              </w:rPr>
              <w:tab/>
            </w:r>
            <w:r w:rsidR="007E1E44">
              <w:rPr>
                <w:noProof/>
                <w:webHidden/>
              </w:rPr>
              <w:fldChar w:fldCharType="begin"/>
            </w:r>
            <w:r w:rsidR="007E1E44">
              <w:rPr>
                <w:noProof/>
                <w:webHidden/>
              </w:rPr>
              <w:instrText xml:space="preserve"> PAGEREF _Toc148775506 \h </w:instrText>
            </w:r>
            <w:r w:rsidR="007E1E44">
              <w:rPr>
                <w:noProof/>
                <w:webHidden/>
              </w:rPr>
            </w:r>
            <w:r w:rsidR="007E1E44">
              <w:rPr>
                <w:noProof/>
                <w:webHidden/>
              </w:rPr>
              <w:fldChar w:fldCharType="separate"/>
            </w:r>
            <w:r w:rsidR="007E1E44">
              <w:rPr>
                <w:noProof/>
                <w:webHidden/>
              </w:rPr>
              <w:t>2</w:t>
            </w:r>
            <w:r w:rsidR="007E1E44">
              <w:rPr>
                <w:noProof/>
                <w:webHidden/>
              </w:rPr>
              <w:fldChar w:fldCharType="end"/>
            </w:r>
          </w:hyperlink>
        </w:p>
        <w:p w14:paraId="6125CADF" w14:textId="71335D97" w:rsidR="007E1E44" w:rsidRDefault="007E1E44">
          <w:pPr>
            <w:pStyle w:val="INNH1"/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48775507" w:history="1">
            <w:r w:rsidRPr="0093047F">
              <w:rPr>
                <w:rStyle w:val="Hyperkobling"/>
                <w:noProof/>
              </w:rPr>
              <w:t>2</w:t>
            </w:r>
            <w:r>
              <w:rPr>
                <w:rFonts w:asciiTheme="minorHAnsi" w:hAnsiTheme="minorHAnsi"/>
                <w:noProof/>
                <w:kern w:val="2"/>
                <w14:ligatures w14:val="standardContextual"/>
              </w:rPr>
              <w:tab/>
            </w:r>
            <w:r w:rsidRPr="0093047F">
              <w:rPr>
                <w:rStyle w:val="Hyperkobling"/>
                <w:noProof/>
              </w:rPr>
              <w:t>Gjennomgang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_Toc148775507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4C80C" w14:textId="6DC70770" w:rsidR="007E1E44" w:rsidRDefault="007E1E44">
          <w:pPr>
            <w:pStyle w:val="INNH1"/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48775508" w:history="1">
            <w:r w:rsidRPr="0093047F">
              <w:rPr>
                <w:rStyle w:val="Hyperkobling"/>
                <w:noProof/>
              </w:rPr>
              <w:t>3</w:t>
            </w:r>
            <w:r>
              <w:rPr>
                <w:rFonts w:asciiTheme="minorHAnsi" w:hAnsiTheme="minorHAnsi"/>
                <w:noProof/>
                <w:kern w:val="2"/>
                <w14:ligatures w14:val="standardContextual"/>
              </w:rPr>
              <w:tab/>
            </w:r>
            <w:r w:rsidRPr="0093047F">
              <w:rPr>
                <w:rStyle w:val="Hyperkobling"/>
                <w:noProof/>
              </w:rPr>
              <w:t>Resultater ved kjøring av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_Toc148775508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B3193" w14:textId="591ABAB2" w:rsidR="007E1E44" w:rsidRDefault="007E1E44">
          <w:pPr>
            <w:pStyle w:val="INNH1"/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48775509" w:history="1">
            <w:r w:rsidRPr="0093047F">
              <w:rPr>
                <w:rStyle w:val="Hyperkobling"/>
                <w:noProof/>
              </w:rPr>
              <w:t>4</w:t>
            </w:r>
            <w:r>
              <w:rPr>
                <w:rFonts w:asciiTheme="minorHAnsi" w:hAnsiTheme="minorHAnsi"/>
                <w:noProof/>
                <w:kern w:val="2"/>
                <w14:ligatures w14:val="standardContextual"/>
              </w:rPr>
              <w:tab/>
            </w:r>
            <w:r w:rsidRPr="0093047F">
              <w:rPr>
                <w:rStyle w:val="Hyperkobling"/>
                <w:noProof/>
              </w:rPr>
              <w:t>Komplett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_Toc148775509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2291F" w14:textId="3409BD9B" w:rsidR="0066035F" w:rsidRDefault="0066035F" w:rsidP="6FBA2698">
          <w:pPr>
            <w:pStyle w:val="INNH3"/>
            <w:tabs>
              <w:tab w:val="left" w:pos="1200"/>
              <w:tab w:val="right" w:leader="dot" w:pos="9060"/>
            </w:tabs>
            <w:rPr>
              <w:rStyle w:val="Hyperkobling"/>
              <w:noProof/>
              <w:kern w:val="2"/>
              <w14:ligatures w14:val="standardContextual"/>
            </w:rPr>
          </w:pPr>
          <w:r>
            <w:fldChar w:fldCharType="end"/>
          </w:r>
        </w:p>
      </w:sdtContent>
    </w:sdt>
    <w:p w14:paraId="73DF554D" w14:textId="4EA094CE" w:rsidR="00DB5337" w:rsidRDefault="00DB5337"/>
    <w:p w14:paraId="6A21354A" w14:textId="782180AB" w:rsidR="00DB5337" w:rsidRDefault="00DB5337">
      <w:pPr>
        <w:spacing w:after="0" w:line="240" w:lineRule="auto"/>
      </w:pPr>
      <w:r>
        <w:br w:type="page"/>
      </w:r>
    </w:p>
    <w:p w14:paraId="4B90CCC2" w14:textId="6F16F182" w:rsidR="00DB5337" w:rsidRDefault="0054790A" w:rsidP="00DB5337">
      <w:pPr>
        <w:pStyle w:val="Overskrift1"/>
      </w:pPr>
      <w:bookmarkStart w:id="0" w:name="_Toc148775506"/>
      <w:r>
        <w:lastRenderedPageBreak/>
        <w:t>Om oppgaven</w:t>
      </w:r>
      <w:bookmarkEnd w:id="0"/>
    </w:p>
    <w:p w14:paraId="6D203309" w14:textId="77777777" w:rsidR="0054790A" w:rsidRDefault="009B5596" w:rsidP="009B5596">
      <w:r>
        <w:t xml:space="preserve">I denne oppgaven skal vi </w:t>
      </w:r>
      <w:proofErr w:type="gramStart"/>
      <w:r w:rsidRPr="009B5596">
        <w:t>implementere</w:t>
      </w:r>
      <w:proofErr w:type="gramEnd"/>
      <w:r w:rsidRPr="009B5596">
        <w:t xml:space="preserve"> en </w:t>
      </w:r>
      <w:r>
        <w:t>«</w:t>
      </w:r>
      <w:proofErr w:type="spellStart"/>
      <w:r>
        <w:t>lossy</w:t>
      </w:r>
      <w:proofErr w:type="spellEnd"/>
      <w:r>
        <w:t>»</w:t>
      </w:r>
      <w:r w:rsidRPr="009B5596">
        <w:t xml:space="preserve"> kompresjonspipeline ved hjelp av </w:t>
      </w:r>
      <w:proofErr w:type="spellStart"/>
      <w:r w:rsidR="0054790A">
        <w:t>DCT</w:t>
      </w:r>
      <w:proofErr w:type="spellEnd"/>
      <w:r>
        <w:t xml:space="preserve"> (</w:t>
      </w:r>
      <w:proofErr w:type="spellStart"/>
      <w:r w:rsidR="0054790A">
        <w:t>Discrete</w:t>
      </w:r>
      <w:proofErr w:type="spellEnd"/>
      <w:r w:rsidR="0054790A">
        <w:t xml:space="preserve"> Cosinus Transform</w:t>
      </w:r>
      <w:r>
        <w:t>)</w:t>
      </w:r>
      <w:r w:rsidR="0054790A">
        <w:t xml:space="preserve"> og </w:t>
      </w:r>
      <w:r w:rsidRPr="009B5596">
        <w:t>kvantisering</w:t>
      </w:r>
      <w:r w:rsidR="0054790A">
        <w:t xml:space="preserve">. Vi skal bruke tre forskjellige </w:t>
      </w:r>
      <w:r w:rsidR="0054790A" w:rsidRPr="0054790A">
        <w:t xml:space="preserve">kvantiseringsmatriser der </w:t>
      </w:r>
      <w:r w:rsidR="0054790A">
        <w:t>vi</w:t>
      </w:r>
      <w:r w:rsidR="0054790A" w:rsidRPr="0054790A">
        <w:t xml:space="preserve"> viser minst 3 forskjellige scenarier. </w:t>
      </w:r>
    </w:p>
    <w:p w14:paraId="5BAA2E54" w14:textId="77777777" w:rsidR="0054790A" w:rsidRDefault="0054790A" w:rsidP="0054790A">
      <w:pPr>
        <w:pStyle w:val="Listeavsnitt"/>
        <w:numPr>
          <w:ilvl w:val="0"/>
          <w:numId w:val="20"/>
        </w:numPr>
      </w:pPr>
      <w:r w:rsidRPr="0054790A">
        <w:t xml:space="preserve">"normal" kompresjon.. ved å sette høyfrekvente deler til 0 </w:t>
      </w:r>
    </w:p>
    <w:p w14:paraId="2C71B5DB" w14:textId="77777777" w:rsidR="0054790A" w:rsidRDefault="0054790A" w:rsidP="0054790A">
      <w:pPr>
        <w:pStyle w:val="Listeavsnitt"/>
        <w:numPr>
          <w:ilvl w:val="0"/>
          <w:numId w:val="20"/>
        </w:numPr>
      </w:pPr>
      <w:r w:rsidRPr="0054790A">
        <w:t xml:space="preserve">b) sette kun lavfrekvente deler til 0 </w:t>
      </w:r>
    </w:p>
    <w:p w14:paraId="2356C9BD" w14:textId="77777777" w:rsidR="0054790A" w:rsidRDefault="0054790A" w:rsidP="0054790A">
      <w:pPr>
        <w:pStyle w:val="Listeavsnitt"/>
        <w:numPr>
          <w:ilvl w:val="0"/>
          <w:numId w:val="20"/>
        </w:numPr>
      </w:pPr>
      <w:r w:rsidRPr="0054790A">
        <w:t>c) sette høy- og lavfrekvente deler til 0 og beholde resten.</w:t>
      </w:r>
    </w:p>
    <w:p w14:paraId="0E4FD53F" w14:textId="215A6163" w:rsidR="009B5596" w:rsidRDefault="009B5596" w:rsidP="0054790A">
      <w:r>
        <w:t>I dette dokumentet skal vi kort presentere kodens komponenter, samt p</w:t>
      </w:r>
      <w:r w:rsidRPr="009B5596">
        <w:t>resenter</w:t>
      </w:r>
      <w:r>
        <w:t>e</w:t>
      </w:r>
      <w:r w:rsidRPr="009B5596">
        <w:t xml:space="preserve"> resultatene </w:t>
      </w:r>
      <w:r>
        <w:t>fra koden</w:t>
      </w:r>
      <w:r w:rsidRPr="009B5596">
        <w:t xml:space="preserve"> og diskuter </w:t>
      </w:r>
      <w:r w:rsidR="0054790A">
        <w:t>forskjellene mellom disse</w:t>
      </w:r>
      <w:r>
        <w:t>.</w:t>
      </w:r>
    </w:p>
    <w:p w14:paraId="44E93D6B" w14:textId="7AFCF22A" w:rsidR="00FE16DD" w:rsidRDefault="00FE16DD" w:rsidP="00FE16DD">
      <w:pPr>
        <w:pStyle w:val="Overskrift1"/>
      </w:pPr>
      <w:bookmarkStart w:id="1" w:name="_Toc148775507"/>
      <w:r>
        <w:t>Gjennomgang kode</w:t>
      </w:r>
      <w:bookmarkEnd w:id="1"/>
    </w:p>
    <w:p w14:paraId="1F943EA5" w14:textId="2DDEC663" w:rsidR="00FE16DD" w:rsidRPr="00FE16DD" w:rsidRDefault="00FE16DD" w:rsidP="00FE16DD">
      <w:r w:rsidRPr="00FE16DD">
        <w:t xml:space="preserve">Her er en </w:t>
      </w:r>
      <w:r>
        <w:t xml:space="preserve">kort </w:t>
      </w:r>
      <w:r w:rsidRPr="00FE16DD">
        <w:t xml:space="preserve">gjennomgang av koden </w:t>
      </w:r>
      <w:r>
        <w:t>vår</w:t>
      </w:r>
      <w:r w:rsidRPr="00FE16DD">
        <w:t xml:space="preserve"> og</w:t>
      </w:r>
      <w:r>
        <w:t xml:space="preserve"> de forskjellige stegene som skjer fra start til slutt, samt noen viktige poeng å forstå.</w:t>
      </w:r>
      <w:r w:rsidR="00D621ED">
        <w:t xml:space="preserve"> Hele koden kan du finne i siste kapittel.</w:t>
      </w:r>
    </w:p>
    <w:p w14:paraId="69F4D5EC" w14:textId="2E2B5DC2" w:rsidR="0054790A" w:rsidRDefault="0054790A" w:rsidP="0054790A">
      <w:r>
        <w:t xml:space="preserve">Koden definerer </w:t>
      </w:r>
      <w:r w:rsidR="001A6D8F">
        <w:t>fire</w:t>
      </w:r>
      <w:r>
        <w:t xml:space="preserve"> </w:t>
      </w:r>
      <w:r>
        <w:t>hoved</w:t>
      </w:r>
      <w:r>
        <w:t>funksjoner:</w:t>
      </w:r>
    </w:p>
    <w:p w14:paraId="4A93F09D" w14:textId="1F9B1394" w:rsidR="005B4FAB" w:rsidRDefault="0054790A" w:rsidP="005B4FAB">
      <w:pPr>
        <w:pStyle w:val="Listeavsnitt"/>
        <w:numPr>
          <w:ilvl w:val="0"/>
          <w:numId w:val="23"/>
        </w:numPr>
        <w:rPr>
          <w:rFonts w:ascii="Times New Roman" w:hAnsi="Times New Roman" w:cs="Times New Roman"/>
        </w:rPr>
      </w:pPr>
      <w:proofErr w:type="spellStart"/>
      <w:proofErr w:type="gramStart"/>
      <w:r w:rsidRPr="005B4FAB">
        <w:rPr>
          <w:rFonts w:ascii="Times New Roman" w:hAnsi="Times New Roman" w:cs="Times New Roman"/>
          <w:b/>
          <w:bCs/>
          <w:sz w:val="24"/>
          <w:szCs w:val="24"/>
        </w:rPr>
        <w:t>quantize</w:t>
      </w:r>
      <w:proofErr w:type="spellEnd"/>
      <w:r w:rsidRPr="005B4FAB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proofErr w:type="gramEnd"/>
      <w:r w:rsidRPr="005B4FAB">
        <w:rPr>
          <w:rFonts w:ascii="Times New Roman" w:hAnsi="Times New Roman" w:cs="Times New Roman"/>
          <w:b/>
          <w:bCs/>
          <w:sz w:val="24"/>
          <w:szCs w:val="24"/>
        </w:rPr>
        <w:t>dct</w:t>
      </w:r>
      <w:proofErr w:type="spellEnd"/>
      <w:r w:rsidRPr="005B4FAB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5B4FAB">
        <w:rPr>
          <w:rFonts w:ascii="Times New Roman" w:hAnsi="Times New Roman" w:cs="Times New Roman"/>
          <w:b/>
          <w:bCs/>
          <w:sz w:val="24"/>
          <w:szCs w:val="24"/>
        </w:rPr>
        <w:t>quantize</w:t>
      </w:r>
      <w:proofErr w:type="spellEnd"/>
      <w:r w:rsidRPr="005B4FAB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5B4FAB">
        <w:rPr>
          <w:rFonts w:ascii="Times New Roman" w:hAnsi="Times New Roman" w:cs="Times New Roman"/>
          <w:b/>
          <w:bCs/>
        </w:rPr>
        <w:t>:</w:t>
      </w:r>
      <w:r w:rsidRPr="005B4FAB">
        <w:rPr>
          <w:rFonts w:ascii="Times New Roman" w:hAnsi="Times New Roman" w:cs="Times New Roman"/>
        </w:rPr>
        <w:t xml:space="preserve"> </w:t>
      </w:r>
      <w:r w:rsidR="005B4FAB" w:rsidRPr="005B4FAB">
        <w:rPr>
          <w:rFonts w:ascii="Times New Roman" w:hAnsi="Times New Roman" w:cs="Times New Roman"/>
        </w:rPr>
        <w:t xml:space="preserve">Vi kvantiserer </w:t>
      </w:r>
      <w:proofErr w:type="spellStart"/>
      <w:r w:rsidR="005B4FAB">
        <w:rPr>
          <w:rFonts w:ascii="Times New Roman" w:hAnsi="Times New Roman" w:cs="Times New Roman"/>
        </w:rPr>
        <w:t>DCT</w:t>
      </w:r>
      <w:proofErr w:type="spellEnd"/>
      <w:r w:rsidR="005B4FAB" w:rsidRPr="005B4FAB">
        <w:rPr>
          <w:rFonts w:ascii="Times New Roman" w:hAnsi="Times New Roman" w:cs="Times New Roman"/>
        </w:rPr>
        <w:t>-koeffisienten ved a dele dem med de tilsvarende verdiene i kvantiseringsmatrisen. Dette trinnet innf</w:t>
      </w:r>
      <w:r w:rsidR="005B4FAB">
        <w:rPr>
          <w:rFonts w:ascii="Times New Roman" w:hAnsi="Times New Roman" w:cs="Times New Roman"/>
        </w:rPr>
        <w:t>ø</w:t>
      </w:r>
      <w:r w:rsidR="005B4FAB" w:rsidRPr="005B4FAB">
        <w:rPr>
          <w:rFonts w:ascii="Times New Roman" w:hAnsi="Times New Roman" w:cs="Times New Roman"/>
        </w:rPr>
        <w:t xml:space="preserve">rer tap ved a forkaste noen av koeffisientene. </w:t>
      </w:r>
    </w:p>
    <w:p w14:paraId="254AB1F1" w14:textId="77777777" w:rsidR="001A6D8F" w:rsidRDefault="001A6D8F" w:rsidP="001A6D8F">
      <w:pPr>
        <w:pStyle w:val="Listeavsnitt"/>
        <w:rPr>
          <w:rFonts w:ascii="Times New Roman" w:hAnsi="Times New Roman" w:cs="Times New Roman"/>
        </w:rPr>
      </w:pPr>
    </w:p>
    <w:p w14:paraId="1C265163" w14:textId="7E828502" w:rsidR="001A6D8F" w:rsidRDefault="001A6D8F" w:rsidP="001A6D8F">
      <w:pPr>
        <w:pStyle w:val="Listeavsnitt"/>
        <w:rPr>
          <w:rFonts w:ascii="Times New Roman" w:hAnsi="Times New Roman" w:cs="Times New Roman"/>
        </w:rPr>
      </w:pPr>
      <w:r w:rsidRPr="001A6D8F">
        <w:rPr>
          <w:rFonts w:ascii="Times New Roman" w:hAnsi="Times New Roman" w:cs="Times New Roman"/>
        </w:rPr>
        <w:drawing>
          <wp:inline distT="0" distB="0" distL="0" distR="0" wp14:anchorId="7035AC50" wp14:editId="1D985EF7">
            <wp:extent cx="3090440" cy="618088"/>
            <wp:effectExtent l="0" t="0" r="0" b="4445"/>
            <wp:docPr id="1006567168" name="Bilde 1" descr="Et bilde som inneholder tekst, Font, skjermbilde, lin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67168" name="Bilde 1" descr="Et bilde som inneholder tekst, Font, skjermbilde, line&#10;&#10;Automatisk generert beskrivels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32669" cy="64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1987" w14:textId="77777777" w:rsidR="005B4FAB" w:rsidRPr="005B4FAB" w:rsidRDefault="005B4FAB" w:rsidP="005B4FAB">
      <w:pPr>
        <w:pStyle w:val="Listeavsnitt"/>
        <w:rPr>
          <w:rFonts w:ascii="Times New Roman" w:hAnsi="Times New Roman" w:cs="Times New Roman"/>
        </w:rPr>
      </w:pPr>
    </w:p>
    <w:p w14:paraId="133F43C6" w14:textId="6D69AE59" w:rsidR="005B4FAB" w:rsidRDefault="0054790A" w:rsidP="005B4FAB">
      <w:pPr>
        <w:pStyle w:val="Listeavsnitt"/>
        <w:numPr>
          <w:ilvl w:val="0"/>
          <w:numId w:val="23"/>
        </w:numPr>
        <w:rPr>
          <w:rFonts w:ascii="Times New Roman" w:hAnsi="Times New Roman" w:cs="Times New Roman"/>
        </w:rPr>
      </w:pPr>
      <w:proofErr w:type="spellStart"/>
      <w:r w:rsidRPr="005B4FAB">
        <w:rPr>
          <w:rFonts w:ascii="Times New Roman" w:hAnsi="Times New Roman" w:cs="Times New Roman"/>
          <w:b/>
          <w:bCs/>
          <w:sz w:val="24"/>
          <w:szCs w:val="24"/>
        </w:rPr>
        <w:t>dequantize_</w:t>
      </w:r>
      <w:proofErr w:type="gramStart"/>
      <w:r w:rsidRPr="005B4FAB">
        <w:rPr>
          <w:rFonts w:ascii="Times New Roman" w:hAnsi="Times New Roman" w:cs="Times New Roman"/>
          <w:b/>
          <w:bCs/>
          <w:sz w:val="24"/>
          <w:szCs w:val="24"/>
        </w:rPr>
        <w:t>dct</w:t>
      </w:r>
      <w:proofErr w:type="spellEnd"/>
      <w:r w:rsidRPr="005B4FAB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proofErr w:type="gramEnd"/>
      <w:r w:rsidRPr="005B4FAB">
        <w:rPr>
          <w:rFonts w:ascii="Times New Roman" w:hAnsi="Times New Roman" w:cs="Times New Roman"/>
          <w:b/>
          <w:bCs/>
          <w:sz w:val="24"/>
          <w:szCs w:val="24"/>
        </w:rPr>
        <w:t>dct_matrix</w:t>
      </w:r>
      <w:proofErr w:type="spellEnd"/>
      <w:r w:rsidRPr="005B4FAB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5B4FAB">
        <w:rPr>
          <w:rFonts w:ascii="Times New Roman" w:hAnsi="Times New Roman" w:cs="Times New Roman"/>
          <w:b/>
          <w:bCs/>
          <w:sz w:val="24"/>
          <w:szCs w:val="24"/>
        </w:rPr>
        <w:t>quantization_matrix</w:t>
      </w:r>
      <w:proofErr w:type="spellEnd"/>
      <w:r w:rsidRPr="005B4FAB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5B4FAB">
        <w:rPr>
          <w:rFonts w:ascii="Times New Roman" w:hAnsi="Times New Roman" w:cs="Times New Roman"/>
          <w:b/>
          <w:bCs/>
        </w:rPr>
        <w:t>:</w:t>
      </w:r>
      <w:r w:rsidRPr="005B4FAB">
        <w:rPr>
          <w:rFonts w:ascii="Times New Roman" w:hAnsi="Times New Roman" w:cs="Times New Roman"/>
        </w:rPr>
        <w:t xml:space="preserve"> </w:t>
      </w:r>
      <w:r w:rsidR="005B4FAB" w:rsidRPr="005B4FAB">
        <w:rPr>
          <w:rFonts w:ascii="Times New Roman" w:hAnsi="Times New Roman" w:cs="Times New Roman"/>
        </w:rPr>
        <w:t xml:space="preserve">Vi reverserer kvantiseringen ved a multiplisere </w:t>
      </w:r>
      <w:proofErr w:type="spellStart"/>
      <w:r w:rsidR="005B4FAB">
        <w:rPr>
          <w:rFonts w:ascii="Times New Roman" w:hAnsi="Times New Roman" w:cs="Times New Roman"/>
        </w:rPr>
        <w:t>DCT</w:t>
      </w:r>
      <w:proofErr w:type="spellEnd"/>
      <w:r w:rsidR="005B4FAB" w:rsidRPr="005B4FAB">
        <w:rPr>
          <w:rFonts w:ascii="Times New Roman" w:hAnsi="Times New Roman" w:cs="Times New Roman"/>
        </w:rPr>
        <w:t xml:space="preserve">-koeffisienten med kvantiseringsmatrisen. </w:t>
      </w:r>
    </w:p>
    <w:p w14:paraId="3A0843E9" w14:textId="77777777" w:rsidR="001A6D8F" w:rsidRDefault="001A6D8F" w:rsidP="001A6D8F">
      <w:pPr>
        <w:pStyle w:val="Listeavsnitt"/>
        <w:rPr>
          <w:rFonts w:ascii="Times New Roman" w:hAnsi="Times New Roman" w:cs="Times New Roman"/>
          <w:b/>
          <w:bCs/>
          <w:sz w:val="24"/>
          <w:szCs w:val="24"/>
        </w:rPr>
      </w:pPr>
    </w:p>
    <w:p w14:paraId="35A86235" w14:textId="79109CAE" w:rsidR="001A6D8F" w:rsidRPr="005B4FAB" w:rsidRDefault="001A6D8F" w:rsidP="001A6D8F">
      <w:pPr>
        <w:pStyle w:val="Listeavsnitt"/>
        <w:rPr>
          <w:rFonts w:ascii="Times New Roman" w:hAnsi="Times New Roman" w:cs="Times New Roman"/>
        </w:rPr>
      </w:pPr>
      <w:r w:rsidRPr="001A6D8F">
        <w:rPr>
          <w:rFonts w:ascii="Times New Roman" w:hAnsi="Times New Roman" w:cs="Times New Roman"/>
        </w:rPr>
        <w:drawing>
          <wp:inline distT="0" distB="0" distL="0" distR="0" wp14:anchorId="0D57AA96" wp14:editId="14D1C70C">
            <wp:extent cx="4583575" cy="803542"/>
            <wp:effectExtent l="0" t="0" r="1270" b="0"/>
            <wp:docPr id="846641428" name="Bilde 1" descr="Et bilde som inneholder tekst, Font, skjermbild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41428" name="Bilde 1" descr="Et bilde som inneholder tekst, Font, skjermbilde&#10;&#10;Automatisk generert beskrivels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6725" cy="81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D61B" w14:textId="7D17BAAC" w:rsidR="0054790A" w:rsidRPr="005B4FAB" w:rsidRDefault="0054790A" w:rsidP="005B4FAB">
      <w:pPr>
        <w:pStyle w:val="Listeavsnitt"/>
        <w:rPr>
          <w:rFonts w:ascii="Times New Roman" w:hAnsi="Times New Roman" w:cs="Times New Roman"/>
        </w:rPr>
      </w:pPr>
    </w:p>
    <w:p w14:paraId="72017D6E" w14:textId="36A8E845" w:rsidR="0054790A" w:rsidRDefault="0054790A" w:rsidP="005B4FAB">
      <w:pPr>
        <w:pStyle w:val="Listeavsnitt"/>
        <w:numPr>
          <w:ilvl w:val="0"/>
          <w:numId w:val="23"/>
        </w:numPr>
        <w:rPr>
          <w:rFonts w:ascii="Times New Roman" w:hAnsi="Times New Roman" w:cs="Times New Roman"/>
        </w:rPr>
      </w:pPr>
      <w:proofErr w:type="spellStart"/>
      <w:r w:rsidRPr="0054790A">
        <w:rPr>
          <w:rFonts w:ascii="Times New Roman" w:hAnsi="Times New Roman" w:cs="Times New Roman"/>
          <w:b/>
          <w:bCs/>
          <w:sz w:val="24"/>
          <w:szCs w:val="24"/>
        </w:rPr>
        <w:t>dtc_quantiazation_</w:t>
      </w:r>
      <w:proofErr w:type="gramStart"/>
      <w:r w:rsidRPr="0054790A">
        <w:rPr>
          <w:rFonts w:ascii="Times New Roman" w:hAnsi="Times New Roman" w:cs="Times New Roman"/>
          <w:b/>
          <w:bCs/>
          <w:sz w:val="24"/>
          <w:szCs w:val="24"/>
        </w:rPr>
        <w:t>pipeline</w:t>
      </w:r>
      <w:proofErr w:type="spellEnd"/>
      <w:r w:rsidRPr="0054790A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54790A">
        <w:rPr>
          <w:rFonts w:ascii="Times New Roman" w:hAnsi="Times New Roman" w:cs="Times New Roman"/>
          <w:b/>
          <w:bCs/>
          <w:sz w:val="24"/>
          <w:szCs w:val="24"/>
        </w:rPr>
        <w:t xml:space="preserve">image, B, </w:t>
      </w:r>
      <w:proofErr w:type="spellStart"/>
      <w:r w:rsidRPr="0054790A">
        <w:rPr>
          <w:rFonts w:ascii="Times New Roman" w:hAnsi="Times New Roman" w:cs="Times New Roman"/>
          <w:b/>
          <w:bCs/>
          <w:sz w:val="24"/>
          <w:szCs w:val="24"/>
        </w:rPr>
        <w:t>quantization_matrix_a</w:t>
      </w:r>
      <w:proofErr w:type="spellEnd"/>
      <w:r w:rsidRPr="0054790A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54790A">
        <w:rPr>
          <w:rFonts w:ascii="Times New Roman" w:hAnsi="Times New Roman" w:cs="Times New Roman"/>
          <w:b/>
          <w:bCs/>
          <w:sz w:val="24"/>
          <w:szCs w:val="24"/>
        </w:rPr>
        <w:t>quantization_matrix_b</w:t>
      </w:r>
      <w:proofErr w:type="spellEnd"/>
      <w:r w:rsidRPr="0054790A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54790A">
        <w:rPr>
          <w:rFonts w:ascii="Times New Roman" w:hAnsi="Times New Roman" w:cs="Times New Roman"/>
          <w:b/>
          <w:bCs/>
          <w:sz w:val="24"/>
          <w:szCs w:val="24"/>
        </w:rPr>
        <w:t>quantization_matrix_c</w:t>
      </w:r>
      <w:proofErr w:type="spellEnd"/>
      <w:r w:rsidRPr="0054790A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54790A">
        <w:rPr>
          <w:rFonts w:ascii="Times New Roman" w:hAnsi="Times New Roman" w:cs="Times New Roman"/>
          <w:b/>
          <w:bCs/>
        </w:rPr>
        <w:t>:</w:t>
      </w:r>
      <w:r w:rsidRPr="0054790A">
        <w:rPr>
          <w:rFonts w:ascii="Times New Roman" w:hAnsi="Times New Roman" w:cs="Times New Roman"/>
        </w:rPr>
        <w:t xml:space="preserve"> Denne funksjonen utfører </w:t>
      </w:r>
      <w:proofErr w:type="spellStart"/>
      <w:r w:rsidRPr="0054790A">
        <w:rPr>
          <w:rFonts w:ascii="Times New Roman" w:hAnsi="Times New Roman" w:cs="Times New Roman"/>
        </w:rPr>
        <w:t>DCT</w:t>
      </w:r>
      <w:proofErr w:type="spellEnd"/>
      <w:r w:rsidRPr="0054790A">
        <w:rPr>
          <w:rFonts w:ascii="Times New Roman" w:hAnsi="Times New Roman" w:cs="Times New Roman"/>
        </w:rPr>
        <w:t xml:space="preserve"> og kvantisering på bildet, deretter </w:t>
      </w:r>
      <w:proofErr w:type="spellStart"/>
      <w:r w:rsidRPr="0054790A">
        <w:rPr>
          <w:rFonts w:ascii="Times New Roman" w:hAnsi="Times New Roman" w:cs="Times New Roman"/>
        </w:rPr>
        <w:t>dekvantiserer</w:t>
      </w:r>
      <w:proofErr w:type="spellEnd"/>
      <w:r w:rsidRPr="0054790A">
        <w:rPr>
          <w:rFonts w:ascii="Times New Roman" w:hAnsi="Times New Roman" w:cs="Times New Roman"/>
        </w:rPr>
        <w:t xml:space="preserve"> og rekonstruerer bildet. Den gir også muligheten til å bruke tre forskjellige kvantiseringsmatriser for sammenligning</w:t>
      </w:r>
      <w:r w:rsidR="005B4FAB">
        <w:rPr>
          <w:rFonts w:ascii="Times New Roman" w:hAnsi="Times New Roman" w:cs="Times New Roman"/>
        </w:rPr>
        <w:t xml:space="preserve"> slik som oppgaven vil</w:t>
      </w:r>
      <w:r w:rsidR="001A6D8F">
        <w:rPr>
          <w:rFonts w:ascii="Times New Roman" w:hAnsi="Times New Roman" w:cs="Times New Roman"/>
        </w:rPr>
        <w:t>.</w:t>
      </w:r>
    </w:p>
    <w:p w14:paraId="1A88239C" w14:textId="77777777" w:rsidR="001A6D8F" w:rsidRDefault="001A6D8F" w:rsidP="001A6D8F">
      <w:pPr>
        <w:pStyle w:val="Listeavsnitt"/>
        <w:rPr>
          <w:rFonts w:ascii="Times New Roman" w:hAnsi="Times New Roman" w:cs="Times New Roman"/>
          <w:b/>
          <w:bCs/>
          <w:sz w:val="24"/>
          <w:szCs w:val="24"/>
        </w:rPr>
      </w:pPr>
    </w:p>
    <w:p w14:paraId="4824E85A" w14:textId="053E18EB" w:rsidR="001A6D8F" w:rsidRDefault="001A6D8F" w:rsidP="001A6D8F">
      <w:pPr>
        <w:pStyle w:val="Listeavsnitt"/>
        <w:rPr>
          <w:rFonts w:ascii="Times New Roman" w:hAnsi="Times New Roman" w:cs="Times New Roman"/>
        </w:rPr>
      </w:pPr>
      <w:r w:rsidRPr="001A6D8F">
        <w:rPr>
          <w:rFonts w:ascii="Times New Roman" w:hAnsi="Times New Roman" w:cs="Times New Roman"/>
        </w:rPr>
        <w:lastRenderedPageBreak/>
        <w:drawing>
          <wp:inline distT="0" distB="0" distL="0" distR="0" wp14:anchorId="3A4E9237" wp14:editId="3E34ACD0">
            <wp:extent cx="5755640" cy="3233420"/>
            <wp:effectExtent l="0" t="0" r="0" b="5080"/>
            <wp:docPr id="1181321042" name="Bilde 1" descr="Et bilde som inneholder tekst, skjermbilde, Fon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21042" name="Bilde 1" descr="Et bilde som inneholder tekst, skjermbilde, Font&#10;&#10;Automatisk generert beskrivels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ED5B" w14:textId="5BEFB227" w:rsidR="001A6D8F" w:rsidRDefault="001A6D8F" w:rsidP="001A6D8F">
      <w:pPr>
        <w:pStyle w:val="Listeavsnitt"/>
        <w:rPr>
          <w:rFonts w:ascii="Times New Roman" w:hAnsi="Times New Roman" w:cs="Times New Roman"/>
        </w:rPr>
      </w:pPr>
      <w:r w:rsidRPr="001A6D8F">
        <w:rPr>
          <w:rFonts w:ascii="Times New Roman" w:hAnsi="Times New Roman" w:cs="Times New Roman"/>
        </w:rPr>
        <w:drawing>
          <wp:inline distT="0" distB="0" distL="0" distR="0" wp14:anchorId="159258A3" wp14:editId="26D05EBA">
            <wp:extent cx="5755640" cy="3176270"/>
            <wp:effectExtent l="0" t="0" r="0" b="0"/>
            <wp:docPr id="714559934" name="Bilde 1" descr="Et bilde som inneholder tekst, skjermbilde, Fon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59934" name="Bilde 1" descr="Et bilde som inneholder tekst, skjermbilde, Font&#10;&#10;Automatisk generert beskrivels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DD7D" w14:textId="4BFB3C82" w:rsidR="001A6D8F" w:rsidRDefault="001A6D8F" w:rsidP="001A6D8F">
      <w:pPr>
        <w:pStyle w:val="Listeavsnitt"/>
        <w:rPr>
          <w:rFonts w:ascii="Times New Roman" w:hAnsi="Times New Roman" w:cs="Times New Roman"/>
        </w:rPr>
      </w:pPr>
      <w:r w:rsidRPr="001A6D8F">
        <w:rPr>
          <w:rFonts w:ascii="Times New Roman" w:hAnsi="Times New Roman" w:cs="Times New Roman"/>
        </w:rPr>
        <w:drawing>
          <wp:inline distT="0" distB="0" distL="0" distR="0" wp14:anchorId="004D323A" wp14:editId="1A42B340">
            <wp:extent cx="5755640" cy="804545"/>
            <wp:effectExtent l="0" t="0" r="0" b="0"/>
            <wp:docPr id="192693353" name="Bilde 1" descr="Et bilde som inneholder tekst, skjermbilde, Fon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3353" name="Bilde 1" descr="Et bilde som inneholder tekst, skjermbilde, Font&#10;&#10;Automatisk generert beskrivels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1D36" w14:textId="77777777" w:rsidR="001A6D8F" w:rsidRDefault="001A6D8F" w:rsidP="001A6D8F">
      <w:pPr>
        <w:pStyle w:val="Listeavsnitt"/>
        <w:rPr>
          <w:rFonts w:ascii="Times New Roman" w:hAnsi="Times New Roman" w:cs="Times New Roman"/>
        </w:rPr>
      </w:pPr>
    </w:p>
    <w:p w14:paraId="59BA4E77" w14:textId="7373A5B4" w:rsidR="001A6D8F" w:rsidRDefault="001A6D8F" w:rsidP="005B4FAB">
      <w:pPr>
        <w:pStyle w:val="Listeavsnitt"/>
        <w:numPr>
          <w:ilvl w:val="0"/>
          <w:numId w:val="2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plot_result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(images):</w:t>
      </w:r>
      <w:r>
        <w:rPr>
          <w:rFonts w:ascii="Times New Roman" w:hAnsi="Times New Roman" w:cs="Times New Roman"/>
        </w:rPr>
        <w:t xml:space="preserve"> Denne funksjonen brukes til å plotte de originale og resultatbildene etter komprimeringen.</w:t>
      </w:r>
    </w:p>
    <w:p w14:paraId="5827A5DB" w14:textId="77777777" w:rsidR="001A6D8F" w:rsidRDefault="001A6D8F" w:rsidP="001A6D8F">
      <w:pPr>
        <w:pStyle w:val="Listeavsnitt"/>
        <w:rPr>
          <w:rFonts w:ascii="Times New Roman" w:hAnsi="Times New Roman" w:cs="Times New Roman"/>
          <w:b/>
          <w:bCs/>
          <w:sz w:val="24"/>
          <w:szCs w:val="24"/>
        </w:rPr>
      </w:pPr>
    </w:p>
    <w:p w14:paraId="58714D73" w14:textId="30EE9121" w:rsidR="001A6D8F" w:rsidRDefault="001A6D8F" w:rsidP="001A6D8F">
      <w:pPr>
        <w:pStyle w:val="Listeavsnitt"/>
        <w:rPr>
          <w:rFonts w:ascii="Times New Roman" w:hAnsi="Times New Roman" w:cs="Times New Roman"/>
        </w:rPr>
      </w:pPr>
      <w:r w:rsidRPr="001A6D8F">
        <w:rPr>
          <w:rFonts w:ascii="Times New Roman" w:hAnsi="Times New Roman" w:cs="Times New Roman"/>
        </w:rPr>
        <w:lastRenderedPageBreak/>
        <w:drawing>
          <wp:inline distT="0" distB="0" distL="0" distR="0" wp14:anchorId="4B427156" wp14:editId="1DE21EE1">
            <wp:extent cx="5755640" cy="2629535"/>
            <wp:effectExtent l="0" t="0" r="0" b="0"/>
            <wp:docPr id="373903515" name="Bilde 1" descr="Et bilde som inneholder tekst, skjermbilde, Fon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03515" name="Bilde 1" descr="Et bilde som inneholder tekst, skjermbilde, Font&#10;&#10;Automatisk generert beskrivels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E560" w14:textId="77777777" w:rsidR="001A6D8F" w:rsidRPr="005B4FAB" w:rsidRDefault="001A6D8F" w:rsidP="001A6D8F">
      <w:pPr>
        <w:pStyle w:val="Listeavsnitt"/>
        <w:rPr>
          <w:rFonts w:ascii="Times New Roman" w:hAnsi="Times New Roman" w:cs="Times New Roman"/>
        </w:rPr>
      </w:pPr>
    </w:p>
    <w:p w14:paraId="3E35EAEF" w14:textId="77777777" w:rsidR="0054790A" w:rsidRDefault="0054790A" w:rsidP="0054790A">
      <w:r>
        <w:t xml:space="preserve">I </w:t>
      </w:r>
      <w:r w:rsidRPr="0054790A">
        <w:t>main</w:t>
      </w:r>
      <w:r>
        <w:t>-funksjonen blir følgende gjort:</w:t>
      </w:r>
    </w:p>
    <w:p w14:paraId="3582A3F9" w14:textId="1A229481" w:rsidR="0054790A" w:rsidRDefault="0054790A" w:rsidP="005B4FAB">
      <w:pPr>
        <w:pStyle w:val="Listeavsnitt"/>
        <w:numPr>
          <w:ilvl w:val="0"/>
          <w:numId w:val="27"/>
        </w:numPr>
      </w:pPr>
      <w:r>
        <w:t xml:space="preserve">Originale bilder blir lastet inn og lagret i en </w:t>
      </w:r>
      <w:r w:rsidR="005B4FAB">
        <w:t>liste som heter «</w:t>
      </w:r>
      <w:proofErr w:type="spellStart"/>
      <w:r w:rsidRPr="0054790A">
        <w:rPr>
          <w:rFonts w:ascii="Times New Roman" w:hAnsi="Times New Roman"/>
          <w:sz w:val="24"/>
          <w:szCs w:val="24"/>
        </w:rPr>
        <w:t>original_images</w:t>
      </w:r>
      <w:proofErr w:type="spellEnd"/>
      <w:r w:rsidR="005B4FAB">
        <w:rPr>
          <w:rFonts w:ascii="Times New Roman" w:hAnsi="Times New Roman"/>
          <w:sz w:val="24"/>
          <w:szCs w:val="24"/>
        </w:rPr>
        <w:t>»</w:t>
      </w:r>
      <w:r>
        <w:t>.</w:t>
      </w:r>
    </w:p>
    <w:p w14:paraId="6FD9566E" w14:textId="7ED8DF46" w:rsidR="0054790A" w:rsidRDefault="0054790A" w:rsidP="005B4FAB">
      <w:pPr>
        <w:pStyle w:val="Listeavsnitt"/>
        <w:numPr>
          <w:ilvl w:val="0"/>
          <w:numId w:val="27"/>
        </w:numPr>
      </w:pPr>
      <w:r>
        <w:t xml:space="preserve">Blokkstørrelsen </w:t>
      </w:r>
      <w:r w:rsidRPr="0054790A">
        <w:rPr>
          <w:rFonts w:ascii="Times New Roman" w:hAnsi="Times New Roman"/>
          <w:sz w:val="24"/>
          <w:szCs w:val="24"/>
        </w:rPr>
        <w:t>B</w:t>
      </w:r>
      <w:r>
        <w:t xml:space="preserve"> er satt til 8.</w:t>
      </w:r>
      <w:r w:rsidR="005B4FAB">
        <w:t xml:space="preserve"> Denne</w:t>
      </w:r>
      <w:r w:rsidR="005B4FAB" w:rsidRPr="005B4FAB">
        <w:t xml:space="preserve"> bestemmer s</w:t>
      </w:r>
      <w:r w:rsidR="005B4FAB">
        <w:t>tø</w:t>
      </w:r>
      <w:r w:rsidR="005B4FAB" w:rsidRPr="005B4FAB">
        <w:t>rrelsen p</w:t>
      </w:r>
      <w:r w:rsidR="005B4FAB">
        <w:t>å</w:t>
      </w:r>
      <w:r w:rsidR="005B4FAB" w:rsidRPr="005B4FAB">
        <w:t xml:space="preserve"> blokkene som bildet deles opp i for komprimering. Denne blokkst</w:t>
      </w:r>
      <w:r w:rsidR="005B4FAB">
        <w:t>ø</w:t>
      </w:r>
      <w:r w:rsidR="005B4FAB" w:rsidRPr="005B4FAB">
        <w:t>rrelsen kan p</w:t>
      </w:r>
      <w:r w:rsidR="005B4FAB">
        <w:t>å</w:t>
      </w:r>
      <w:r w:rsidR="005B4FAB" w:rsidRPr="005B4FAB">
        <w:t>virke komprimeringskvaliteten og den visuelle kvaliteten p</w:t>
      </w:r>
      <w:r w:rsidR="005B4FAB">
        <w:t>å</w:t>
      </w:r>
      <w:r w:rsidR="005B4FAB" w:rsidRPr="005B4FAB">
        <w:t xml:space="preserve"> det endelige bildet. Ettersom kvantiseringsmatrisen var er en 8x8 matrise, sa m</w:t>
      </w:r>
      <w:r w:rsidR="005B4FAB">
        <w:t>å</w:t>
      </w:r>
      <w:r w:rsidR="005B4FAB" w:rsidRPr="005B4FAB">
        <w:t xml:space="preserve"> bildet som skal kvantiseres ogs</w:t>
      </w:r>
      <w:r w:rsidR="005B4FAB">
        <w:t xml:space="preserve">å </w:t>
      </w:r>
      <w:r w:rsidR="005B4FAB" w:rsidRPr="005B4FAB">
        <w:t>v</w:t>
      </w:r>
      <w:r w:rsidR="005B4FAB">
        <w:t>æ</w:t>
      </w:r>
      <w:r w:rsidR="005B4FAB" w:rsidRPr="005B4FAB">
        <w:t>re det. Bildene vi bruker er langt st</w:t>
      </w:r>
      <w:r w:rsidR="005B4FAB">
        <w:t>ø</w:t>
      </w:r>
      <w:r w:rsidR="005B4FAB" w:rsidRPr="005B4FAB">
        <w:t>rre enn det, sa derfor m</w:t>
      </w:r>
      <w:r w:rsidR="005B4FAB">
        <w:t>å</w:t>
      </w:r>
      <w:r w:rsidR="005B4FAB" w:rsidRPr="005B4FAB">
        <w:t xml:space="preserve"> vi dele opp bildet i flere 8x8 blokker som kvantiseres hver for seg f</w:t>
      </w:r>
      <w:r w:rsidR="005B4FAB">
        <w:t>ø</w:t>
      </w:r>
      <w:r w:rsidR="005B4FAB" w:rsidRPr="005B4FAB">
        <w:t xml:space="preserve">r de blir satt sammen igjen. </w:t>
      </w:r>
    </w:p>
    <w:p w14:paraId="7FD5A508" w14:textId="3CC4EF35" w:rsidR="0054790A" w:rsidRDefault="0054790A" w:rsidP="005B4FAB">
      <w:pPr>
        <w:pStyle w:val="Listeavsnitt"/>
        <w:numPr>
          <w:ilvl w:val="0"/>
          <w:numId w:val="27"/>
        </w:numPr>
      </w:pPr>
      <w:r>
        <w:t>Tre forskjellige kvantiseringsmatriser (</w:t>
      </w:r>
      <w:proofErr w:type="spellStart"/>
      <w:r w:rsidRPr="0054790A">
        <w:rPr>
          <w:rFonts w:ascii="Times New Roman" w:hAnsi="Times New Roman"/>
          <w:sz w:val="24"/>
          <w:szCs w:val="24"/>
        </w:rPr>
        <w:t>quantization_matrix_a</w:t>
      </w:r>
      <w:proofErr w:type="spellEnd"/>
      <w:r>
        <w:t xml:space="preserve">, </w:t>
      </w:r>
      <w:proofErr w:type="spellStart"/>
      <w:r w:rsidRPr="0054790A">
        <w:rPr>
          <w:rFonts w:ascii="Times New Roman" w:hAnsi="Times New Roman"/>
          <w:sz w:val="24"/>
          <w:szCs w:val="24"/>
        </w:rPr>
        <w:t>quantization_matrix_b</w:t>
      </w:r>
      <w:proofErr w:type="spellEnd"/>
      <w:r>
        <w:t xml:space="preserve">, og </w:t>
      </w:r>
      <w:proofErr w:type="spellStart"/>
      <w:r w:rsidRPr="0054790A">
        <w:rPr>
          <w:rFonts w:ascii="Times New Roman" w:hAnsi="Times New Roman"/>
          <w:sz w:val="24"/>
          <w:szCs w:val="24"/>
        </w:rPr>
        <w:t>quantization_matrix_c</w:t>
      </w:r>
      <w:proofErr w:type="spellEnd"/>
      <w:r>
        <w:t>) er definert. Disse matrisene brukes til å bestemme hvilke frekvenskomponenter som skal kvantiseres sterkest (settes til 0) og hvilke som skal bevares.</w:t>
      </w:r>
    </w:p>
    <w:p w14:paraId="4229137A" w14:textId="00D8320C" w:rsidR="0054790A" w:rsidRDefault="0054790A" w:rsidP="005B4FAB">
      <w:pPr>
        <w:pStyle w:val="Listeavsnitt"/>
        <w:numPr>
          <w:ilvl w:val="0"/>
          <w:numId w:val="27"/>
        </w:numPr>
      </w:pPr>
      <w:r>
        <w:t xml:space="preserve">For hvert originalbilde i listen, blir </w:t>
      </w:r>
      <w:proofErr w:type="spellStart"/>
      <w:r w:rsidRPr="0054790A">
        <w:rPr>
          <w:rFonts w:ascii="Times New Roman" w:hAnsi="Times New Roman"/>
          <w:sz w:val="24"/>
          <w:szCs w:val="24"/>
        </w:rPr>
        <w:t>dtc_quantiazation_pipeline</w:t>
      </w:r>
      <w:proofErr w:type="spellEnd"/>
      <w:r>
        <w:t xml:space="preserve">-funksjonen kalt for å utføre </w:t>
      </w:r>
      <w:proofErr w:type="spellStart"/>
      <w:r>
        <w:t>DCT</w:t>
      </w:r>
      <w:proofErr w:type="spellEnd"/>
      <w:r>
        <w:t>, kvantisering og rekonstruksjon av bildet med de tre forskjellige kvantiseringsstrategiene.</w:t>
      </w:r>
    </w:p>
    <w:p w14:paraId="3CDCF4A1" w14:textId="2C6F69B7" w:rsidR="0054790A" w:rsidRDefault="0054790A" w:rsidP="005B4FAB">
      <w:pPr>
        <w:pStyle w:val="Listeavsnitt"/>
        <w:numPr>
          <w:ilvl w:val="0"/>
          <w:numId w:val="27"/>
        </w:numPr>
      </w:pPr>
      <w:r>
        <w:t xml:space="preserve">Alle de originale og komprimerte bildene blir lagret i en liste </w:t>
      </w:r>
      <w:r w:rsidR="005B4FAB">
        <w:t>som heter «</w:t>
      </w:r>
      <w:proofErr w:type="spellStart"/>
      <w:r w:rsidRPr="0054790A">
        <w:rPr>
          <w:rFonts w:ascii="Times New Roman" w:hAnsi="Times New Roman"/>
          <w:sz w:val="24"/>
          <w:szCs w:val="24"/>
        </w:rPr>
        <w:t>plotting_images</w:t>
      </w:r>
      <w:proofErr w:type="spellEnd"/>
      <w:r w:rsidR="005B4FAB">
        <w:rPr>
          <w:rFonts w:ascii="Times New Roman" w:hAnsi="Times New Roman"/>
          <w:sz w:val="24"/>
          <w:szCs w:val="24"/>
        </w:rPr>
        <w:t>»</w:t>
      </w:r>
      <w:r>
        <w:t>.</w:t>
      </w:r>
    </w:p>
    <w:p w14:paraId="03A19F01" w14:textId="3E0E327B" w:rsidR="0054790A" w:rsidRDefault="0054790A" w:rsidP="005B4FAB">
      <w:pPr>
        <w:pStyle w:val="Listeavsnitt"/>
        <w:numPr>
          <w:ilvl w:val="0"/>
          <w:numId w:val="27"/>
        </w:numPr>
      </w:pPr>
      <w:proofErr w:type="spellStart"/>
      <w:r w:rsidRPr="0054790A">
        <w:rPr>
          <w:rFonts w:ascii="Times New Roman" w:hAnsi="Times New Roman"/>
          <w:sz w:val="24"/>
          <w:szCs w:val="24"/>
        </w:rPr>
        <w:t>plot_result</w:t>
      </w:r>
      <w:proofErr w:type="spellEnd"/>
      <w:r>
        <w:t>-funksjonen blir kalt for å vise de originale og komprimerte bildene i et rutenett.</w:t>
      </w:r>
      <w:r w:rsidR="005B4FAB">
        <w:t xml:space="preserve"> </w:t>
      </w:r>
      <w:r w:rsidR="001A6D8F">
        <w:t>Vi bruker biblioteket «</w:t>
      </w:r>
      <w:proofErr w:type="spellStart"/>
      <w:r w:rsidR="001A6D8F">
        <w:t>matplotlib</w:t>
      </w:r>
      <w:proofErr w:type="spellEnd"/>
      <w:r w:rsidR="001A6D8F">
        <w:t>» til plottingen.</w:t>
      </w:r>
    </w:p>
    <w:p w14:paraId="05822E2D" w14:textId="4A1A60C5" w:rsidR="001A6D8F" w:rsidRDefault="001A6D8F" w:rsidP="001A6D8F">
      <w:pPr>
        <w:ind w:left="360"/>
      </w:pPr>
      <w:r w:rsidRPr="001A6D8F">
        <w:lastRenderedPageBreak/>
        <w:drawing>
          <wp:inline distT="0" distB="0" distL="0" distR="0" wp14:anchorId="70FF465F" wp14:editId="0F0F890A">
            <wp:extent cx="3669175" cy="3321850"/>
            <wp:effectExtent l="0" t="0" r="1270" b="5715"/>
            <wp:docPr id="556354400" name="Bilde 1" descr="Et bilde som inneholder tekst, skjermbilde, Font, nummer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54400" name="Bilde 1" descr="Et bilde som inneholder tekst, skjermbilde, Font, nummer&#10;&#10;Automatisk generert beskrivels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2838" cy="33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8168" w14:textId="5418C1E7" w:rsidR="001A6D8F" w:rsidRDefault="001A6D8F" w:rsidP="001A6D8F">
      <w:pPr>
        <w:ind w:left="360"/>
      </w:pPr>
      <w:r w:rsidRPr="001A6D8F">
        <w:drawing>
          <wp:inline distT="0" distB="0" distL="0" distR="0" wp14:anchorId="54D3AF0E" wp14:editId="4938D16E">
            <wp:extent cx="4120587" cy="2804036"/>
            <wp:effectExtent l="0" t="0" r="0" b="3175"/>
            <wp:docPr id="1478227" name="Bilde 1" descr="Et bilde som inneholder tekst, skjermbilde, Font, dokumen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27" name="Bilde 1" descr="Et bilde som inneholder tekst, skjermbilde, Font, dokument&#10;&#10;Automatisk generert beskrivels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3062" cy="285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8DA6" w14:textId="2D2C4593" w:rsidR="00B709DD" w:rsidRDefault="00B709DD" w:rsidP="001A6D8F">
      <w:pPr>
        <w:ind w:left="360"/>
      </w:pPr>
      <w:r w:rsidRPr="00B709DD">
        <w:drawing>
          <wp:inline distT="0" distB="0" distL="0" distR="0" wp14:anchorId="1675F3E5" wp14:editId="33A8876F">
            <wp:extent cx="5755640" cy="1205865"/>
            <wp:effectExtent l="0" t="0" r="0" b="635"/>
            <wp:docPr id="1664535683" name="Bilde 1" descr="Et bilde som inneholder tekst, Font, skjermbild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35683" name="Bilde 1" descr="Et bilde som inneholder tekst, Font, skjermbilde&#10;&#10;Automatisk generert beskrivels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ED22" w14:textId="77777777" w:rsidR="00B709DD" w:rsidRDefault="00B709DD" w:rsidP="0054790A"/>
    <w:p w14:paraId="6A034BDE" w14:textId="77777777" w:rsidR="00B709DD" w:rsidRDefault="00B709DD" w:rsidP="0054790A"/>
    <w:p w14:paraId="6A5DAD05" w14:textId="3041DE8B" w:rsidR="0054790A" w:rsidRDefault="00B709DD" w:rsidP="0054790A">
      <w:r>
        <w:lastRenderedPageBreak/>
        <w:t>M</w:t>
      </w:r>
      <w:r w:rsidR="0054790A" w:rsidRPr="0054790A">
        <w:t>ain</w:t>
      </w:r>
      <w:r w:rsidR="0054790A">
        <w:t>-funksjonen blir kalt direkte (ved å kjøre programmet), så vil hele prosessen bli utført.</w:t>
      </w:r>
    </w:p>
    <w:p w14:paraId="26C399D8" w14:textId="3744C18C" w:rsidR="0054790A" w:rsidRDefault="0054790A" w:rsidP="00B709DD">
      <w:pPr>
        <w:pStyle w:val="Listeavsnitt"/>
        <w:numPr>
          <w:ilvl w:val="1"/>
          <w:numId w:val="29"/>
        </w:numPr>
      </w:pPr>
      <w:r>
        <w:t>Originalbildene blir lastet inn.</w:t>
      </w:r>
    </w:p>
    <w:p w14:paraId="38F1C511" w14:textId="23C9803D" w:rsidR="0054790A" w:rsidRDefault="0054790A" w:rsidP="00B709DD">
      <w:pPr>
        <w:pStyle w:val="Listeavsnitt"/>
        <w:numPr>
          <w:ilvl w:val="1"/>
          <w:numId w:val="29"/>
        </w:numPr>
      </w:pPr>
      <w:r>
        <w:t xml:space="preserve">Bildene blir behandlet ved hjelp av </w:t>
      </w:r>
      <w:proofErr w:type="spellStart"/>
      <w:r>
        <w:t>DCT</w:t>
      </w:r>
      <w:proofErr w:type="spellEnd"/>
      <w:r>
        <w:t xml:space="preserve"> og kvantisering med de tre forskjellige kvantiseringsmatrisene.</w:t>
      </w:r>
    </w:p>
    <w:p w14:paraId="2E21EF99" w14:textId="425C2F86" w:rsidR="0054790A" w:rsidRDefault="0054790A" w:rsidP="00B709DD">
      <w:pPr>
        <w:pStyle w:val="Listeavsnitt"/>
        <w:numPr>
          <w:ilvl w:val="1"/>
          <w:numId w:val="29"/>
        </w:numPr>
      </w:pPr>
      <w:r>
        <w:t>Resultatene blir vist i et rutenett med åtte bilder.</w:t>
      </w:r>
    </w:p>
    <w:p w14:paraId="66F192ED" w14:textId="77777777" w:rsidR="0054790A" w:rsidRDefault="0054790A" w:rsidP="0054790A">
      <w:r>
        <w:t xml:space="preserve">Dette programmet brukes til å demonstrere hvordan bildekomprimering kan utføres ved å sette visse </w:t>
      </w:r>
      <w:proofErr w:type="spellStart"/>
      <w:r>
        <w:t>DCT</w:t>
      </w:r>
      <w:proofErr w:type="spellEnd"/>
      <w:r>
        <w:t>-koeffisienter til 0, og hvordan dette påvirker bildets kvalitet. Den visuelle sammenligningen gjøres ved å bruke tre ulike kvantiseringsstrategier.</w:t>
      </w:r>
    </w:p>
    <w:p w14:paraId="19BCE378" w14:textId="77777777" w:rsidR="00D621ED" w:rsidRDefault="00D621ED" w:rsidP="00D621ED"/>
    <w:p w14:paraId="0D4481FA" w14:textId="5EE28BE8" w:rsidR="00D621ED" w:rsidRDefault="00D621ED" w:rsidP="00D621ED">
      <w:pPr>
        <w:pStyle w:val="Overskrift1"/>
      </w:pPr>
      <w:bookmarkStart w:id="2" w:name="_Toc148775508"/>
      <w:r>
        <w:t>Resultater ved kjøring av kode</w:t>
      </w:r>
      <w:bookmarkEnd w:id="2"/>
    </w:p>
    <w:p w14:paraId="04EDC1CE" w14:textId="6D8B0803" w:rsidR="00D621ED" w:rsidRDefault="00D621ED" w:rsidP="00D621ED">
      <w:r>
        <w:t xml:space="preserve">I dette kapittelet skal vi vise noe av resultatene fra kjøringen av koden med forskjellige kvantiseringsmatriser. </w:t>
      </w:r>
    </w:p>
    <w:p w14:paraId="7A028E74" w14:textId="77777777" w:rsidR="00B709DD" w:rsidRDefault="00B709DD" w:rsidP="00FE16DD">
      <w:r>
        <w:t>Oppgaven sa at vi skulle bruke</w:t>
      </w:r>
      <w:r w:rsidRPr="00B709DD">
        <w:t xml:space="preserve"> tre forskjellige </w:t>
      </w:r>
      <w:proofErr w:type="spellStart"/>
      <w:r w:rsidRPr="00B709DD">
        <w:t>kvantiseringmatriser</w:t>
      </w:r>
      <w:proofErr w:type="spellEnd"/>
      <w:r w:rsidRPr="00B709DD">
        <w:t xml:space="preserve">: </w:t>
      </w:r>
    </w:p>
    <w:p w14:paraId="484D54AF" w14:textId="77777777" w:rsidR="00B709DD" w:rsidRDefault="00B709DD" w:rsidP="00B709DD">
      <w:pPr>
        <w:pStyle w:val="Listeavsnitt"/>
        <w:numPr>
          <w:ilvl w:val="0"/>
          <w:numId w:val="23"/>
        </w:numPr>
      </w:pPr>
      <w:r w:rsidRPr="00B709DD">
        <w:t>en som setter bare høyfrekvente deler til 0 (a)</w:t>
      </w:r>
    </w:p>
    <w:p w14:paraId="5CFE3222" w14:textId="77777777" w:rsidR="00B709DD" w:rsidRDefault="00B709DD" w:rsidP="00B709DD">
      <w:pPr>
        <w:pStyle w:val="Listeavsnitt"/>
        <w:numPr>
          <w:ilvl w:val="0"/>
          <w:numId w:val="23"/>
        </w:numPr>
      </w:pPr>
      <w:r w:rsidRPr="00B709DD">
        <w:t>en som setter bare lavfrekvente deler til 0 (b)</w:t>
      </w:r>
    </w:p>
    <w:p w14:paraId="1AD88960" w14:textId="77777777" w:rsidR="00B709DD" w:rsidRDefault="00B709DD" w:rsidP="00B709DD">
      <w:pPr>
        <w:pStyle w:val="Listeavsnitt"/>
        <w:numPr>
          <w:ilvl w:val="0"/>
          <w:numId w:val="23"/>
        </w:numPr>
      </w:pPr>
      <w:r w:rsidRPr="00B709DD">
        <w:t xml:space="preserve">en som setter både høyfrekvente og lavfrekvente deler til 0 (c). </w:t>
      </w:r>
    </w:p>
    <w:p w14:paraId="41C1C21F" w14:textId="2F70077E" w:rsidR="004A576B" w:rsidRDefault="00B709DD" w:rsidP="00B709DD">
      <w:r w:rsidRPr="00B709DD">
        <w:t xml:space="preserve">Disse matrisene brukes vanligvis i </w:t>
      </w:r>
      <w:proofErr w:type="spellStart"/>
      <w:r w:rsidRPr="00B709DD">
        <w:t>DCT</w:t>
      </w:r>
      <w:proofErr w:type="spellEnd"/>
      <w:r w:rsidRPr="00B709DD">
        <w:t>-basert kompresjon for å kontrollere hvor mye informasjon som bevares i forskjellige frekvensområder.</w:t>
      </w:r>
      <w:r>
        <w:t xml:space="preserve"> Først tenkte vi å forklare litt hva de forskjellige matrisene beholder og fjerner av informasjon i bildet.</w:t>
      </w:r>
    </w:p>
    <w:p w14:paraId="631E25C6" w14:textId="7F0500A3" w:rsidR="00B709DD" w:rsidRDefault="00B709DD" w:rsidP="00B709DD">
      <w:pPr>
        <w:pStyle w:val="Listeavsnitt"/>
        <w:numPr>
          <w:ilvl w:val="0"/>
          <w:numId w:val="30"/>
        </w:numPr>
      </w:pPr>
      <w:proofErr w:type="spellStart"/>
      <w:r w:rsidRPr="00B709DD">
        <w:rPr>
          <w:b/>
          <w:bCs/>
        </w:rPr>
        <w:t>Kvantiseringstrategi</w:t>
      </w:r>
      <w:proofErr w:type="spellEnd"/>
      <w:r w:rsidRPr="00B709DD">
        <w:rPr>
          <w:b/>
          <w:bCs/>
        </w:rPr>
        <w:t xml:space="preserve"> a:</w:t>
      </w:r>
      <w:r>
        <w:t xml:space="preserve"> </w:t>
      </w:r>
      <w:r>
        <w:t>Dette er kvantiseringen som setter kun høyfrekvente deler av bildet til 0. Dette betyr at kvantiseringen beholder lavfrekvente detaljer i bildet, mens høyfrekvente detaljer blir fjernet.</w:t>
      </w:r>
    </w:p>
    <w:p w14:paraId="5264752B" w14:textId="1B3329F6" w:rsidR="00B709DD" w:rsidRDefault="00B709DD" w:rsidP="00B709DD">
      <w:pPr>
        <w:pStyle w:val="Listeavsnitt"/>
        <w:numPr>
          <w:ilvl w:val="0"/>
          <w:numId w:val="30"/>
        </w:numPr>
      </w:pPr>
      <w:proofErr w:type="spellStart"/>
      <w:r w:rsidRPr="00B709DD">
        <w:rPr>
          <w:b/>
          <w:bCs/>
        </w:rPr>
        <w:t>Kvantiseringstrategi</w:t>
      </w:r>
      <w:proofErr w:type="spellEnd"/>
      <w:r w:rsidRPr="00B709DD">
        <w:rPr>
          <w:b/>
          <w:bCs/>
        </w:rPr>
        <w:t xml:space="preserve"> b:</w:t>
      </w:r>
      <w:r>
        <w:t xml:space="preserve"> </w:t>
      </w:r>
      <w:r>
        <w:t>Dette er kvantiseringen som setter bare lavfrekvente deler av bildet til 0. Denne strategien beholder høyfrekvente detaljer i bildet, men fjerner lavfrekvente komponenter.</w:t>
      </w:r>
    </w:p>
    <w:p w14:paraId="58DE4316" w14:textId="1C558913" w:rsidR="00B709DD" w:rsidRDefault="00B709DD" w:rsidP="00B709DD">
      <w:pPr>
        <w:pStyle w:val="Listeavsnitt"/>
        <w:numPr>
          <w:ilvl w:val="0"/>
          <w:numId w:val="30"/>
        </w:numPr>
      </w:pPr>
      <w:proofErr w:type="spellStart"/>
      <w:r w:rsidRPr="00B709DD">
        <w:rPr>
          <w:b/>
          <w:bCs/>
        </w:rPr>
        <w:t>Kvantiseringstrategi</w:t>
      </w:r>
      <w:proofErr w:type="spellEnd"/>
      <w:r w:rsidRPr="00B709DD">
        <w:rPr>
          <w:b/>
          <w:bCs/>
        </w:rPr>
        <w:t xml:space="preserve"> c:</w:t>
      </w:r>
      <w:r w:rsidRPr="00B709DD">
        <w:rPr>
          <w:b/>
          <w:bCs/>
        </w:rPr>
        <w:t xml:space="preserve"> </w:t>
      </w:r>
      <w:r>
        <w:t>Dette er kvantiseringen som setter både høy- og lavfrekvente deler av bildet til 0. Dette resulterer i en ekstrem komprimering, hvor både høy- og lavfrekvente detaljer går tapt.</w:t>
      </w:r>
    </w:p>
    <w:p w14:paraId="502E21A2" w14:textId="59D368B2" w:rsidR="009D1949" w:rsidRDefault="009D1949" w:rsidP="009D1949">
      <w:r>
        <w:t xml:space="preserve">Når du kjører </w:t>
      </w:r>
      <w:proofErr w:type="gramStart"/>
      <w:r>
        <w:t>koden</w:t>
      </w:r>
      <w:proofErr w:type="gramEnd"/>
      <w:r>
        <w:t xml:space="preserve"> får du følgende resultat:</w:t>
      </w:r>
    </w:p>
    <w:p w14:paraId="0A04B274" w14:textId="4F890F3A" w:rsidR="009D1949" w:rsidRDefault="009D1949" w:rsidP="009D1949">
      <w:r w:rsidRPr="009D1949">
        <w:lastRenderedPageBreak/>
        <w:drawing>
          <wp:inline distT="0" distB="0" distL="0" distR="0" wp14:anchorId="5819F5D1" wp14:editId="407D5CF1">
            <wp:extent cx="5755640" cy="3345180"/>
            <wp:effectExtent l="0" t="0" r="0" b="0"/>
            <wp:docPr id="1251440213" name="Bilde 1" descr="Et bilde som inneholder idrettskonkurranse, sport, sportsutstyr, hockey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440213" name="Bilde 1" descr="Et bilde som inneholder idrettskonkurranse, sport, sportsutstyr, hockey&#10;&#10;Automatisk generert beskrivels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E77B" w14:textId="77777777" w:rsidR="009D1949" w:rsidRDefault="009D1949" w:rsidP="009D1949">
      <w:r>
        <w:t xml:space="preserve">Som du ser så blir kvaliteten på bildene dårligere jo lengre til høyre du går, men fortsatt kan du se hva bildene viser. </w:t>
      </w:r>
    </w:p>
    <w:p w14:paraId="05920013" w14:textId="4410CEA2" w:rsidR="009D1949" w:rsidRDefault="009D1949" w:rsidP="009D1949">
      <w:pPr>
        <w:pStyle w:val="Listeavsnitt"/>
        <w:numPr>
          <w:ilvl w:val="0"/>
          <w:numId w:val="31"/>
        </w:numPr>
      </w:pPr>
      <w:r w:rsidRPr="009D1949">
        <w:rPr>
          <w:b/>
          <w:bCs/>
        </w:rPr>
        <w:t>Originalbilde:</w:t>
      </w:r>
      <w:r>
        <w:t xml:space="preserve"> Dette er det originale bildet før noen komprimering eller </w:t>
      </w:r>
      <w:proofErr w:type="spellStart"/>
      <w:r>
        <w:t>dekomprimering</w:t>
      </w:r>
      <w:proofErr w:type="spellEnd"/>
      <w:r>
        <w:t xml:space="preserve"> har skjedd.</w:t>
      </w:r>
    </w:p>
    <w:p w14:paraId="31C17A32" w14:textId="77777777" w:rsidR="009D1949" w:rsidRDefault="009D1949" w:rsidP="009D1949">
      <w:pPr>
        <w:pStyle w:val="Listeavsnitt"/>
      </w:pPr>
    </w:p>
    <w:p w14:paraId="7818CA4F" w14:textId="0D8E31BD" w:rsidR="009D1949" w:rsidRDefault="009D1949" w:rsidP="009D1949">
      <w:pPr>
        <w:pStyle w:val="Listeavsnitt"/>
        <w:numPr>
          <w:ilvl w:val="0"/>
          <w:numId w:val="31"/>
        </w:numPr>
      </w:pPr>
      <w:r w:rsidRPr="009D1949">
        <w:rPr>
          <w:b/>
          <w:bCs/>
        </w:rPr>
        <w:t>"High-</w:t>
      </w:r>
      <w:proofErr w:type="spellStart"/>
      <w:r w:rsidRPr="009D1949">
        <w:rPr>
          <w:b/>
          <w:bCs/>
        </w:rPr>
        <w:t>frequency</w:t>
      </w:r>
      <w:proofErr w:type="spellEnd"/>
      <w:r w:rsidRPr="009D1949">
        <w:rPr>
          <w:b/>
          <w:bCs/>
        </w:rPr>
        <w:t xml:space="preserve"> </w:t>
      </w:r>
      <w:r>
        <w:rPr>
          <w:b/>
          <w:bCs/>
        </w:rPr>
        <w:t>deler</w:t>
      </w:r>
      <w:r w:rsidRPr="009D1949">
        <w:rPr>
          <w:b/>
          <w:bCs/>
        </w:rPr>
        <w:t xml:space="preserve"> to 0":</w:t>
      </w:r>
      <w:r>
        <w:t xml:space="preserve"> Dette bildet viser resultatet av </w:t>
      </w:r>
      <w:proofErr w:type="spellStart"/>
      <w:r>
        <w:t>kvantiseringstrategi</w:t>
      </w:r>
      <w:proofErr w:type="spellEnd"/>
      <w:r>
        <w:t xml:space="preserve"> a, hvor bare høyfrekvente deler er satt til 0. Det er en viss grad av komprimering, men det beholdt hovedsakelig lavfrekvente detaljer.</w:t>
      </w:r>
    </w:p>
    <w:p w14:paraId="1C1F4EA5" w14:textId="77777777" w:rsidR="009D1949" w:rsidRDefault="009D1949" w:rsidP="009D1949">
      <w:pPr>
        <w:pStyle w:val="Listeavsnitt"/>
      </w:pPr>
    </w:p>
    <w:p w14:paraId="2BF6EF07" w14:textId="14B24D03" w:rsidR="009D1949" w:rsidRDefault="009D1949" w:rsidP="009D1949">
      <w:pPr>
        <w:pStyle w:val="Listeavsnitt"/>
        <w:numPr>
          <w:ilvl w:val="0"/>
          <w:numId w:val="31"/>
        </w:numPr>
      </w:pPr>
      <w:r w:rsidRPr="009D1949">
        <w:rPr>
          <w:b/>
          <w:bCs/>
        </w:rPr>
        <w:t>"</w:t>
      </w:r>
      <w:proofErr w:type="spellStart"/>
      <w:r w:rsidRPr="009D1949">
        <w:rPr>
          <w:b/>
          <w:bCs/>
        </w:rPr>
        <w:t>Low-frequency</w:t>
      </w:r>
      <w:proofErr w:type="spellEnd"/>
      <w:r w:rsidRPr="009D1949">
        <w:rPr>
          <w:b/>
          <w:bCs/>
        </w:rPr>
        <w:t xml:space="preserve"> </w:t>
      </w:r>
      <w:r>
        <w:rPr>
          <w:b/>
          <w:bCs/>
        </w:rPr>
        <w:t>deler</w:t>
      </w:r>
      <w:r w:rsidRPr="009D1949">
        <w:rPr>
          <w:b/>
          <w:bCs/>
        </w:rPr>
        <w:t xml:space="preserve"> to 0":</w:t>
      </w:r>
      <w:r>
        <w:t xml:space="preserve"> Dette bildet viser resultatet av </w:t>
      </w:r>
      <w:proofErr w:type="spellStart"/>
      <w:r>
        <w:t>kvantiseringstrategi</w:t>
      </w:r>
      <w:proofErr w:type="spellEnd"/>
      <w:r>
        <w:t xml:space="preserve"> b, hvor bare lavfrekvente deler er satt til 0. Her blir høyfrekvente detaljer bevart, men lavfrekvente detaljer går tapt.</w:t>
      </w:r>
    </w:p>
    <w:p w14:paraId="3CFF5F47" w14:textId="77777777" w:rsidR="009D1949" w:rsidRDefault="009D1949" w:rsidP="009D1949">
      <w:pPr>
        <w:pStyle w:val="Listeavsnitt"/>
      </w:pPr>
    </w:p>
    <w:p w14:paraId="2338DB20" w14:textId="784F4E07" w:rsidR="009D1949" w:rsidRDefault="009D1949" w:rsidP="009D1949">
      <w:pPr>
        <w:pStyle w:val="Listeavsnitt"/>
        <w:numPr>
          <w:ilvl w:val="0"/>
          <w:numId w:val="31"/>
        </w:numPr>
      </w:pPr>
      <w:r w:rsidRPr="009D1949">
        <w:rPr>
          <w:b/>
          <w:bCs/>
        </w:rPr>
        <w:t>"</w:t>
      </w:r>
      <w:proofErr w:type="spellStart"/>
      <w:r>
        <w:rPr>
          <w:b/>
          <w:bCs/>
        </w:rPr>
        <w:t>Både</w:t>
      </w:r>
      <w:proofErr w:type="spellEnd"/>
      <w:r w:rsidRPr="009D1949">
        <w:rPr>
          <w:b/>
          <w:bCs/>
        </w:rPr>
        <w:t xml:space="preserve"> </w:t>
      </w:r>
      <w:proofErr w:type="spellStart"/>
      <w:r w:rsidRPr="009D1949">
        <w:rPr>
          <w:b/>
          <w:bCs/>
        </w:rPr>
        <w:t>high</w:t>
      </w:r>
      <w:proofErr w:type="spellEnd"/>
      <w:r w:rsidRPr="009D1949">
        <w:rPr>
          <w:b/>
          <w:bCs/>
        </w:rPr>
        <w:t xml:space="preserve"> and </w:t>
      </w:r>
      <w:proofErr w:type="spellStart"/>
      <w:r w:rsidRPr="009D1949">
        <w:rPr>
          <w:b/>
          <w:bCs/>
        </w:rPr>
        <w:t>low-frequency</w:t>
      </w:r>
      <w:proofErr w:type="spellEnd"/>
      <w:r w:rsidRPr="009D1949">
        <w:rPr>
          <w:b/>
          <w:bCs/>
        </w:rPr>
        <w:t xml:space="preserve"> </w:t>
      </w:r>
      <w:r>
        <w:rPr>
          <w:b/>
          <w:bCs/>
        </w:rPr>
        <w:t>deler til</w:t>
      </w:r>
      <w:r w:rsidRPr="009D1949">
        <w:rPr>
          <w:b/>
          <w:bCs/>
        </w:rPr>
        <w:t xml:space="preserve"> 0":</w:t>
      </w:r>
      <w:r>
        <w:t xml:space="preserve"> Dette bildet viser resultatet av </w:t>
      </w:r>
      <w:proofErr w:type="spellStart"/>
      <w:r>
        <w:t>kvantiseringstrategi</w:t>
      </w:r>
      <w:proofErr w:type="spellEnd"/>
      <w:r>
        <w:t xml:space="preserve"> c, hvor både høy- og lavfrekvente deler er satt til 0. Dette resulterer i ekstrem komprimering, og både høy- og lavfrekvente detaljer går tapt.</w:t>
      </w:r>
    </w:p>
    <w:p w14:paraId="3A877BAD" w14:textId="573B107F" w:rsidR="009D1949" w:rsidRDefault="009D1949" w:rsidP="009D1949">
      <w:r>
        <w:t xml:space="preserve">Ved å se på disse bilder kan du tydelig vurdere hvordan hver </w:t>
      </w:r>
      <w:proofErr w:type="spellStart"/>
      <w:r>
        <w:t>kvantiseringstrategi</w:t>
      </w:r>
      <w:proofErr w:type="spellEnd"/>
      <w:r>
        <w:t xml:space="preserve"> påvirker bildekvaliteten og komprimeringsgraden. Du kan også justere størrelsen på blokkene (B-verdien) for å eksperimentere med komprimeringsytelsen.</w:t>
      </w:r>
    </w:p>
    <w:p w14:paraId="49C35B84" w14:textId="77777777" w:rsidR="007E1E44" w:rsidRDefault="007E1E44" w:rsidP="009D1949"/>
    <w:p w14:paraId="552D080F" w14:textId="77777777" w:rsidR="007E1E44" w:rsidRDefault="007E1E44" w:rsidP="009D1949"/>
    <w:p w14:paraId="25D26CCF" w14:textId="29B9A5DE" w:rsidR="004A576B" w:rsidRDefault="004A576B" w:rsidP="004A576B">
      <w:pPr>
        <w:pStyle w:val="Overskrift1"/>
      </w:pPr>
      <w:bookmarkStart w:id="3" w:name="_Toc148775509"/>
      <w:r>
        <w:lastRenderedPageBreak/>
        <w:t>Komplett kode</w:t>
      </w:r>
      <w:bookmarkEnd w:id="3"/>
    </w:p>
    <w:p w14:paraId="05D6856A" w14:textId="58B18B6A" w:rsidR="004A576B" w:rsidRDefault="009D1949" w:rsidP="004A576B">
      <w:r w:rsidRPr="009D1949">
        <w:drawing>
          <wp:inline distT="0" distB="0" distL="0" distR="0" wp14:anchorId="2E3E5400" wp14:editId="5F5859C2">
            <wp:extent cx="5755640" cy="3192145"/>
            <wp:effectExtent l="0" t="0" r="0" b="0"/>
            <wp:docPr id="1636652332" name="Bilde 1" descr="Et bilde som inneholder tekst, skjermbilde, Fon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652332" name="Bilde 1" descr="Et bilde som inneholder tekst, skjermbilde, Font&#10;&#10;Automatisk generert beskrivels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16C1" w14:textId="41C9DEA1" w:rsidR="009D1949" w:rsidRDefault="009D1949" w:rsidP="004A576B">
      <w:r w:rsidRPr="009D1949">
        <w:drawing>
          <wp:inline distT="0" distB="0" distL="0" distR="0" wp14:anchorId="786EA7C8" wp14:editId="5ED0DC97">
            <wp:extent cx="5755640" cy="3011170"/>
            <wp:effectExtent l="0" t="0" r="0" b="0"/>
            <wp:docPr id="928263186" name="Bilde 1" descr="Et bilde som inneholder tekst, skjermbilde, Fon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63186" name="Bilde 1" descr="Et bilde som inneholder tekst, skjermbilde, Font&#10;&#10;Automatisk generert beskrivels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A125" w14:textId="07197FE6" w:rsidR="009D1949" w:rsidRDefault="009D1949" w:rsidP="004A576B">
      <w:r w:rsidRPr="009D1949">
        <w:lastRenderedPageBreak/>
        <w:drawing>
          <wp:inline distT="0" distB="0" distL="0" distR="0" wp14:anchorId="784C591E" wp14:editId="6401BDD7">
            <wp:extent cx="5755640" cy="2258695"/>
            <wp:effectExtent l="0" t="0" r="0" b="1905"/>
            <wp:docPr id="410737584" name="Bilde 1" descr="Et bilde som inneholder tekst, skjermbilde, Fon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584" name="Bilde 1" descr="Et bilde som inneholder tekst, skjermbilde, Font&#10;&#10;Automatisk generert beskrivels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3DE2" w14:textId="7F967766" w:rsidR="009D1949" w:rsidRDefault="009D1949" w:rsidP="004A576B">
      <w:r w:rsidRPr="009D1949">
        <w:drawing>
          <wp:inline distT="0" distB="0" distL="0" distR="0" wp14:anchorId="4A6F81B6" wp14:editId="3EC58C50">
            <wp:extent cx="5755640" cy="3444875"/>
            <wp:effectExtent l="0" t="0" r="0" b="0"/>
            <wp:docPr id="2142592318" name="Bilde 1" descr="Et bilde som inneholder tekst, skjermbilde, Fon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92318" name="Bilde 1" descr="Et bilde som inneholder tekst, skjermbilde, Font&#10;&#10;Automatisk generert beskrivels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D13D" w14:textId="680C6D06" w:rsidR="009D1949" w:rsidRDefault="009D1949" w:rsidP="004A576B">
      <w:r w:rsidRPr="009D1949">
        <w:lastRenderedPageBreak/>
        <w:drawing>
          <wp:inline distT="0" distB="0" distL="0" distR="0" wp14:anchorId="3FBF6981" wp14:editId="75B613F5">
            <wp:extent cx="5755640" cy="3647440"/>
            <wp:effectExtent l="0" t="0" r="0" b="0"/>
            <wp:docPr id="2015513902" name="Bilde 1" descr="Et bilde som inneholder tekst, skjermbilde, Fon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13902" name="Bilde 1" descr="Et bilde som inneholder tekst, skjermbilde, Font&#10;&#10;Automatisk generert beskrivels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B15D" w14:textId="40645EC2" w:rsidR="007E1E44" w:rsidRPr="004A576B" w:rsidRDefault="007E1E44" w:rsidP="004A576B">
      <w:r w:rsidRPr="007E1E44">
        <w:drawing>
          <wp:inline distT="0" distB="0" distL="0" distR="0" wp14:anchorId="65940F17" wp14:editId="0F31ACF7">
            <wp:extent cx="5755640" cy="2428240"/>
            <wp:effectExtent l="0" t="0" r="0" b="0"/>
            <wp:docPr id="49022373" name="Bilde 1" descr="Et bilde som inneholder tekst, Font, skjermbild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2373" name="Bilde 1" descr="Et bilde som inneholder tekst, Font, skjermbilde&#10;&#10;Automatisk generert beskrivels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1E44" w:rsidRPr="004A576B" w:rsidSect="00C90D81">
      <w:headerReference w:type="default" r:id="rId30"/>
      <w:footerReference w:type="default" r:id="rId31"/>
      <w:pgSz w:w="11900" w:h="16840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8BF350" w14:textId="77777777" w:rsidR="00ED7536" w:rsidRDefault="00ED7536" w:rsidP="00A4364D">
      <w:r>
        <w:separator/>
      </w:r>
    </w:p>
  </w:endnote>
  <w:endnote w:type="continuationSeparator" w:id="0">
    <w:p w14:paraId="61BB8CB5" w14:textId="77777777" w:rsidR="00ED7536" w:rsidRDefault="00ED7536" w:rsidP="00A436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811427" w14:textId="77777777" w:rsidR="00653DC8" w:rsidRDefault="00653DC8">
    <w:pPr>
      <w:pStyle w:val="Bunntekst"/>
    </w:pPr>
    <w:r>
      <w:rPr>
        <w:noProof/>
      </w:rPr>
      <w:drawing>
        <wp:anchor distT="0" distB="0" distL="114300" distR="114300" simplePos="0" relativeHeight="251656704" behindDoc="1" locked="0" layoutInCell="1" allowOverlap="1" wp14:anchorId="694A7AAB" wp14:editId="6950D58C">
          <wp:simplePos x="0" y="0"/>
          <wp:positionH relativeFrom="page">
            <wp:align>left</wp:align>
          </wp:positionH>
          <wp:positionV relativeFrom="page">
            <wp:align>bottom</wp:align>
          </wp:positionV>
          <wp:extent cx="7560000" cy="7452000"/>
          <wp:effectExtent l="0" t="0" r="3175" b="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b01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745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58933A" w14:textId="77777777" w:rsidR="00653DC8" w:rsidRDefault="00653DC8" w:rsidP="00047E61">
    <w:pPr>
      <w:pStyle w:val="Bunntekst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222530" w14:textId="77777777" w:rsidR="00ED7536" w:rsidRDefault="00ED7536" w:rsidP="00A4364D">
      <w:r>
        <w:separator/>
      </w:r>
    </w:p>
  </w:footnote>
  <w:footnote w:type="continuationSeparator" w:id="0">
    <w:p w14:paraId="700DA065" w14:textId="77777777" w:rsidR="00ED7536" w:rsidRDefault="00ED7536" w:rsidP="00A4364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D405C3" w14:textId="77777777" w:rsidR="007673B9" w:rsidRDefault="00ED7536">
    <w:pPr>
      <w:pStyle w:val="Topptekst"/>
    </w:pPr>
    <w:r>
      <w:rPr>
        <w:noProof/>
      </w:rPr>
      <w:pict w14:anchorId="4819DA4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80870945" o:spid="_x0000_s1025" type="#_x0000_t75" alt="" style="position:absolute;margin-left:0;margin-top:0;width:595.45pt;height:842.05pt;z-index:-25165772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norskMønste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67DF65" w14:textId="77777777" w:rsidR="007673B9" w:rsidRDefault="009A4987">
    <w:pPr>
      <w:pStyle w:val="Topptekst"/>
    </w:pPr>
    <w:r>
      <w:rPr>
        <w:noProof/>
      </w:rPr>
      <w:drawing>
        <wp:anchor distT="0" distB="0" distL="114300" distR="114300" simplePos="0" relativeHeight="251657728" behindDoc="0" locked="0" layoutInCell="1" allowOverlap="1" wp14:anchorId="22D8CFBC" wp14:editId="72A61A43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0000" cy="1080000"/>
          <wp:effectExtent l="0" t="0" r="3175" b="6350"/>
          <wp:wrapNone/>
          <wp:docPr id="3" name="Picture 3" descr="UiT Norges arktiske universite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Rapport_topp_B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8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90D7AC" w14:textId="77777777" w:rsidR="0060403C" w:rsidRDefault="0060403C">
    <w:pPr>
      <w:pStyle w:val="Topptekst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ueNoCsN0y4tWMs" int2:id="pr8fsWWb">
      <int2:state int2:value="Rejected" int2:type="AugLoop_Text_Critique"/>
    </int2:textHash>
    <int2:textHash int2:hashCode="R1RwGhAR2e8LiH" int2:id="FFaKsIaO">
      <int2:state int2:value="Rejected" int2:type="AugLoop_Text_Critique"/>
    </int2:textHash>
    <int2:textHash int2:hashCode="Xv9GqUxBziD7aB" int2:id="S9onbLn6">
      <int2:state int2:value="Rejected" int2:type="AugLoop_Text_Critique"/>
    </int2:textHash>
    <int2:textHash int2:hashCode="0ddqM/7p+Z5z23" int2:id="e9ZYmVe5">
      <int2:state int2:value="Rejected" int2:type="AugLoop_Text_Critique"/>
    </int2:textHash>
    <int2:textHash int2:hashCode="K92Vta/l/IVCFh" int2:id="NODgcM35">
      <int2:state int2:value="Rejected" int2:type="AugLoop_Text_Critique"/>
    </int2:textHash>
    <int2:textHash int2:hashCode="VPrsNm0R79rA+d" int2:id="eJL7KGWp">
      <int2:state int2:value="Rejected" int2:type="AugLoop_Text_Critique"/>
    </int2:textHash>
    <int2:textHash int2:hashCode="/FF3Y51xGWOR3Z" int2:id="rgZTy6zj">
      <int2:state int2:value="Rejected" int2:type="AugLoop_Text_Critique"/>
    </int2:textHash>
    <int2:textHash int2:hashCode="ZIFKO3/YREpWrT" int2:id="CNmbawlk">
      <int2:state int2:value="Rejected" int2:type="AugLoop_Text_Critique"/>
    </int2:textHash>
    <int2:textHash int2:hashCode="zi7YusXYubXueu" int2:id="TRQVua9X">
      <int2:state int2:value="Rejected" int2:type="AugLoop_Text_Critique"/>
    </int2:textHash>
    <int2:textHash int2:hashCode="UZQtPX4zYI3/C2" int2:id="rSe5vpFN">
      <int2:state int2:value="Rejected" int2:type="AugLoop_Text_Critique"/>
    </int2:textHash>
    <int2:textHash int2:hashCode="rJslDDk7qXZs7V" int2:id="pIx7diot">
      <int2:state int2:value="Rejected" int2:type="AugLoop_Text_Critique"/>
    </int2:textHash>
    <int2:textHash int2:hashCode="RMcoyQ2EHQV9JI" int2:id="YNZEWYOU">
      <int2:state int2:value="Rejected" int2:type="AugLoop_Text_Critique"/>
    </int2:textHash>
    <int2:textHash int2:hashCode="gLM2TesJ7kx/d1" int2:id="Bgk6Ia6j">
      <int2:state int2:value="Rejected" int2:type="AugLoop_Text_Critique"/>
    </int2:textHash>
    <int2:textHash int2:hashCode="U0ZaInmKv0A3bj" int2:id="eaoXQ4yr">
      <int2:state int2:value="Rejected" int2:type="AugLoop_Text_Critique"/>
    </int2:textHash>
    <int2:textHash int2:hashCode="F2k5Y4GR1aE5Nc" int2:id="GbFcqwwa">
      <int2:state int2:value="Rejected" int2:type="AugLoop_Text_Critique"/>
    </int2:textHash>
    <int2:textHash int2:hashCode="pKHdPyM/L630Id" int2:id="uTK7BpQD">
      <int2:state int2:value="Rejected" int2:type="AugLoop_Text_Critique"/>
    </int2:textHash>
    <int2:textHash int2:hashCode="966NVEWwXcVIjL" int2:id="rDi0oDWT">
      <int2:state int2:value="Rejected" int2:type="AugLoop_Text_Critique"/>
    </int2:textHash>
    <int2:textHash int2:hashCode="xuRU2WDfSEX51p" int2:id="K2Q1VjyK">
      <int2:state int2:value="Rejected" int2:type="AugLoop_Text_Critique"/>
    </int2:textHash>
    <int2:textHash int2:hashCode="0ebEHKDlMMzCF9" int2:id="KLFh2wx6">
      <int2:state int2:value="Rejected" int2:type="AugLoop_Text_Critique"/>
    </int2:textHash>
    <int2:textHash int2:hashCode="86kpszZLRxpIH0" int2:id="fUBZrl7l">
      <int2:state int2:value="Rejected" int2:type="AugLoop_Text_Critique"/>
    </int2:textHash>
    <int2:textHash int2:hashCode="+JRW+GGxOdzGfG" int2:id="2N8jDhVs">
      <int2:state int2:value="Rejected" int2:type="AugLoop_Text_Critique"/>
    </int2:textHash>
    <int2:textHash int2:hashCode="CPRwHt2g+XtpyG" int2:id="xhetarmj">
      <int2:state int2:value="Rejected" int2:type="AugLoop_Text_Critique"/>
    </int2:textHash>
    <int2:textHash int2:hashCode="oNifyqWfRmOeQQ" int2:id="1HsBYkzF">
      <int2:state int2:value="Rejected" int2:type="AugLoop_Text_Critique"/>
    </int2:textHash>
    <int2:textHash int2:hashCode="YVDP+dcICmLAlS" int2:id="oRZHkkav">
      <int2:state int2:value="Rejected" int2:type="AugLoop_Text_Critique"/>
    </int2:textHash>
    <int2:textHash int2:hashCode="5+Nx8/iqVolemt" int2:id="WHNT03gX">
      <int2:state int2:value="Rejected" int2:type="AugLoop_Text_Critique"/>
    </int2:textHash>
    <int2:textHash int2:hashCode="ybyEmpaPJDJoSs" int2:id="D1mQgHNU">
      <int2:state int2:value="Rejected" int2:type="AugLoop_Text_Critique"/>
    </int2:textHash>
    <int2:textHash int2:hashCode="+QebEAX601AXN/" int2:id="hU7kscmM">
      <int2:state int2:value="Rejected" int2:type="AugLoop_Text_Critique"/>
    </int2:textHash>
    <int2:textHash int2:hashCode="GTfEwo9yYYaJdO" int2:id="tJZBbTIT">
      <int2:state int2:value="Rejected" int2:type="AugLoop_Text_Critique"/>
    </int2:textHash>
    <int2:textHash int2:hashCode="A8nYLDUDhWNvQH" int2:id="IYdHtMpp">
      <int2:state int2:value="Rejected" int2:type="AugLoop_Text_Critique"/>
    </int2:textHash>
    <int2:textHash int2:hashCode="TnGnuRiDHx+Cux" int2:id="sJetUZo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26128"/>
    <w:multiLevelType w:val="hybridMultilevel"/>
    <w:tmpl w:val="E81CFB20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C3BB23"/>
    <w:multiLevelType w:val="hybridMultilevel"/>
    <w:tmpl w:val="4F7E07B2"/>
    <w:lvl w:ilvl="0" w:tplc="926E02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AEB5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E6A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C08A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0AEA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B608C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4E91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4DEEA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8C1E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E80D9D"/>
    <w:multiLevelType w:val="hybridMultilevel"/>
    <w:tmpl w:val="D93EC286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E34DC4"/>
    <w:multiLevelType w:val="hybridMultilevel"/>
    <w:tmpl w:val="717C0D3E"/>
    <w:lvl w:ilvl="0" w:tplc="447C9C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9CE0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B6E0F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3CBF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88F0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ACF8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927F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66E16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28C4A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DC1538"/>
    <w:multiLevelType w:val="hybridMultilevel"/>
    <w:tmpl w:val="38BC05DE"/>
    <w:lvl w:ilvl="0" w:tplc="0414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76D2E4EE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3E8746"/>
    <w:multiLevelType w:val="hybridMultilevel"/>
    <w:tmpl w:val="4D841E80"/>
    <w:lvl w:ilvl="0" w:tplc="7706B2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AA8B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310A0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F0D1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E0C6D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F5892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ECC3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EC8DF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349D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9E3275"/>
    <w:multiLevelType w:val="hybridMultilevel"/>
    <w:tmpl w:val="D72AF08E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127CCB"/>
    <w:multiLevelType w:val="hybridMultilevel"/>
    <w:tmpl w:val="BA68B9D2"/>
    <w:lvl w:ilvl="0" w:tplc="0414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9A7182"/>
    <w:multiLevelType w:val="hybridMultilevel"/>
    <w:tmpl w:val="2A381590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212599"/>
    <w:multiLevelType w:val="hybridMultilevel"/>
    <w:tmpl w:val="B96856F0"/>
    <w:lvl w:ilvl="0" w:tplc="AB9AA4B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D068DA"/>
    <w:multiLevelType w:val="multilevel"/>
    <w:tmpl w:val="DDC6A6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BAE6023"/>
    <w:multiLevelType w:val="hybridMultilevel"/>
    <w:tmpl w:val="A76680D0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082BCC"/>
    <w:multiLevelType w:val="hybridMultilevel"/>
    <w:tmpl w:val="B984AB18"/>
    <w:lvl w:ilvl="0" w:tplc="0414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5815928"/>
    <w:multiLevelType w:val="multilevel"/>
    <w:tmpl w:val="2BF0E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DA40EF9"/>
    <w:multiLevelType w:val="multilevel"/>
    <w:tmpl w:val="25860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0738180"/>
    <w:multiLevelType w:val="hybridMultilevel"/>
    <w:tmpl w:val="7C74F6FE"/>
    <w:lvl w:ilvl="0" w:tplc="1EC827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70C0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048E1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B498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6D688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7A43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112FA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04A9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2A72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10375B"/>
    <w:multiLevelType w:val="hybridMultilevel"/>
    <w:tmpl w:val="C768668C"/>
    <w:lvl w:ilvl="0" w:tplc="041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77334A"/>
    <w:multiLevelType w:val="hybridMultilevel"/>
    <w:tmpl w:val="12885400"/>
    <w:lvl w:ilvl="0" w:tplc="0B2871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C6E22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0FADE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C1029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BBE31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F4F4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412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C0FD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B03A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D258BE"/>
    <w:multiLevelType w:val="hybridMultilevel"/>
    <w:tmpl w:val="6158D44E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FE604D"/>
    <w:multiLevelType w:val="hybridMultilevel"/>
    <w:tmpl w:val="4C6C5626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F971437"/>
    <w:multiLevelType w:val="hybridMultilevel"/>
    <w:tmpl w:val="01B25E64"/>
    <w:lvl w:ilvl="0" w:tplc="0414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7B0F9B"/>
    <w:multiLevelType w:val="hybridMultilevel"/>
    <w:tmpl w:val="86561BAA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4000F">
      <w:start w:val="1"/>
      <w:numFmt w:val="decimal"/>
      <w:lvlText w:val="%2."/>
      <w:lvlJc w:val="left"/>
      <w:pPr>
        <w:ind w:left="72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BF470C"/>
    <w:multiLevelType w:val="hybridMultilevel"/>
    <w:tmpl w:val="D916ACE0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255F35"/>
    <w:multiLevelType w:val="hybridMultilevel"/>
    <w:tmpl w:val="9A728B32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AD717F"/>
    <w:multiLevelType w:val="multilevel"/>
    <w:tmpl w:val="DDC6A6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4D04A83"/>
    <w:multiLevelType w:val="multilevel"/>
    <w:tmpl w:val="A858EAA8"/>
    <w:lvl w:ilvl="0">
      <w:start w:val="1"/>
      <w:numFmt w:val="decimal"/>
      <w:pStyle w:val="Overskrift1"/>
      <w:lvlText w:val="%1"/>
      <w:lvlJc w:val="left"/>
      <w:pPr>
        <w:ind w:left="432" w:hanging="432"/>
      </w:pPr>
    </w:lvl>
    <w:lvl w:ilvl="1">
      <w:start w:val="1"/>
      <w:numFmt w:val="decimal"/>
      <w:pStyle w:val="Overskrift2"/>
      <w:lvlText w:val="%1.%2"/>
      <w:lvlJc w:val="left"/>
      <w:pPr>
        <w:ind w:left="576" w:hanging="576"/>
      </w:pPr>
    </w:lvl>
    <w:lvl w:ilvl="2">
      <w:start w:val="1"/>
      <w:numFmt w:val="decimal"/>
      <w:pStyle w:val="Overskrift3"/>
      <w:lvlText w:val="%1.%2.%3"/>
      <w:lvlJc w:val="left"/>
      <w:pPr>
        <w:ind w:left="720" w:hanging="720"/>
      </w:pPr>
    </w:lvl>
    <w:lvl w:ilvl="3">
      <w:start w:val="1"/>
      <w:numFmt w:val="decimal"/>
      <w:pStyle w:val="Overskrift4"/>
      <w:lvlText w:val="%1.%2.%3.%4"/>
      <w:lvlJc w:val="left"/>
      <w:pPr>
        <w:ind w:left="864" w:hanging="864"/>
      </w:pPr>
    </w:lvl>
    <w:lvl w:ilvl="4">
      <w:start w:val="1"/>
      <w:numFmt w:val="decimal"/>
      <w:pStyle w:val="Overskrift5"/>
      <w:lvlText w:val="%1.%2.%3.%4.%5"/>
      <w:lvlJc w:val="left"/>
      <w:pPr>
        <w:ind w:left="1008" w:hanging="1008"/>
      </w:pPr>
    </w:lvl>
    <w:lvl w:ilvl="5">
      <w:start w:val="1"/>
      <w:numFmt w:val="decimal"/>
      <w:pStyle w:val="Oversk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Oversk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Oversk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Overskrift9"/>
      <w:lvlText w:val="%1.%2.%3.%4.%5.%6.%7.%8.%9"/>
      <w:lvlJc w:val="left"/>
      <w:pPr>
        <w:ind w:left="1584" w:hanging="1584"/>
      </w:pPr>
    </w:lvl>
  </w:abstractNum>
  <w:abstractNum w:abstractNumId="26" w15:restartNumberingAfterBreak="0">
    <w:nsid w:val="687C1E30"/>
    <w:multiLevelType w:val="hybridMultilevel"/>
    <w:tmpl w:val="B4C0B724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E946583"/>
    <w:multiLevelType w:val="hybridMultilevel"/>
    <w:tmpl w:val="29945D58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044C1F"/>
    <w:multiLevelType w:val="hybridMultilevel"/>
    <w:tmpl w:val="2048CC34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FD64BFF"/>
    <w:multiLevelType w:val="hybridMultilevel"/>
    <w:tmpl w:val="BC6CF5D8"/>
    <w:lvl w:ilvl="0" w:tplc="185031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10B1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76C86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3445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9E8F6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BE61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B6B6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FDE55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F45F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C283FD"/>
    <w:multiLevelType w:val="hybridMultilevel"/>
    <w:tmpl w:val="1B025D68"/>
    <w:lvl w:ilvl="0" w:tplc="F4C85B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2EFA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E54FB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65262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9885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FB82F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48B5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347C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2495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6598317">
    <w:abstractNumId w:val="15"/>
  </w:num>
  <w:num w:numId="2" w16cid:durableId="1888570617">
    <w:abstractNumId w:val="3"/>
  </w:num>
  <w:num w:numId="3" w16cid:durableId="1824202471">
    <w:abstractNumId w:val="17"/>
  </w:num>
  <w:num w:numId="4" w16cid:durableId="1711564596">
    <w:abstractNumId w:val="1"/>
  </w:num>
  <w:num w:numId="5" w16cid:durableId="287247740">
    <w:abstractNumId w:val="29"/>
  </w:num>
  <w:num w:numId="6" w16cid:durableId="669528980">
    <w:abstractNumId w:val="30"/>
  </w:num>
  <w:num w:numId="7" w16cid:durableId="363410895">
    <w:abstractNumId w:val="5"/>
  </w:num>
  <w:num w:numId="8" w16cid:durableId="653067273">
    <w:abstractNumId w:val="25"/>
  </w:num>
  <w:num w:numId="9" w16cid:durableId="1823236229">
    <w:abstractNumId w:val="9"/>
  </w:num>
  <w:num w:numId="10" w16cid:durableId="2116244125">
    <w:abstractNumId w:val="2"/>
  </w:num>
  <w:num w:numId="11" w16cid:durableId="874315925">
    <w:abstractNumId w:val="0"/>
  </w:num>
  <w:num w:numId="12" w16cid:durableId="1590891151">
    <w:abstractNumId w:val="12"/>
  </w:num>
  <w:num w:numId="13" w16cid:durableId="1477919710">
    <w:abstractNumId w:val="28"/>
  </w:num>
  <w:num w:numId="14" w16cid:durableId="837354838">
    <w:abstractNumId w:val="22"/>
  </w:num>
  <w:num w:numId="15" w16cid:durableId="1400982847">
    <w:abstractNumId w:val="13"/>
  </w:num>
  <w:num w:numId="16" w16cid:durableId="1618024160">
    <w:abstractNumId w:val="14"/>
  </w:num>
  <w:num w:numId="17" w16cid:durableId="1959020102">
    <w:abstractNumId w:val="11"/>
  </w:num>
  <w:num w:numId="18" w16cid:durableId="809054750">
    <w:abstractNumId w:val="26"/>
  </w:num>
  <w:num w:numId="19" w16cid:durableId="265431596">
    <w:abstractNumId w:val="6"/>
  </w:num>
  <w:num w:numId="20" w16cid:durableId="23799477">
    <w:abstractNumId w:val="4"/>
  </w:num>
  <w:num w:numId="21" w16cid:durableId="1256086497">
    <w:abstractNumId w:val="24"/>
    <w:lvlOverride w:ilvl="0">
      <w:startOverride w:val="2"/>
    </w:lvlOverride>
  </w:num>
  <w:num w:numId="22" w16cid:durableId="872184295">
    <w:abstractNumId w:val="10"/>
  </w:num>
  <w:num w:numId="23" w16cid:durableId="671296922">
    <w:abstractNumId w:val="8"/>
  </w:num>
  <w:num w:numId="24" w16cid:durableId="1284457194">
    <w:abstractNumId w:val="23"/>
  </w:num>
  <w:num w:numId="25" w16cid:durableId="995643102">
    <w:abstractNumId w:val="7"/>
  </w:num>
  <w:num w:numId="26" w16cid:durableId="608314259">
    <w:abstractNumId w:val="20"/>
  </w:num>
  <w:num w:numId="27" w16cid:durableId="1349990462">
    <w:abstractNumId w:val="16"/>
  </w:num>
  <w:num w:numId="28" w16cid:durableId="1389307545">
    <w:abstractNumId w:val="27"/>
  </w:num>
  <w:num w:numId="29" w16cid:durableId="1778014939">
    <w:abstractNumId w:val="21"/>
  </w:num>
  <w:num w:numId="30" w16cid:durableId="1344699098">
    <w:abstractNumId w:val="18"/>
  </w:num>
  <w:num w:numId="31" w16cid:durableId="85511686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activeWritingStyle w:appName="MSWord" w:lang="nb-NO" w:vendorID="64" w:dllVersion="0" w:nlCheck="1" w:checkStyle="0"/>
  <w:activeWritingStyle w:appName="MSWord" w:lang="en-US" w:vendorID="64" w:dllVersion="0" w:nlCheck="1" w:checkStyle="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337"/>
    <w:rsid w:val="000063FB"/>
    <w:rsid w:val="00007050"/>
    <w:rsid w:val="0003626E"/>
    <w:rsid w:val="00047E61"/>
    <w:rsid w:val="0007C006"/>
    <w:rsid w:val="000A5C0A"/>
    <w:rsid w:val="000F3491"/>
    <w:rsid w:val="000F3FB3"/>
    <w:rsid w:val="00114F37"/>
    <w:rsid w:val="00116914"/>
    <w:rsid w:val="001A6666"/>
    <w:rsid w:val="001A6D8F"/>
    <w:rsid w:val="001B3F1A"/>
    <w:rsid w:val="001F76C6"/>
    <w:rsid w:val="002145F7"/>
    <w:rsid w:val="00233A64"/>
    <w:rsid w:val="00243C59"/>
    <w:rsid w:val="002467C9"/>
    <w:rsid w:val="0024716B"/>
    <w:rsid w:val="00253AC4"/>
    <w:rsid w:val="00263C83"/>
    <w:rsid w:val="002E5221"/>
    <w:rsid w:val="00353114"/>
    <w:rsid w:val="003E3FB3"/>
    <w:rsid w:val="003E4098"/>
    <w:rsid w:val="00402660"/>
    <w:rsid w:val="00431641"/>
    <w:rsid w:val="00432E11"/>
    <w:rsid w:val="00442D72"/>
    <w:rsid w:val="00456D5B"/>
    <w:rsid w:val="0046026C"/>
    <w:rsid w:val="00480E60"/>
    <w:rsid w:val="0048418C"/>
    <w:rsid w:val="004A576B"/>
    <w:rsid w:val="004D012C"/>
    <w:rsid w:val="0050372B"/>
    <w:rsid w:val="00525F67"/>
    <w:rsid w:val="0054790A"/>
    <w:rsid w:val="00565866"/>
    <w:rsid w:val="00584432"/>
    <w:rsid w:val="005866FB"/>
    <w:rsid w:val="005B4FAB"/>
    <w:rsid w:val="005C1AFA"/>
    <w:rsid w:val="005F6B87"/>
    <w:rsid w:val="0060403C"/>
    <w:rsid w:val="00653DC8"/>
    <w:rsid w:val="0066035F"/>
    <w:rsid w:val="00666678"/>
    <w:rsid w:val="006E0D36"/>
    <w:rsid w:val="006F4157"/>
    <w:rsid w:val="007054A5"/>
    <w:rsid w:val="00735A71"/>
    <w:rsid w:val="007548F3"/>
    <w:rsid w:val="007673B9"/>
    <w:rsid w:val="00781CE3"/>
    <w:rsid w:val="00787135"/>
    <w:rsid w:val="007AC049"/>
    <w:rsid w:val="007B70B3"/>
    <w:rsid w:val="007C2F59"/>
    <w:rsid w:val="007E1E44"/>
    <w:rsid w:val="007F084A"/>
    <w:rsid w:val="007F1090"/>
    <w:rsid w:val="0082077A"/>
    <w:rsid w:val="00883E0A"/>
    <w:rsid w:val="008A0016"/>
    <w:rsid w:val="008A15CD"/>
    <w:rsid w:val="008A3CD6"/>
    <w:rsid w:val="008B38FA"/>
    <w:rsid w:val="008D39CD"/>
    <w:rsid w:val="00907DCB"/>
    <w:rsid w:val="00911428"/>
    <w:rsid w:val="009671EC"/>
    <w:rsid w:val="009961FB"/>
    <w:rsid w:val="009A4987"/>
    <w:rsid w:val="009B5596"/>
    <w:rsid w:val="009D1949"/>
    <w:rsid w:val="00A34559"/>
    <w:rsid w:val="00A4364D"/>
    <w:rsid w:val="00A5671C"/>
    <w:rsid w:val="00A6616D"/>
    <w:rsid w:val="00A800B3"/>
    <w:rsid w:val="00A854DF"/>
    <w:rsid w:val="00A92E1D"/>
    <w:rsid w:val="00AA5EA0"/>
    <w:rsid w:val="00AF50F6"/>
    <w:rsid w:val="00B11310"/>
    <w:rsid w:val="00B22F30"/>
    <w:rsid w:val="00B2A672"/>
    <w:rsid w:val="00B709DD"/>
    <w:rsid w:val="00BD4244"/>
    <w:rsid w:val="00BD61D9"/>
    <w:rsid w:val="00BE0BEF"/>
    <w:rsid w:val="00C16E91"/>
    <w:rsid w:val="00C17C1E"/>
    <w:rsid w:val="00C77FB6"/>
    <w:rsid w:val="00C90D81"/>
    <w:rsid w:val="00CD6FFC"/>
    <w:rsid w:val="00CF19D1"/>
    <w:rsid w:val="00D03179"/>
    <w:rsid w:val="00D33A03"/>
    <w:rsid w:val="00D61E84"/>
    <w:rsid w:val="00D621ED"/>
    <w:rsid w:val="00D854BA"/>
    <w:rsid w:val="00DB5337"/>
    <w:rsid w:val="00DC5F0C"/>
    <w:rsid w:val="00DE0776"/>
    <w:rsid w:val="00DE7133"/>
    <w:rsid w:val="00DF436C"/>
    <w:rsid w:val="00E10F8B"/>
    <w:rsid w:val="00EA275F"/>
    <w:rsid w:val="00ED7536"/>
    <w:rsid w:val="00EF65EE"/>
    <w:rsid w:val="00F326EE"/>
    <w:rsid w:val="00F37C9A"/>
    <w:rsid w:val="00F46376"/>
    <w:rsid w:val="00F62A28"/>
    <w:rsid w:val="00F864C1"/>
    <w:rsid w:val="00F94727"/>
    <w:rsid w:val="00FC43AF"/>
    <w:rsid w:val="00FD114E"/>
    <w:rsid w:val="00FD20FC"/>
    <w:rsid w:val="00FD5FF1"/>
    <w:rsid w:val="00FE16DD"/>
    <w:rsid w:val="00FF700C"/>
    <w:rsid w:val="013E6040"/>
    <w:rsid w:val="019FFCBA"/>
    <w:rsid w:val="01DCEF40"/>
    <w:rsid w:val="0208AC92"/>
    <w:rsid w:val="0210684F"/>
    <w:rsid w:val="024BFCD4"/>
    <w:rsid w:val="0294D5A9"/>
    <w:rsid w:val="02D0B23E"/>
    <w:rsid w:val="03F01C4D"/>
    <w:rsid w:val="03F1535B"/>
    <w:rsid w:val="046039C1"/>
    <w:rsid w:val="04BF5E9C"/>
    <w:rsid w:val="0531AEE9"/>
    <w:rsid w:val="05C7C140"/>
    <w:rsid w:val="061D117A"/>
    <w:rsid w:val="06611AAA"/>
    <w:rsid w:val="06B9AA4C"/>
    <w:rsid w:val="070F5584"/>
    <w:rsid w:val="071FA6CC"/>
    <w:rsid w:val="07BB9672"/>
    <w:rsid w:val="087B0D26"/>
    <w:rsid w:val="08D4AA22"/>
    <w:rsid w:val="09188A6F"/>
    <w:rsid w:val="0967C94A"/>
    <w:rsid w:val="098752EF"/>
    <w:rsid w:val="09A7C8D6"/>
    <w:rsid w:val="09AE0AD4"/>
    <w:rsid w:val="0A44FB03"/>
    <w:rsid w:val="0A8B586D"/>
    <w:rsid w:val="0B25F500"/>
    <w:rsid w:val="0B432793"/>
    <w:rsid w:val="0B44D1F4"/>
    <w:rsid w:val="0B865C18"/>
    <w:rsid w:val="0BFA3AD0"/>
    <w:rsid w:val="0C2631B8"/>
    <w:rsid w:val="0CA820E0"/>
    <w:rsid w:val="0CC21D23"/>
    <w:rsid w:val="0CE7C37A"/>
    <w:rsid w:val="0D3BFF4B"/>
    <w:rsid w:val="0DBEB243"/>
    <w:rsid w:val="0E0FA1D1"/>
    <w:rsid w:val="0E43F141"/>
    <w:rsid w:val="0E70244B"/>
    <w:rsid w:val="0E926FB2"/>
    <w:rsid w:val="0EE935B0"/>
    <w:rsid w:val="0F4EB61A"/>
    <w:rsid w:val="0FAE34B9"/>
    <w:rsid w:val="0FBBDAAF"/>
    <w:rsid w:val="101698B6"/>
    <w:rsid w:val="1020A5B8"/>
    <w:rsid w:val="1027CFBD"/>
    <w:rsid w:val="102BB2B8"/>
    <w:rsid w:val="103E9F05"/>
    <w:rsid w:val="103FB76E"/>
    <w:rsid w:val="104B83B5"/>
    <w:rsid w:val="10F9611F"/>
    <w:rsid w:val="1152E9A4"/>
    <w:rsid w:val="127B8174"/>
    <w:rsid w:val="128AB9F1"/>
    <w:rsid w:val="12CA27BC"/>
    <w:rsid w:val="12E4CA5A"/>
    <w:rsid w:val="12E5D57B"/>
    <w:rsid w:val="12E9AC08"/>
    <w:rsid w:val="1323182D"/>
    <w:rsid w:val="132CF2BA"/>
    <w:rsid w:val="13315EA7"/>
    <w:rsid w:val="139FA166"/>
    <w:rsid w:val="13C2293E"/>
    <w:rsid w:val="13EA0F74"/>
    <w:rsid w:val="14857C69"/>
    <w:rsid w:val="14BFF959"/>
    <w:rsid w:val="14F80F0F"/>
    <w:rsid w:val="1549767E"/>
    <w:rsid w:val="1569E4DC"/>
    <w:rsid w:val="15B49888"/>
    <w:rsid w:val="15C48275"/>
    <w:rsid w:val="15DCBC5D"/>
    <w:rsid w:val="15F8E7EA"/>
    <w:rsid w:val="161D763D"/>
    <w:rsid w:val="162D23F5"/>
    <w:rsid w:val="176AE718"/>
    <w:rsid w:val="182599CC"/>
    <w:rsid w:val="18A37DDC"/>
    <w:rsid w:val="18FE981D"/>
    <w:rsid w:val="18FF017E"/>
    <w:rsid w:val="198777CE"/>
    <w:rsid w:val="19F43BC3"/>
    <w:rsid w:val="1A613497"/>
    <w:rsid w:val="1AAA8798"/>
    <w:rsid w:val="1AF6AB49"/>
    <w:rsid w:val="1B1A4ED4"/>
    <w:rsid w:val="1B41C288"/>
    <w:rsid w:val="1BA39622"/>
    <w:rsid w:val="1BBE50B5"/>
    <w:rsid w:val="1C093B5D"/>
    <w:rsid w:val="1C1D7EFA"/>
    <w:rsid w:val="1C2C2894"/>
    <w:rsid w:val="1C736ADD"/>
    <w:rsid w:val="1CAA6DEB"/>
    <w:rsid w:val="1CAD695A"/>
    <w:rsid w:val="1CB191C5"/>
    <w:rsid w:val="1CCBBA63"/>
    <w:rsid w:val="1D6D2AF2"/>
    <w:rsid w:val="1D8BAEAB"/>
    <w:rsid w:val="1E105796"/>
    <w:rsid w:val="1ECB7380"/>
    <w:rsid w:val="1F8800F3"/>
    <w:rsid w:val="1FA43251"/>
    <w:rsid w:val="202326D2"/>
    <w:rsid w:val="20956764"/>
    <w:rsid w:val="2146DC00"/>
    <w:rsid w:val="214B5D1D"/>
    <w:rsid w:val="215109C5"/>
    <w:rsid w:val="21DA5537"/>
    <w:rsid w:val="223137C5"/>
    <w:rsid w:val="227DA259"/>
    <w:rsid w:val="22C6200C"/>
    <w:rsid w:val="22E35157"/>
    <w:rsid w:val="232E5A14"/>
    <w:rsid w:val="237061B2"/>
    <w:rsid w:val="23BC6008"/>
    <w:rsid w:val="240848F5"/>
    <w:rsid w:val="241135C7"/>
    <w:rsid w:val="24282099"/>
    <w:rsid w:val="2448BC86"/>
    <w:rsid w:val="247E7CC2"/>
    <w:rsid w:val="24A16098"/>
    <w:rsid w:val="24ADD7C2"/>
    <w:rsid w:val="24CA2A75"/>
    <w:rsid w:val="254C4C8E"/>
    <w:rsid w:val="25779C8A"/>
    <w:rsid w:val="2594564A"/>
    <w:rsid w:val="25EA9977"/>
    <w:rsid w:val="25FC1048"/>
    <w:rsid w:val="26247AE8"/>
    <w:rsid w:val="2676531E"/>
    <w:rsid w:val="268436DB"/>
    <w:rsid w:val="26ECFA33"/>
    <w:rsid w:val="27359322"/>
    <w:rsid w:val="277F2CEF"/>
    <w:rsid w:val="27C04B49"/>
    <w:rsid w:val="286B9F9D"/>
    <w:rsid w:val="28A38A0E"/>
    <w:rsid w:val="290FF4A8"/>
    <w:rsid w:val="291AFD50"/>
    <w:rsid w:val="291CA96D"/>
    <w:rsid w:val="29C209D6"/>
    <w:rsid w:val="29DCAE76"/>
    <w:rsid w:val="2A2D2B96"/>
    <w:rsid w:val="2A45D55F"/>
    <w:rsid w:val="2A490361"/>
    <w:rsid w:val="2A63E083"/>
    <w:rsid w:val="2A8EB6FD"/>
    <w:rsid w:val="2ADCDD22"/>
    <w:rsid w:val="2AF654BB"/>
    <w:rsid w:val="2AF7EC0B"/>
    <w:rsid w:val="2B76BA8C"/>
    <w:rsid w:val="2BCCA1AB"/>
    <w:rsid w:val="2BEA8A4A"/>
    <w:rsid w:val="2C188447"/>
    <w:rsid w:val="2C3A3D3C"/>
    <w:rsid w:val="2CA7FA99"/>
    <w:rsid w:val="2CCF76BD"/>
    <w:rsid w:val="2D3EF8BD"/>
    <w:rsid w:val="2D66697C"/>
    <w:rsid w:val="2D9C8ACC"/>
    <w:rsid w:val="2DC49360"/>
    <w:rsid w:val="2DDCFB23"/>
    <w:rsid w:val="2E3496AD"/>
    <w:rsid w:val="2E977F73"/>
    <w:rsid w:val="2EA2721B"/>
    <w:rsid w:val="2F055673"/>
    <w:rsid w:val="2F18EC11"/>
    <w:rsid w:val="2F43DF04"/>
    <w:rsid w:val="2F5E3036"/>
    <w:rsid w:val="2F768B0C"/>
    <w:rsid w:val="2FCC733C"/>
    <w:rsid w:val="2FD4293E"/>
    <w:rsid w:val="3090BB55"/>
    <w:rsid w:val="3135A7D5"/>
    <w:rsid w:val="315CF7A0"/>
    <w:rsid w:val="3207E843"/>
    <w:rsid w:val="320F7D3C"/>
    <w:rsid w:val="3245F60A"/>
    <w:rsid w:val="32DF1974"/>
    <w:rsid w:val="3324C10C"/>
    <w:rsid w:val="33B19886"/>
    <w:rsid w:val="33BCE9FA"/>
    <w:rsid w:val="3455B1D5"/>
    <w:rsid w:val="345EEBDA"/>
    <w:rsid w:val="34BA62EA"/>
    <w:rsid w:val="34BE2C28"/>
    <w:rsid w:val="34E83BC5"/>
    <w:rsid w:val="35051696"/>
    <w:rsid w:val="35A0EC92"/>
    <w:rsid w:val="35A354CE"/>
    <w:rsid w:val="35D02E57"/>
    <w:rsid w:val="3655D3A3"/>
    <w:rsid w:val="366F6181"/>
    <w:rsid w:val="36852F83"/>
    <w:rsid w:val="36A3A97E"/>
    <w:rsid w:val="373CBCF3"/>
    <w:rsid w:val="379B5CED"/>
    <w:rsid w:val="37F20985"/>
    <w:rsid w:val="37F5CCEA"/>
    <w:rsid w:val="38279CBB"/>
    <w:rsid w:val="382EA8D6"/>
    <w:rsid w:val="3835B33F"/>
    <w:rsid w:val="38EE0313"/>
    <w:rsid w:val="3915D104"/>
    <w:rsid w:val="39255067"/>
    <w:rsid w:val="39535465"/>
    <w:rsid w:val="39E841D3"/>
    <w:rsid w:val="39F34B5B"/>
    <w:rsid w:val="3A24E40D"/>
    <w:rsid w:val="3A5B85F6"/>
    <w:rsid w:val="3A8B4534"/>
    <w:rsid w:val="3AC120C8"/>
    <w:rsid w:val="3AD657AE"/>
    <w:rsid w:val="3B2B0FCC"/>
    <w:rsid w:val="3B6873CD"/>
    <w:rsid w:val="3C4A567E"/>
    <w:rsid w:val="3C71F5DD"/>
    <w:rsid w:val="3C7DC5F1"/>
    <w:rsid w:val="3C950D9B"/>
    <w:rsid w:val="3CEBAF7B"/>
    <w:rsid w:val="3D0A7A2C"/>
    <w:rsid w:val="3D5BFA4A"/>
    <w:rsid w:val="3D9B1CD4"/>
    <w:rsid w:val="3D9F5DFE"/>
    <w:rsid w:val="3E30DDFC"/>
    <w:rsid w:val="3E4E010E"/>
    <w:rsid w:val="3E7C19A7"/>
    <w:rsid w:val="3ECD99D0"/>
    <w:rsid w:val="3EED1FEC"/>
    <w:rsid w:val="3EF99113"/>
    <w:rsid w:val="3EFCF50B"/>
    <w:rsid w:val="3F3B2E5F"/>
    <w:rsid w:val="3F7F07C7"/>
    <w:rsid w:val="3F9FBBCF"/>
    <w:rsid w:val="3FB7CCD0"/>
    <w:rsid w:val="3FEE32E0"/>
    <w:rsid w:val="40A80304"/>
    <w:rsid w:val="40BEA0C7"/>
    <w:rsid w:val="40EB8CBF"/>
    <w:rsid w:val="410460A7"/>
    <w:rsid w:val="420DC140"/>
    <w:rsid w:val="42244FC3"/>
    <w:rsid w:val="423495CD"/>
    <w:rsid w:val="427A62DC"/>
    <w:rsid w:val="428CE553"/>
    <w:rsid w:val="42A0DEC3"/>
    <w:rsid w:val="42AD90D5"/>
    <w:rsid w:val="42CE40E4"/>
    <w:rsid w:val="42EDF8FC"/>
    <w:rsid w:val="430CD9BE"/>
    <w:rsid w:val="43754771"/>
    <w:rsid w:val="4388C2E3"/>
    <w:rsid w:val="44565221"/>
    <w:rsid w:val="458D70F9"/>
    <w:rsid w:val="45AA6FE3"/>
    <w:rsid w:val="4662F767"/>
    <w:rsid w:val="47464044"/>
    <w:rsid w:val="4867005D"/>
    <w:rsid w:val="48874AFC"/>
    <w:rsid w:val="48F65591"/>
    <w:rsid w:val="48FBF042"/>
    <w:rsid w:val="48FFB3A7"/>
    <w:rsid w:val="496490BB"/>
    <w:rsid w:val="499BE313"/>
    <w:rsid w:val="4A3FA7B2"/>
    <w:rsid w:val="4A46F6E9"/>
    <w:rsid w:val="4A6413E2"/>
    <w:rsid w:val="4AFC6AB9"/>
    <w:rsid w:val="4BD6A508"/>
    <w:rsid w:val="4BE6733B"/>
    <w:rsid w:val="4C1E2C0C"/>
    <w:rsid w:val="4C3FFB8A"/>
    <w:rsid w:val="4C695F5C"/>
    <w:rsid w:val="4C705806"/>
    <w:rsid w:val="4D2DE668"/>
    <w:rsid w:val="4DEC8624"/>
    <w:rsid w:val="4E562BD9"/>
    <w:rsid w:val="4E637D89"/>
    <w:rsid w:val="4E796985"/>
    <w:rsid w:val="4E7E8F82"/>
    <w:rsid w:val="4E9C150A"/>
    <w:rsid w:val="4EADA515"/>
    <w:rsid w:val="4ED2C305"/>
    <w:rsid w:val="4F386A9D"/>
    <w:rsid w:val="4F507698"/>
    <w:rsid w:val="4F9C2FB5"/>
    <w:rsid w:val="4FAE63A5"/>
    <w:rsid w:val="4FD4CC49"/>
    <w:rsid w:val="50DFD158"/>
    <w:rsid w:val="5106113F"/>
    <w:rsid w:val="5161A18D"/>
    <w:rsid w:val="5168363B"/>
    <w:rsid w:val="51EB4518"/>
    <w:rsid w:val="51EFBAB1"/>
    <w:rsid w:val="521DFE53"/>
    <w:rsid w:val="5252A71D"/>
    <w:rsid w:val="525C0F58"/>
    <w:rsid w:val="529CDCA1"/>
    <w:rsid w:val="52E164F0"/>
    <w:rsid w:val="5337EC42"/>
    <w:rsid w:val="5343E4F2"/>
    <w:rsid w:val="535CF46D"/>
    <w:rsid w:val="53C5CDB6"/>
    <w:rsid w:val="53DFC847"/>
    <w:rsid w:val="544AD74B"/>
    <w:rsid w:val="54A6E926"/>
    <w:rsid w:val="54D08287"/>
    <w:rsid w:val="54E47AB0"/>
    <w:rsid w:val="550F0718"/>
    <w:rsid w:val="5568837B"/>
    <w:rsid w:val="556919B8"/>
    <w:rsid w:val="55CDB573"/>
    <w:rsid w:val="56067CB5"/>
    <w:rsid w:val="5615B7C4"/>
    <w:rsid w:val="561B1298"/>
    <w:rsid w:val="56613DBE"/>
    <w:rsid w:val="56740E50"/>
    <w:rsid w:val="56A6F0F0"/>
    <w:rsid w:val="5710E6BE"/>
    <w:rsid w:val="57963586"/>
    <w:rsid w:val="57D516B9"/>
    <w:rsid w:val="585A869C"/>
    <w:rsid w:val="585DB6A6"/>
    <w:rsid w:val="58C1E8A1"/>
    <w:rsid w:val="58D8B55A"/>
    <w:rsid w:val="5A084C2C"/>
    <w:rsid w:val="5A412CAD"/>
    <w:rsid w:val="5A6827F4"/>
    <w:rsid w:val="5A8F3091"/>
    <w:rsid w:val="5ACE2474"/>
    <w:rsid w:val="5AD23235"/>
    <w:rsid w:val="5B04637F"/>
    <w:rsid w:val="5B14FE15"/>
    <w:rsid w:val="5B832D65"/>
    <w:rsid w:val="5BE7342A"/>
    <w:rsid w:val="5C1DF593"/>
    <w:rsid w:val="5C2E03D5"/>
    <w:rsid w:val="5C58D49C"/>
    <w:rsid w:val="5C8327CA"/>
    <w:rsid w:val="5CAA4945"/>
    <w:rsid w:val="5CAE6E3B"/>
    <w:rsid w:val="5CCA9C9F"/>
    <w:rsid w:val="5CD8EE68"/>
    <w:rsid w:val="5CED70DD"/>
    <w:rsid w:val="5CF22D6F"/>
    <w:rsid w:val="5D0A6FC7"/>
    <w:rsid w:val="5D1EFDC6"/>
    <w:rsid w:val="5D4EE36D"/>
    <w:rsid w:val="5E05C536"/>
    <w:rsid w:val="5E30286A"/>
    <w:rsid w:val="5E58378B"/>
    <w:rsid w:val="5EDB11BC"/>
    <w:rsid w:val="5F0F590F"/>
    <w:rsid w:val="5F3017F5"/>
    <w:rsid w:val="5F82A137"/>
    <w:rsid w:val="5FC02D08"/>
    <w:rsid w:val="5FC70041"/>
    <w:rsid w:val="6025119F"/>
    <w:rsid w:val="602A49ED"/>
    <w:rsid w:val="604DE7B4"/>
    <w:rsid w:val="60B06E31"/>
    <w:rsid w:val="615698ED"/>
    <w:rsid w:val="61CE2F58"/>
    <w:rsid w:val="61FA38CD"/>
    <w:rsid w:val="6207FF3F"/>
    <w:rsid w:val="62B85C7B"/>
    <w:rsid w:val="62C15775"/>
    <w:rsid w:val="62CFE68B"/>
    <w:rsid w:val="6349B122"/>
    <w:rsid w:val="6361EAAF"/>
    <w:rsid w:val="639C8F9A"/>
    <w:rsid w:val="639F206F"/>
    <w:rsid w:val="63C48B18"/>
    <w:rsid w:val="63ECDF44"/>
    <w:rsid w:val="64075C8A"/>
    <w:rsid w:val="648A4CBE"/>
    <w:rsid w:val="6496C5A0"/>
    <w:rsid w:val="649A7164"/>
    <w:rsid w:val="65D2E3C7"/>
    <w:rsid w:val="65F836EB"/>
    <w:rsid w:val="66487E3F"/>
    <w:rsid w:val="667F4F0E"/>
    <w:rsid w:val="668A7480"/>
    <w:rsid w:val="66945323"/>
    <w:rsid w:val="66C5E00C"/>
    <w:rsid w:val="66CB31AA"/>
    <w:rsid w:val="6714365A"/>
    <w:rsid w:val="673860BE"/>
    <w:rsid w:val="679A8215"/>
    <w:rsid w:val="67B4D9D9"/>
    <w:rsid w:val="67D5925E"/>
    <w:rsid w:val="687740C3"/>
    <w:rsid w:val="69236785"/>
    <w:rsid w:val="6923F057"/>
    <w:rsid w:val="693BCE2F"/>
    <w:rsid w:val="6A05B6D3"/>
    <w:rsid w:val="6A06453F"/>
    <w:rsid w:val="6A131124"/>
    <w:rsid w:val="6A3597B0"/>
    <w:rsid w:val="6A3C3AD0"/>
    <w:rsid w:val="6A4A43E1"/>
    <w:rsid w:val="6AA2B741"/>
    <w:rsid w:val="6AA8E5E2"/>
    <w:rsid w:val="6AC8A578"/>
    <w:rsid w:val="6B3FF0D7"/>
    <w:rsid w:val="6B9614B1"/>
    <w:rsid w:val="6BB89579"/>
    <w:rsid w:val="6BBE4FCC"/>
    <w:rsid w:val="6BEAA6CE"/>
    <w:rsid w:val="6C391B9B"/>
    <w:rsid w:val="6C512C9B"/>
    <w:rsid w:val="6C51FB84"/>
    <w:rsid w:val="6C75E74C"/>
    <w:rsid w:val="6CF8A36D"/>
    <w:rsid w:val="6D2A2C0C"/>
    <w:rsid w:val="6D429749"/>
    <w:rsid w:val="6DA6E9AB"/>
    <w:rsid w:val="6DBA49DF"/>
    <w:rsid w:val="6DBE7A2B"/>
    <w:rsid w:val="6E4116DC"/>
    <w:rsid w:val="6E9473CE"/>
    <w:rsid w:val="6EAD49B0"/>
    <w:rsid w:val="6ECA43BC"/>
    <w:rsid w:val="6EE1181E"/>
    <w:rsid w:val="6F26F6EC"/>
    <w:rsid w:val="6F3F7B53"/>
    <w:rsid w:val="6FBA2698"/>
    <w:rsid w:val="6FD9FE93"/>
    <w:rsid w:val="6FF36D97"/>
    <w:rsid w:val="7030442F"/>
    <w:rsid w:val="70B561BC"/>
    <w:rsid w:val="70E0350B"/>
    <w:rsid w:val="712F440C"/>
    <w:rsid w:val="7182E524"/>
    <w:rsid w:val="7251321D"/>
    <w:rsid w:val="72D55709"/>
    <w:rsid w:val="72DC7DB0"/>
    <w:rsid w:val="7387DB77"/>
    <w:rsid w:val="73F8D292"/>
    <w:rsid w:val="7414F6BF"/>
    <w:rsid w:val="74DF75D1"/>
    <w:rsid w:val="74E3BB63"/>
    <w:rsid w:val="7547AE82"/>
    <w:rsid w:val="754D7299"/>
    <w:rsid w:val="755DB151"/>
    <w:rsid w:val="75890511"/>
    <w:rsid w:val="75AC9EBB"/>
    <w:rsid w:val="761279F3"/>
    <w:rsid w:val="7669C1E1"/>
    <w:rsid w:val="7681352F"/>
    <w:rsid w:val="7695121C"/>
    <w:rsid w:val="769B57CE"/>
    <w:rsid w:val="76C1623E"/>
    <w:rsid w:val="76FDED9F"/>
    <w:rsid w:val="77219BB7"/>
    <w:rsid w:val="77270025"/>
    <w:rsid w:val="7753AD61"/>
    <w:rsid w:val="775F91E3"/>
    <w:rsid w:val="77A8844B"/>
    <w:rsid w:val="77EF1FE1"/>
    <w:rsid w:val="7843C2ED"/>
    <w:rsid w:val="7899BE00"/>
    <w:rsid w:val="78A78DC8"/>
    <w:rsid w:val="7906AB6F"/>
    <w:rsid w:val="797AFCC5"/>
    <w:rsid w:val="7A0B29BC"/>
    <w:rsid w:val="7A289D76"/>
    <w:rsid w:val="7A491DE1"/>
    <w:rsid w:val="7AC1EA93"/>
    <w:rsid w:val="7AD504ED"/>
    <w:rsid w:val="7B160B39"/>
    <w:rsid w:val="7B7E9B2C"/>
    <w:rsid w:val="7BAE44E6"/>
    <w:rsid w:val="7C26484F"/>
    <w:rsid w:val="7C513B0E"/>
    <w:rsid w:val="7C527DE1"/>
    <w:rsid w:val="7C638C5B"/>
    <w:rsid w:val="7C7B1840"/>
    <w:rsid w:val="7CFF537E"/>
    <w:rsid w:val="7CFF8E38"/>
    <w:rsid w:val="7D22E036"/>
    <w:rsid w:val="7D339ABD"/>
    <w:rsid w:val="7DA95814"/>
    <w:rsid w:val="7E07DC1B"/>
    <w:rsid w:val="7E682683"/>
    <w:rsid w:val="7EA14634"/>
    <w:rsid w:val="7EAB9A1C"/>
    <w:rsid w:val="7F2EFBF3"/>
    <w:rsid w:val="7F6C1E9E"/>
    <w:rsid w:val="7F6EC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4A984107"/>
  <w14:defaultImageDpi w14:val="300"/>
  <w15:docId w15:val="{8EA2FCE4-F0EC-4996-8494-1407E54A50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nb-NO" w:eastAsia="nb-N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700C"/>
    <w:pPr>
      <w:spacing w:after="240" w:line="360" w:lineRule="auto"/>
    </w:pPr>
    <w:rPr>
      <w:rFonts w:ascii="Times New Roman" w:hAnsi="Times New Roman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FF700C"/>
    <w:pPr>
      <w:keepNext/>
      <w:keepLines/>
      <w:numPr>
        <w:numId w:val="8"/>
      </w:numPr>
      <w:spacing w:before="240" w:line="240" w:lineRule="auto"/>
      <w:ind w:left="431" w:hanging="431"/>
      <w:outlineLvl w:val="0"/>
    </w:pPr>
    <w:rPr>
      <w:rFonts w:ascii="Arial" w:eastAsiaTheme="majorEastAsia" w:hAnsi="Arial" w:cstheme="majorBidi"/>
      <w:b/>
      <w:sz w:val="34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FF700C"/>
    <w:pPr>
      <w:keepNext/>
      <w:keepLines/>
      <w:numPr>
        <w:ilvl w:val="1"/>
        <w:numId w:val="8"/>
      </w:numPr>
      <w:spacing w:before="240" w:after="120" w:line="240" w:lineRule="auto"/>
      <w:ind w:left="578" w:hanging="578"/>
      <w:outlineLvl w:val="1"/>
    </w:pPr>
    <w:rPr>
      <w:rFonts w:ascii="Arial" w:eastAsiaTheme="majorEastAsia" w:hAnsi="Arial" w:cstheme="majorBidi"/>
      <w:b/>
      <w:sz w:val="30"/>
      <w:szCs w:val="26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FF700C"/>
    <w:pPr>
      <w:keepNext/>
      <w:keepLines/>
      <w:numPr>
        <w:ilvl w:val="2"/>
        <w:numId w:val="8"/>
      </w:numPr>
      <w:spacing w:before="240" w:after="120" w:line="240" w:lineRule="auto"/>
      <w:outlineLvl w:val="2"/>
    </w:pPr>
    <w:rPr>
      <w:rFonts w:ascii="Arial" w:eastAsiaTheme="majorEastAsia" w:hAnsi="Arial" w:cstheme="majorBidi"/>
      <w:b/>
      <w:sz w:val="26"/>
    </w:rPr>
  </w:style>
  <w:style w:type="paragraph" w:styleId="Overskrift4">
    <w:name w:val="heading 4"/>
    <w:basedOn w:val="Normal"/>
    <w:next w:val="Normal"/>
    <w:link w:val="Overskrift4Tegn"/>
    <w:uiPriority w:val="9"/>
    <w:unhideWhenUsed/>
    <w:qFormat/>
    <w:rsid w:val="00FF700C"/>
    <w:pPr>
      <w:keepNext/>
      <w:keepLines/>
      <w:numPr>
        <w:ilvl w:val="3"/>
        <w:numId w:val="8"/>
      </w:numPr>
      <w:spacing w:before="240" w:after="120" w:line="240" w:lineRule="auto"/>
      <w:ind w:left="862" w:hanging="862"/>
      <w:outlineLvl w:val="3"/>
    </w:pPr>
    <w:rPr>
      <w:rFonts w:ascii="Arial" w:eastAsiaTheme="majorEastAsia" w:hAnsi="Arial" w:cstheme="majorBidi"/>
      <w:b/>
      <w:iCs/>
    </w:rPr>
  </w:style>
  <w:style w:type="paragraph" w:styleId="Overskrift5">
    <w:name w:val="heading 5"/>
    <w:basedOn w:val="Normal"/>
    <w:next w:val="Normal"/>
    <w:link w:val="Overskrift5Tegn"/>
    <w:uiPriority w:val="9"/>
    <w:unhideWhenUsed/>
    <w:rsid w:val="00AA5EA0"/>
    <w:pPr>
      <w:keepNext/>
      <w:keepLines/>
      <w:numPr>
        <w:ilvl w:val="4"/>
        <w:numId w:val="8"/>
      </w:numPr>
      <w:spacing w:before="240" w:after="0" w:line="240" w:lineRule="auto"/>
      <w:ind w:left="1009" w:hanging="1009"/>
      <w:outlineLvl w:val="4"/>
    </w:pPr>
    <w:rPr>
      <w:rFonts w:ascii="Arial" w:eastAsiaTheme="majorEastAsia" w:hAnsi="Arial" w:cstheme="majorBidi"/>
      <w:b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rsid w:val="00911428"/>
    <w:pPr>
      <w:keepNext/>
      <w:keepLines/>
      <w:numPr>
        <w:ilvl w:val="5"/>
        <w:numId w:val="8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rsid w:val="00911428"/>
    <w:pPr>
      <w:keepNext/>
      <w:keepLines/>
      <w:numPr>
        <w:ilvl w:val="6"/>
        <w:numId w:val="8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rsid w:val="00911428"/>
    <w:pPr>
      <w:keepNext/>
      <w:keepLines/>
      <w:numPr>
        <w:ilvl w:val="7"/>
        <w:numId w:val="8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rsid w:val="00911428"/>
    <w:pPr>
      <w:keepNext/>
      <w:keepLines/>
      <w:numPr>
        <w:ilvl w:val="8"/>
        <w:numId w:val="8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Topptekst">
    <w:name w:val="header"/>
    <w:basedOn w:val="Normal"/>
    <w:link w:val="TopptekstTegn"/>
    <w:uiPriority w:val="99"/>
    <w:unhideWhenUsed/>
    <w:rsid w:val="00A4364D"/>
    <w:pPr>
      <w:tabs>
        <w:tab w:val="center" w:pos="4536"/>
        <w:tab w:val="right" w:pos="9072"/>
      </w:tabs>
    </w:pPr>
  </w:style>
  <w:style w:type="character" w:customStyle="1" w:styleId="TopptekstTegn">
    <w:name w:val="Topptekst Tegn"/>
    <w:basedOn w:val="Standardskriftforavsnitt"/>
    <w:link w:val="Topptekst"/>
    <w:uiPriority w:val="99"/>
    <w:rsid w:val="00A4364D"/>
  </w:style>
  <w:style w:type="paragraph" w:styleId="Bunntekst">
    <w:name w:val="footer"/>
    <w:basedOn w:val="Normal"/>
    <w:link w:val="BunntekstTegn"/>
    <w:uiPriority w:val="99"/>
    <w:unhideWhenUsed/>
    <w:rsid w:val="00A4364D"/>
    <w:pPr>
      <w:tabs>
        <w:tab w:val="center" w:pos="4536"/>
        <w:tab w:val="right" w:pos="9072"/>
      </w:tabs>
    </w:pPr>
  </w:style>
  <w:style w:type="character" w:customStyle="1" w:styleId="BunntekstTegn">
    <w:name w:val="Bunntekst Tegn"/>
    <w:basedOn w:val="Standardskriftforavsnitt"/>
    <w:link w:val="Bunntekst"/>
    <w:uiPriority w:val="99"/>
    <w:rsid w:val="00A4364D"/>
  </w:style>
  <w:style w:type="paragraph" w:customStyle="1" w:styleId="Overskrift1unr">
    <w:name w:val="Overskrift 1 u nr"/>
    <w:basedOn w:val="Overskrift1"/>
    <w:next w:val="Normal"/>
    <w:link w:val="Overskrift1unrTegn"/>
    <w:uiPriority w:val="10"/>
    <w:qFormat/>
    <w:rsid w:val="007673B9"/>
    <w:pPr>
      <w:numPr>
        <w:numId w:val="0"/>
      </w:numPr>
    </w:pPr>
    <w:rPr>
      <w:rFonts w:cs="Arial"/>
      <w:szCs w:val="34"/>
    </w:rPr>
  </w:style>
  <w:style w:type="paragraph" w:customStyle="1" w:styleId="Overskrift2unr">
    <w:name w:val="Overskrift 2 u nr"/>
    <w:basedOn w:val="Overskrift2"/>
    <w:next w:val="Normal"/>
    <w:uiPriority w:val="10"/>
    <w:qFormat/>
    <w:rsid w:val="007673B9"/>
    <w:pPr>
      <w:numPr>
        <w:ilvl w:val="0"/>
        <w:numId w:val="0"/>
      </w:numPr>
    </w:pPr>
  </w:style>
  <w:style w:type="character" w:customStyle="1" w:styleId="Overskrift1unrTegn">
    <w:name w:val="Overskrift 1 u nr Tegn"/>
    <w:basedOn w:val="Standardskriftforavsnitt"/>
    <w:link w:val="Overskrift1unr"/>
    <w:uiPriority w:val="10"/>
    <w:rsid w:val="007673B9"/>
    <w:rPr>
      <w:rFonts w:ascii="Arial" w:eastAsiaTheme="majorEastAsia" w:hAnsi="Arial" w:cs="Arial"/>
      <w:b/>
      <w:sz w:val="34"/>
      <w:szCs w:val="34"/>
    </w:rPr>
  </w:style>
  <w:style w:type="paragraph" w:customStyle="1" w:styleId="Overskrift3unr">
    <w:name w:val="Overskrift 3 u nr"/>
    <w:basedOn w:val="Overskrift3"/>
    <w:next w:val="Normal"/>
    <w:uiPriority w:val="10"/>
    <w:qFormat/>
    <w:rsid w:val="007673B9"/>
    <w:pPr>
      <w:numPr>
        <w:ilvl w:val="0"/>
        <w:numId w:val="0"/>
      </w:numPr>
    </w:pPr>
  </w:style>
  <w:style w:type="paragraph" w:customStyle="1" w:styleId="Overskrift4unr">
    <w:name w:val="Overskrift 4 u nr"/>
    <w:basedOn w:val="Overskrift4"/>
    <w:next w:val="Normal"/>
    <w:uiPriority w:val="10"/>
    <w:qFormat/>
    <w:rsid w:val="00DE0776"/>
    <w:pPr>
      <w:numPr>
        <w:ilvl w:val="0"/>
        <w:numId w:val="0"/>
      </w:numPr>
    </w:pPr>
  </w:style>
  <w:style w:type="character" w:customStyle="1" w:styleId="Overskrift1Tegn">
    <w:name w:val="Overskrift 1 Tegn"/>
    <w:basedOn w:val="Standardskriftforavsnitt"/>
    <w:link w:val="Overskrift1"/>
    <w:uiPriority w:val="9"/>
    <w:rsid w:val="00FF700C"/>
    <w:rPr>
      <w:rFonts w:ascii="Arial" w:eastAsiaTheme="majorEastAsia" w:hAnsi="Arial" w:cstheme="majorBidi"/>
      <w:b/>
      <w:sz w:val="34"/>
      <w:szCs w:val="32"/>
    </w:rPr>
  </w:style>
  <w:style w:type="character" w:customStyle="1" w:styleId="Overskrift2Tegn">
    <w:name w:val="Overskrift 2 Tegn"/>
    <w:basedOn w:val="Standardskriftforavsnitt"/>
    <w:link w:val="Overskrift2"/>
    <w:uiPriority w:val="9"/>
    <w:rsid w:val="00FF700C"/>
    <w:rPr>
      <w:rFonts w:ascii="Arial" w:eastAsiaTheme="majorEastAsia" w:hAnsi="Arial" w:cstheme="majorBidi"/>
      <w:b/>
      <w:sz w:val="30"/>
      <w:szCs w:val="26"/>
    </w:rPr>
  </w:style>
  <w:style w:type="character" w:customStyle="1" w:styleId="Overskrift3Tegn">
    <w:name w:val="Overskrift 3 Tegn"/>
    <w:basedOn w:val="Standardskriftforavsnitt"/>
    <w:link w:val="Overskrift3"/>
    <w:uiPriority w:val="9"/>
    <w:rsid w:val="00FF700C"/>
    <w:rPr>
      <w:rFonts w:ascii="Arial" w:eastAsiaTheme="majorEastAsia" w:hAnsi="Arial" w:cstheme="majorBidi"/>
      <w:b/>
      <w:sz w:val="26"/>
    </w:rPr>
  </w:style>
  <w:style w:type="character" w:customStyle="1" w:styleId="Overskrift4Tegn">
    <w:name w:val="Overskrift 4 Tegn"/>
    <w:basedOn w:val="Standardskriftforavsnitt"/>
    <w:link w:val="Overskrift4"/>
    <w:uiPriority w:val="9"/>
    <w:rsid w:val="00FF700C"/>
    <w:rPr>
      <w:rFonts w:ascii="Arial" w:eastAsiaTheme="majorEastAsia" w:hAnsi="Arial" w:cstheme="majorBidi"/>
      <w:b/>
      <w:iCs/>
    </w:rPr>
  </w:style>
  <w:style w:type="character" w:customStyle="1" w:styleId="Overskrift5Tegn">
    <w:name w:val="Overskrift 5 Tegn"/>
    <w:basedOn w:val="Standardskriftforavsnitt"/>
    <w:link w:val="Overskrift5"/>
    <w:uiPriority w:val="9"/>
    <w:rsid w:val="00AA5EA0"/>
    <w:rPr>
      <w:rFonts w:ascii="Arial" w:eastAsiaTheme="majorEastAsia" w:hAnsi="Arial" w:cstheme="majorBidi"/>
      <w:b/>
      <w:sz w:val="22"/>
    </w:rPr>
  </w:style>
  <w:style w:type="character" w:customStyle="1" w:styleId="Overskrift6Tegn">
    <w:name w:val="Overskrift 6 Tegn"/>
    <w:basedOn w:val="Standardskriftforavsnitt"/>
    <w:link w:val="Overskrift6"/>
    <w:uiPriority w:val="9"/>
    <w:semiHidden/>
    <w:rsid w:val="0091142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Overskrift7Tegn">
    <w:name w:val="Overskrift 7 Tegn"/>
    <w:basedOn w:val="Standardskriftforavsnitt"/>
    <w:link w:val="Overskrift7"/>
    <w:uiPriority w:val="9"/>
    <w:semiHidden/>
    <w:rsid w:val="0091142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Overskrift8Tegn">
    <w:name w:val="Overskrift 8 Tegn"/>
    <w:basedOn w:val="Standardskriftforavsnitt"/>
    <w:link w:val="Overskrift8"/>
    <w:uiPriority w:val="9"/>
    <w:semiHidden/>
    <w:rsid w:val="0091142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Overskrift9Tegn">
    <w:name w:val="Overskrift 9 Tegn"/>
    <w:basedOn w:val="Standardskriftforavsnitt"/>
    <w:link w:val="Overskrift9"/>
    <w:uiPriority w:val="9"/>
    <w:semiHidden/>
    <w:rsid w:val="0091142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Overskriftforinnholdsfortegnelse">
    <w:name w:val="TOC Heading"/>
    <w:basedOn w:val="Overskrift1"/>
    <w:next w:val="Normal"/>
    <w:uiPriority w:val="39"/>
    <w:unhideWhenUsed/>
    <w:qFormat/>
    <w:rsid w:val="00FF700C"/>
    <w:pPr>
      <w:numPr>
        <w:numId w:val="0"/>
      </w:numPr>
      <w:outlineLvl w:val="9"/>
    </w:pPr>
    <w:rPr>
      <w:b w:val="0"/>
    </w:rPr>
  </w:style>
  <w:style w:type="paragraph" w:styleId="INNH1">
    <w:name w:val="toc 1"/>
    <w:basedOn w:val="Normal"/>
    <w:next w:val="Normal"/>
    <w:autoRedefine/>
    <w:uiPriority w:val="39"/>
    <w:unhideWhenUsed/>
    <w:rsid w:val="00FF700C"/>
    <w:pPr>
      <w:tabs>
        <w:tab w:val="left" w:pos="480"/>
        <w:tab w:val="right" w:leader="dot" w:pos="9054"/>
      </w:tabs>
      <w:spacing w:after="100"/>
    </w:pPr>
  </w:style>
  <w:style w:type="paragraph" w:styleId="INNH2">
    <w:name w:val="toc 2"/>
    <w:basedOn w:val="Normal"/>
    <w:next w:val="Normal"/>
    <w:autoRedefine/>
    <w:uiPriority w:val="39"/>
    <w:unhideWhenUsed/>
    <w:rsid w:val="00911428"/>
    <w:pPr>
      <w:spacing w:after="100"/>
      <w:ind w:left="240"/>
    </w:pPr>
  </w:style>
  <w:style w:type="paragraph" w:styleId="INNH3">
    <w:name w:val="toc 3"/>
    <w:basedOn w:val="Normal"/>
    <w:next w:val="Normal"/>
    <w:autoRedefine/>
    <w:uiPriority w:val="39"/>
    <w:unhideWhenUsed/>
    <w:rsid w:val="00911428"/>
    <w:pPr>
      <w:spacing w:after="100"/>
      <w:ind w:left="480"/>
    </w:pPr>
  </w:style>
  <w:style w:type="character" w:styleId="Hyperkobling">
    <w:name w:val="Hyperlink"/>
    <w:basedOn w:val="Standardskriftforavsnitt"/>
    <w:uiPriority w:val="99"/>
    <w:unhideWhenUsed/>
    <w:rsid w:val="00911428"/>
    <w:rPr>
      <w:color w:val="0000FF" w:themeColor="hyperlink"/>
      <w:u w:val="single"/>
    </w:rPr>
  </w:style>
  <w:style w:type="paragraph" w:styleId="Sitat">
    <w:name w:val="Quote"/>
    <w:basedOn w:val="Normal"/>
    <w:next w:val="Normal"/>
    <w:link w:val="SitatTegn"/>
    <w:uiPriority w:val="29"/>
    <w:qFormat/>
    <w:rsid w:val="00480E60"/>
    <w:pPr>
      <w:ind w:left="567" w:right="567"/>
    </w:pPr>
    <w:rPr>
      <w:i/>
      <w:iCs/>
    </w:rPr>
  </w:style>
  <w:style w:type="character" w:customStyle="1" w:styleId="SitatTegn">
    <w:name w:val="Sitat Tegn"/>
    <w:basedOn w:val="Standardskriftforavsnitt"/>
    <w:link w:val="Sitat"/>
    <w:uiPriority w:val="29"/>
    <w:rsid w:val="00480E60"/>
    <w:rPr>
      <w:rFonts w:ascii="Times New Roman" w:hAnsi="Times New Roman"/>
      <w:i/>
      <w:iCs/>
      <w:sz w:val="22"/>
    </w:rPr>
  </w:style>
  <w:style w:type="paragraph" w:customStyle="1" w:styleId="Forordsoverskrift">
    <w:name w:val="Forordsoverskrift"/>
    <w:basedOn w:val="Overskriftforinnholdsfortegnelse"/>
    <w:next w:val="Normal"/>
    <w:uiPriority w:val="39"/>
    <w:semiHidden/>
    <w:qFormat/>
    <w:rsid w:val="005866FB"/>
  </w:style>
  <w:style w:type="paragraph" w:styleId="Bildetekst">
    <w:name w:val="caption"/>
    <w:basedOn w:val="Normal"/>
    <w:next w:val="Normal"/>
    <w:uiPriority w:val="35"/>
    <w:unhideWhenUsed/>
    <w:qFormat/>
    <w:rsid w:val="00DE0776"/>
    <w:pPr>
      <w:spacing w:after="200" w:line="240" w:lineRule="auto"/>
    </w:pPr>
    <w:rPr>
      <w:rFonts w:ascii="Arial" w:hAnsi="Arial"/>
      <w:i/>
      <w:iCs/>
      <w:sz w:val="18"/>
      <w:szCs w:val="18"/>
    </w:rPr>
  </w:style>
  <w:style w:type="table" w:styleId="Tabellrutenett">
    <w:name w:val="Table Grid"/>
    <w:basedOn w:val="Vanligtabell"/>
    <w:uiPriority w:val="39"/>
    <w:rsid w:val="00DE07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tnotetekst">
    <w:name w:val="footnote text"/>
    <w:basedOn w:val="Normal"/>
    <w:link w:val="FotnotetekstTegn"/>
    <w:uiPriority w:val="99"/>
    <w:semiHidden/>
    <w:unhideWhenUsed/>
    <w:rsid w:val="00DE0776"/>
    <w:pPr>
      <w:spacing w:after="0"/>
    </w:pPr>
    <w:rPr>
      <w:rFonts w:ascii="Arial" w:hAnsi="Arial"/>
      <w:sz w:val="20"/>
      <w:szCs w:val="20"/>
    </w:rPr>
  </w:style>
  <w:style w:type="character" w:customStyle="1" w:styleId="FotnotetekstTegn">
    <w:name w:val="Fotnotetekst Tegn"/>
    <w:basedOn w:val="Standardskriftforavsnitt"/>
    <w:link w:val="Fotnotetekst"/>
    <w:uiPriority w:val="99"/>
    <w:semiHidden/>
    <w:rsid w:val="00DE0776"/>
    <w:rPr>
      <w:rFonts w:ascii="Arial" w:hAnsi="Arial"/>
      <w:sz w:val="20"/>
      <w:szCs w:val="20"/>
    </w:rPr>
  </w:style>
  <w:style w:type="character" w:styleId="Fotnotereferanse">
    <w:name w:val="footnote reference"/>
    <w:basedOn w:val="Standardskriftforavsnitt"/>
    <w:uiPriority w:val="99"/>
    <w:semiHidden/>
    <w:unhideWhenUsed/>
    <w:rsid w:val="00DE0776"/>
    <w:rPr>
      <w:vertAlign w:val="superscript"/>
    </w:rPr>
  </w:style>
  <w:style w:type="paragraph" w:customStyle="1" w:styleId="Forordoverskrift">
    <w:name w:val="Forordoverskrift"/>
    <w:basedOn w:val="Normal"/>
    <w:uiPriority w:val="11"/>
    <w:qFormat/>
    <w:rsid w:val="00FF700C"/>
    <w:pPr>
      <w:spacing w:before="240" w:line="240" w:lineRule="auto"/>
    </w:pPr>
    <w:rPr>
      <w:rFonts w:ascii="Arial" w:hAnsi="Arial"/>
      <w:b/>
      <w:sz w:val="34"/>
    </w:rPr>
  </w:style>
  <w:style w:type="paragraph" w:styleId="Tittel">
    <w:name w:val="Title"/>
    <w:basedOn w:val="Normal"/>
    <w:next w:val="Normal"/>
    <w:link w:val="TittelTegn"/>
    <w:uiPriority w:val="10"/>
    <w:qFormat/>
    <w:rsid w:val="005F6B87"/>
    <w:pPr>
      <w:spacing w:after="0" w:line="240" w:lineRule="auto"/>
      <w:contextualSpacing/>
    </w:pPr>
    <w:rPr>
      <w:rFonts w:ascii="Arial" w:eastAsiaTheme="majorEastAsia" w:hAnsi="Arial" w:cstheme="majorBidi"/>
      <w:b/>
      <w:spacing w:val="-10"/>
      <w:kern w:val="28"/>
      <w:sz w:val="56"/>
      <w:szCs w:val="56"/>
    </w:rPr>
  </w:style>
  <w:style w:type="character" w:customStyle="1" w:styleId="TittelTegn">
    <w:name w:val="Tittel Tegn"/>
    <w:basedOn w:val="Standardskriftforavsnitt"/>
    <w:link w:val="Tittel"/>
    <w:uiPriority w:val="10"/>
    <w:rsid w:val="005F6B87"/>
    <w:rPr>
      <w:rFonts w:ascii="Arial" w:eastAsiaTheme="majorEastAsia" w:hAnsi="Arial" w:cstheme="majorBidi"/>
      <w:b/>
      <w:spacing w:val="-10"/>
      <w:kern w:val="28"/>
      <w:sz w:val="56"/>
      <w:szCs w:val="56"/>
    </w:rPr>
  </w:style>
  <w:style w:type="character" w:styleId="Fulgthyperkobling">
    <w:name w:val="FollowedHyperlink"/>
    <w:basedOn w:val="Standardskriftforavsnitt"/>
    <w:uiPriority w:val="99"/>
    <w:semiHidden/>
    <w:unhideWhenUsed/>
    <w:rsid w:val="00DC5F0C"/>
    <w:rPr>
      <w:color w:val="800080" w:themeColor="followedHyperlink"/>
      <w:u w:val="single"/>
    </w:rPr>
  </w:style>
  <w:style w:type="table" w:styleId="Vanligtabell5">
    <w:name w:val="Plain Table 5"/>
    <w:basedOn w:val="Vanligtabell"/>
    <w:uiPriority w:val="45"/>
    <w:rsid w:val="007054A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Vanligtabell3">
    <w:name w:val="Plain Table 3"/>
    <w:basedOn w:val="Vanligtabell"/>
    <w:uiPriority w:val="43"/>
    <w:rsid w:val="007054A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Figurliste">
    <w:name w:val="table of figures"/>
    <w:basedOn w:val="Normal"/>
    <w:next w:val="Normal"/>
    <w:uiPriority w:val="99"/>
    <w:unhideWhenUsed/>
    <w:rsid w:val="009961FB"/>
    <w:pPr>
      <w:spacing w:after="0"/>
    </w:pPr>
  </w:style>
  <w:style w:type="paragraph" w:styleId="NormalWeb">
    <w:name w:val="Normal (Web)"/>
    <w:basedOn w:val="Normal"/>
    <w:uiPriority w:val="99"/>
    <w:unhideWhenUsed/>
    <w:rsid w:val="009961FB"/>
    <w:pPr>
      <w:spacing w:before="100" w:beforeAutospacing="1" w:after="100" w:afterAutospacing="1" w:line="240" w:lineRule="auto"/>
    </w:pPr>
    <w:rPr>
      <w:rFonts w:eastAsia="Times New Roman" w:cs="Times New Roman"/>
    </w:rPr>
  </w:style>
  <w:style w:type="paragraph" w:styleId="Undertittel">
    <w:name w:val="Subtitle"/>
    <w:basedOn w:val="Normal"/>
    <w:next w:val="Normal"/>
    <w:link w:val="UndertittelTegn"/>
    <w:uiPriority w:val="11"/>
    <w:qFormat/>
    <w:rsid w:val="00653DC8"/>
    <w:pPr>
      <w:numPr>
        <w:ilvl w:val="1"/>
      </w:numPr>
      <w:spacing w:after="100" w:line="259" w:lineRule="auto"/>
    </w:pPr>
    <w:rPr>
      <w:rFonts w:asciiTheme="majorHAnsi" w:hAnsiTheme="majorHAnsi"/>
      <w:szCs w:val="22"/>
      <w:lang w:eastAsia="en-US"/>
    </w:rPr>
  </w:style>
  <w:style w:type="character" w:customStyle="1" w:styleId="UndertittelTegn">
    <w:name w:val="Undertittel Tegn"/>
    <w:basedOn w:val="Standardskriftforavsnitt"/>
    <w:link w:val="Undertittel"/>
    <w:uiPriority w:val="11"/>
    <w:rsid w:val="00653DC8"/>
    <w:rPr>
      <w:rFonts w:asciiTheme="majorHAnsi" w:hAnsiTheme="majorHAnsi"/>
      <w:szCs w:val="22"/>
      <w:lang w:eastAsia="en-US"/>
    </w:rPr>
  </w:style>
  <w:style w:type="paragraph" w:styleId="Listeavsnitt">
    <w:name w:val="List Paragraph"/>
    <w:basedOn w:val="Normal"/>
    <w:uiPriority w:val="34"/>
    <w:qFormat/>
    <w:rsid w:val="00DB5337"/>
    <w:pPr>
      <w:spacing w:after="160" w:line="259" w:lineRule="auto"/>
      <w:ind w:left="720"/>
      <w:contextualSpacing/>
    </w:pPr>
    <w:rPr>
      <w:rFonts w:asciiTheme="minorHAnsi" w:eastAsiaTheme="minorHAnsi" w:hAnsiTheme="minorHAnsi"/>
      <w:kern w:val="2"/>
      <w:sz w:val="22"/>
      <w:szCs w:val="22"/>
      <w:lang w:eastAsia="en-US"/>
      <w14:ligatures w14:val="standardContextual"/>
    </w:rPr>
  </w:style>
  <w:style w:type="paragraph" w:styleId="HTML-forhndsformatert">
    <w:name w:val="HTML Preformatted"/>
    <w:basedOn w:val="Normal"/>
    <w:link w:val="HTML-forhndsformatertTegn"/>
    <w:uiPriority w:val="99"/>
    <w:semiHidden/>
    <w:unhideWhenUsed/>
    <w:rsid w:val="009B55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-forhndsformatertTegn">
    <w:name w:val="HTML-forhåndsformatert Tegn"/>
    <w:basedOn w:val="Standardskriftforavsnitt"/>
    <w:link w:val="HTML-forhndsformatert"/>
    <w:uiPriority w:val="99"/>
    <w:semiHidden/>
    <w:rsid w:val="009B5596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Standardskriftforavsnitt"/>
    <w:rsid w:val="009B5596"/>
  </w:style>
  <w:style w:type="character" w:styleId="Sterk">
    <w:name w:val="Strong"/>
    <w:basedOn w:val="Standardskriftforavsnitt"/>
    <w:uiPriority w:val="22"/>
    <w:qFormat/>
    <w:rsid w:val="00FE16DD"/>
    <w:rPr>
      <w:b/>
      <w:bCs/>
    </w:rPr>
  </w:style>
  <w:style w:type="character" w:styleId="HTML-kode">
    <w:name w:val="HTML Code"/>
    <w:basedOn w:val="Standardskriftforavsnitt"/>
    <w:uiPriority w:val="99"/>
    <w:semiHidden/>
    <w:unhideWhenUsed/>
    <w:rsid w:val="0054790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22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25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6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343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05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9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5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0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8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0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094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92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2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2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51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662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microsoft.com/office/2020/10/relationships/intelligence" Target="intelligence2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eader" Target="header3.xml"/><Relationship Id="rId8" Type="http://schemas.openxmlformats.org/officeDocument/2006/relationships/webSettings" Target="webSetting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rrno\Downloads\Oppgave_forside_bokm&#229;l.dotx" TargetMode="Externa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13547618FF3B74992F6D626EBA25AED" ma:contentTypeVersion="5" ma:contentTypeDescription="Create a new document." ma:contentTypeScope="" ma:versionID="c2be4276a0c55308f7d985aa5d4e7cb5">
  <xsd:schema xmlns:xsd="http://www.w3.org/2001/XMLSchema" xmlns:xs="http://www.w3.org/2001/XMLSchema" xmlns:p="http://schemas.microsoft.com/office/2006/metadata/properties" xmlns:ns2="4eb3e90e-6a14-477c-8397-8bb3db5272ab" targetNamespace="http://schemas.microsoft.com/office/2006/metadata/properties" ma:root="true" ma:fieldsID="5db4c08dd8a6b49aa577751e59c14b88" ns2:_="">
    <xsd:import namespace="4eb3e90e-6a14-477c-8397-8bb3db5272a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b3e90e-6a14-477c-8397-8bb3db5272a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95740B8-85C3-4A51-A501-73AAAA763F4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C526620-7186-4970-A9C3-EFB9D8D4447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eb3e90e-6a14-477c-8397-8bb3db5272a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9A88B09-497A-4206-828C-5CC12133078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0DB290E-56C8-48D8-8CD2-A038EFB4B93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C:\Users\rrrno\Downloads\Oppgave_forside_bokmål.dotx</Template>
  <TotalTime>40</TotalTime>
  <Pages>11</Pages>
  <Words>1019</Words>
  <Characters>5406</Characters>
  <Application>Microsoft Office Word</Application>
  <DocSecurity>0</DocSecurity>
  <Lines>45</Lines>
  <Paragraphs>12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Jørgen Nordås</dc:creator>
  <cp:keywords/>
  <dc:description/>
  <cp:lastModifiedBy>Patrik Andreassen</cp:lastModifiedBy>
  <cp:revision>4</cp:revision>
  <cp:lastPrinted>2023-10-09T08:44:00Z</cp:lastPrinted>
  <dcterms:created xsi:type="dcterms:W3CDTF">2023-10-19T17:48:00Z</dcterms:created>
  <dcterms:modified xsi:type="dcterms:W3CDTF">2023-10-21T08:12:00Z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0x010100B13547618FF3B74992F6D626EBA25AED</vt:lpwstr>
  </property>
  <property fmtid="{D5CDD505-2E9C-101B-9397-08002B2CF9AE}" pid="3" name="IsMyDocuments">
    <vt:bool>true</vt:bool>
  </property>
  <property fmtid="{D5CDD505-2E9C-101B-9397-08002B2CF9AE}" pid="4" name="MSIP_Label_950b96d7-1f7d-4a0a-b8d6-ae343a69b897_Extended_MSFT_Method">
    <vt:lpwstr>Manual</vt:lpwstr>
  </property>
  <property fmtid="{D5CDD505-2E9C-101B-9397-08002B2CF9AE}" pid="5" name="MSIP_Label_950b96d7-1f7d-4a0a-b8d6-ae343a69b897_Application">
    <vt:lpwstr>Microsoft Azure Information Protection</vt:lpwstr>
  </property>
  <property fmtid="{D5CDD505-2E9C-101B-9397-08002B2CF9AE}" pid="6" name="MSIP_Label_950b96d7-1f7d-4a0a-b8d6-ae343a69b897_Name">
    <vt:lpwstr>Internal</vt:lpwstr>
  </property>
  <property fmtid="{D5CDD505-2E9C-101B-9397-08002B2CF9AE}" pid="7" name="MSIP_Label_950b96d7-1f7d-4a0a-b8d6-ae343a69b897_SetDate">
    <vt:lpwstr>2018-04-30T12:37:40.5618032Z</vt:lpwstr>
  </property>
  <property fmtid="{D5CDD505-2E9C-101B-9397-08002B2CF9AE}" pid="8" name="MSIP_Label_950b96d7-1f7d-4a0a-b8d6-ae343a69b897_Owner">
    <vt:lpwstr>nma010@uit.no</vt:lpwstr>
  </property>
  <property fmtid="{D5CDD505-2E9C-101B-9397-08002B2CF9AE}" pid="9" name="MSIP_Label_950b96d7-1f7d-4a0a-b8d6-ae343a69b897_SiteId">
    <vt:lpwstr>4e7f212d-74db-4563-a57b-8ae44ed05526</vt:lpwstr>
  </property>
  <property fmtid="{D5CDD505-2E9C-101B-9397-08002B2CF9AE}" pid="10" name="MSIP_Label_950b96d7-1f7d-4a0a-b8d6-ae343a69b897_Enabled">
    <vt:lpwstr>False</vt:lpwstr>
  </property>
</Properties>
</file>