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rutenett"/>
        <w:tblpPr w:leftFromText="141" w:rightFromText="141" w:vertAnchor="text" w:horzAnchor="margin" w:tblpXSpec="center" w:tblpY="24"/>
        <w:tblW w:w="11906" w:type="dxa"/>
        <w:shd w:val="clear" w:color="auto" w:fill="FFFFFF" w:themeFill="background1"/>
        <w:tblCellMar>
          <w:top w:w="1418" w:type="dxa"/>
          <w:left w:w="1531" w:type="dxa"/>
          <w:bottom w:w="680" w:type="dxa"/>
          <w:right w:w="680" w:type="dxa"/>
        </w:tblCellMar>
        <w:tblLook w:val="0600" w:firstRow="0" w:lastRow="0" w:firstColumn="0" w:lastColumn="0" w:noHBand="1" w:noVBand="1"/>
      </w:tblPr>
      <w:tblGrid>
        <w:gridCol w:w="11906"/>
      </w:tblGrid>
      <w:tr w:rsidR="009A4987" w:rsidRPr="009A4987" w14:paraId="5E5EEBC4" w14:textId="77777777" w:rsidTr="009A4987">
        <w:tc>
          <w:tcPr>
            <w:tcW w:w="1190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58A3DEB" w14:textId="7FDF488B" w:rsidR="009A4987" w:rsidRPr="009A4987" w:rsidRDefault="00FD5FF1" w:rsidP="009A4987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Fakultet for ingeniørvitenskap og teknologi</w:t>
            </w:r>
          </w:p>
          <w:p w14:paraId="13763112" w14:textId="1AD2B3EA" w:rsidR="009A4987" w:rsidRPr="00306927" w:rsidRDefault="009B5596" w:rsidP="009A4987">
            <w:pPr>
              <w:spacing w:before="160" w:after="0"/>
              <w:rPr>
                <w:rFonts w:ascii="Arial" w:hAnsi="Arial" w:cs="Arial"/>
                <w:b/>
                <w:sz w:val="28"/>
                <w:szCs w:val="28"/>
              </w:rPr>
            </w:pPr>
            <w:r w:rsidRPr="00306927">
              <w:rPr>
                <w:rFonts w:ascii="Arial" w:hAnsi="Arial" w:cs="Arial"/>
                <w:b/>
                <w:sz w:val="28"/>
                <w:szCs w:val="28"/>
              </w:rPr>
              <w:t>Oppgave 1</w:t>
            </w:r>
            <w:r w:rsidR="00FD5FF1" w:rsidRPr="00306927">
              <w:rPr>
                <w:rFonts w:ascii="Arial" w:hAnsi="Arial" w:cs="Arial"/>
                <w:b/>
                <w:sz w:val="28"/>
                <w:szCs w:val="28"/>
              </w:rPr>
              <w:t xml:space="preserve">: </w:t>
            </w:r>
            <w:proofErr w:type="spellStart"/>
            <w:r w:rsidRPr="00306927">
              <w:rPr>
                <w:rFonts w:ascii="Arial" w:hAnsi="Arial" w:cs="Arial"/>
                <w:b/>
                <w:sz w:val="28"/>
                <w:szCs w:val="28"/>
              </w:rPr>
              <w:t>Lossy</w:t>
            </w:r>
            <w:proofErr w:type="spellEnd"/>
            <w:r w:rsidRPr="00306927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306927">
              <w:rPr>
                <w:rFonts w:ascii="Arial" w:hAnsi="Arial" w:cs="Arial"/>
                <w:b/>
                <w:sz w:val="28"/>
                <w:szCs w:val="28"/>
              </w:rPr>
              <w:t>Compression</w:t>
            </w:r>
            <w:proofErr w:type="spellEnd"/>
            <w:r w:rsidRPr="00306927">
              <w:rPr>
                <w:rFonts w:ascii="Arial" w:hAnsi="Arial" w:cs="Arial"/>
                <w:b/>
                <w:sz w:val="28"/>
                <w:szCs w:val="28"/>
              </w:rPr>
              <w:t xml:space="preserve"> (</w:t>
            </w:r>
            <w:proofErr w:type="spellStart"/>
            <w:r w:rsidRPr="00306927">
              <w:rPr>
                <w:rFonts w:ascii="Arial" w:hAnsi="Arial" w:cs="Arial"/>
                <w:b/>
                <w:sz w:val="28"/>
                <w:szCs w:val="28"/>
              </w:rPr>
              <w:t>FFT</w:t>
            </w:r>
            <w:proofErr w:type="spellEnd"/>
            <w:r w:rsidRPr="00306927">
              <w:rPr>
                <w:rFonts w:ascii="Arial" w:hAnsi="Arial" w:cs="Arial"/>
                <w:b/>
                <w:sz w:val="28"/>
                <w:szCs w:val="28"/>
              </w:rPr>
              <w:t xml:space="preserve">, </w:t>
            </w:r>
            <w:proofErr w:type="spellStart"/>
            <w:r w:rsidRPr="00306927">
              <w:rPr>
                <w:rFonts w:ascii="Arial" w:hAnsi="Arial" w:cs="Arial"/>
                <w:b/>
                <w:sz w:val="28"/>
                <w:szCs w:val="28"/>
              </w:rPr>
              <w:t>Quantization</w:t>
            </w:r>
            <w:proofErr w:type="spellEnd"/>
            <w:r w:rsidRPr="00306927">
              <w:rPr>
                <w:rFonts w:ascii="Arial" w:hAnsi="Arial" w:cs="Arial"/>
                <w:b/>
                <w:sz w:val="28"/>
                <w:szCs w:val="28"/>
              </w:rPr>
              <w:t xml:space="preserve"> og Huffman)</w:t>
            </w:r>
          </w:p>
          <w:p w14:paraId="38454B11" w14:textId="2B684294" w:rsidR="009A4987" w:rsidRPr="009A4987" w:rsidRDefault="00FD5FF1" w:rsidP="009A4987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Gruppe «Gutta»</w:t>
            </w:r>
          </w:p>
          <w:p w14:paraId="555DA89C" w14:textId="3AD7EF92" w:rsidR="009A4987" w:rsidRPr="009A4987" w:rsidRDefault="00FD5FF1" w:rsidP="009A4987">
            <w:pPr>
              <w:spacing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Jørgen Nordås, Isak Steinmo Hansen, Patrik Andreassen</w:t>
            </w:r>
          </w:p>
          <w:p w14:paraId="051A55EC" w14:textId="2B65343D" w:rsidR="009A4987" w:rsidRPr="009A4987" w:rsidRDefault="00FD5FF1" w:rsidP="009A4987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0"/>
                <w:szCs w:val="20"/>
              </w:rPr>
              <w:t>DTE-2803-2</w:t>
            </w:r>
            <w:r w:rsidR="003E4098">
              <w:rPr>
                <w:rFonts w:ascii="Arial" w:hAnsi="Arial" w:cs="Arial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sz w:val="20"/>
                <w:szCs w:val="20"/>
              </w:rPr>
              <w:t>Høst</w:t>
            </w:r>
            <w:r w:rsidR="003E4098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2023</w:t>
            </w:r>
          </w:p>
        </w:tc>
      </w:tr>
    </w:tbl>
    <w:p w14:paraId="7A879E68" w14:textId="1EC91AB0" w:rsidR="00F94727" w:rsidRDefault="00FD5FF1">
      <w:pPr>
        <w:spacing w:after="0" w:line="240" w:lineRule="auto"/>
      </w:pPr>
      <w:r>
        <w:rPr>
          <w:noProof/>
        </w:rPr>
        <w:t xml:space="preserve"> </w:t>
      </w:r>
    </w:p>
    <w:p w14:paraId="3FD504AD" w14:textId="490FF08F" w:rsidR="00911428" w:rsidRPr="009A4987" w:rsidRDefault="00911428">
      <w:pPr>
        <w:sectPr w:rsidR="00911428" w:rsidRPr="009A4987" w:rsidSect="00A4364D">
          <w:headerReference w:type="even" r:id="rId11"/>
          <w:headerReference w:type="first" r:id="rId12"/>
          <w:footerReference w:type="first" r:id="rId13"/>
          <w:pgSz w:w="11900" w:h="16840"/>
          <w:pgMar w:top="1418" w:right="1418" w:bottom="1418" w:left="1418" w:header="709" w:footer="709" w:gutter="0"/>
          <w:cols w:space="708"/>
          <w:titlePg/>
          <w:docGrid w:linePitch="360"/>
        </w:sectPr>
      </w:pPr>
    </w:p>
    <w:sdt>
      <w:sdtPr>
        <w:rPr>
          <w:rFonts w:ascii="Times New Roman" w:eastAsiaTheme="minorEastAsia" w:hAnsi="Times New Roman" w:cstheme="minorBidi"/>
          <w:sz w:val="24"/>
          <w:szCs w:val="24"/>
        </w:rPr>
        <w:id w:val="1520070221"/>
        <w:docPartObj>
          <w:docPartGallery w:val="Table of Contents"/>
          <w:docPartUnique/>
        </w:docPartObj>
      </w:sdtPr>
      <w:sdtContent>
        <w:p w14:paraId="1BE679E7" w14:textId="63481F48" w:rsidR="00DB5337" w:rsidRDefault="5C1DF593" w:rsidP="6FBA2698">
          <w:pPr>
            <w:pStyle w:val="Overskriftforinnholdsfortegnelse"/>
          </w:pPr>
          <w:r>
            <w:t>Innholdsfortegnelse</w:t>
          </w:r>
        </w:p>
        <w:p w14:paraId="3719D7E9" w14:textId="0C601237" w:rsidR="00306927" w:rsidRDefault="0066035F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r>
            <w:fldChar w:fldCharType="begin"/>
          </w:r>
          <w:r w:rsidR="00DB5337">
            <w:instrText>TOC \o "1-3" \h \z \u</w:instrText>
          </w:r>
          <w:r>
            <w:fldChar w:fldCharType="separate"/>
          </w:r>
          <w:hyperlink w:anchor="_Toc148775625" w:history="1">
            <w:r w:rsidR="00306927" w:rsidRPr="00B836A3">
              <w:rPr>
                <w:rStyle w:val="Hyperkobling"/>
                <w:noProof/>
              </w:rPr>
              <w:t>1</w:t>
            </w:r>
            <w:r w:rsidR="00306927"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="00306927" w:rsidRPr="00B836A3">
              <w:rPr>
                <w:rStyle w:val="Hyperkobling"/>
                <w:noProof/>
              </w:rPr>
              <w:t>Om oppgaven</w:t>
            </w:r>
            <w:r w:rsidR="00306927">
              <w:rPr>
                <w:noProof/>
                <w:webHidden/>
              </w:rPr>
              <w:tab/>
            </w:r>
            <w:r w:rsidR="00306927">
              <w:rPr>
                <w:noProof/>
                <w:webHidden/>
              </w:rPr>
              <w:fldChar w:fldCharType="begin"/>
            </w:r>
            <w:r w:rsidR="00306927">
              <w:rPr>
                <w:noProof/>
                <w:webHidden/>
              </w:rPr>
              <w:instrText xml:space="preserve"> PAGEREF _Toc148775625 \h </w:instrText>
            </w:r>
            <w:r w:rsidR="00306927">
              <w:rPr>
                <w:noProof/>
                <w:webHidden/>
              </w:rPr>
            </w:r>
            <w:r w:rsidR="00306927">
              <w:rPr>
                <w:noProof/>
                <w:webHidden/>
              </w:rPr>
              <w:fldChar w:fldCharType="separate"/>
            </w:r>
            <w:r w:rsidR="00306927">
              <w:rPr>
                <w:noProof/>
                <w:webHidden/>
              </w:rPr>
              <w:t>2</w:t>
            </w:r>
            <w:r w:rsidR="00306927">
              <w:rPr>
                <w:noProof/>
                <w:webHidden/>
              </w:rPr>
              <w:fldChar w:fldCharType="end"/>
            </w:r>
          </w:hyperlink>
        </w:p>
        <w:p w14:paraId="757CCF4C" w14:textId="505C0FFB" w:rsidR="00306927" w:rsidRDefault="00306927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8775626" w:history="1">
            <w:r w:rsidRPr="00B836A3">
              <w:rPr>
                <w:rStyle w:val="Hyperkobling"/>
                <w:noProof/>
              </w:rPr>
              <w:t>2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B836A3">
              <w:rPr>
                <w:rStyle w:val="Hyperkobling"/>
                <w:noProof/>
              </w:rPr>
              <w:t>Gjennomgang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_Toc148775626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9911E" w14:textId="7B4B2CDC" w:rsidR="00306927" w:rsidRDefault="00306927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8775627" w:history="1">
            <w:r w:rsidRPr="00B836A3">
              <w:rPr>
                <w:rStyle w:val="Hyperkobling"/>
                <w:noProof/>
              </w:rPr>
              <w:t>3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B836A3">
              <w:rPr>
                <w:rStyle w:val="Hyperkobling"/>
                <w:noProof/>
              </w:rPr>
              <w:t>Resultater ved kjøring av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_Toc148775627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10523" w14:textId="5DA574CA" w:rsidR="00306927" w:rsidRDefault="00306927">
          <w:pPr>
            <w:pStyle w:val="INNH2"/>
            <w:tabs>
              <w:tab w:val="left" w:pos="960"/>
              <w:tab w:val="right" w:leader="dot" w:pos="9054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8775628" w:history="1">
            <w:r w:rsidRPr="00B836A3">
              <w:rPr>
                <w:rStyle w:val="Hyperkobling"/>
                <w:noProof/>
              </w:rPr>
              <w:t>3.1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B836A3">
              <w:rPr>
                <w:rStyle w:val="Hyperkobling"/>
                <w:noProof/>
              </w:rPr>
              <w:t>Resultat 1 – Bruk av standard JPEG-komprimeringsmatrise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_Toc148775628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EF65E" w14:textId="723CE293" w:rsidR="00306927" w:rsidRDefault="00306927">
          <w:pPr>
            <w:pStyle w:val="INNH2"/>
            <w:tabs>
              <w:tab w:val="left" w:pos="960"/>
              <w:tab w:val="right" w:leader="dot" w:pos="9054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8775629" w:history="1">
            <w:r w:rsidRPr="00B836A3">
              <w:rPr>
                <w:rStyle w:val="Hyperkobling"/>
                <w:noProof/>
              </w:rPr>
              <w:t>3.2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B836A3">
              <w:rPr>
                <w:rStyle w:val="Hyperkobling"/>
                <w:noProof/>
              </w:rPr>
              <w:t>Resultat 2 – Fjerne høye og lave frekvenser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_Toc148775629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E4824" w14:textId="09CE4635" w:rsidR="00306927" w:rsidRDefault="00306927">
          <w:pPr>
            <w:pStyle w:val="INNH2"/>
            <w:tabs>
              <w:tab w:val="left" w:pos="960"/>
              <w:tab w:val="right" w:leader="dot" w:pos="9054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8775630" w:history="1">
            <w:r w:rsidRPr="00B836A3">
              <w:rPr>
                <w:rStyle w:val="Hyperkobling"/>
                <w:noProof/>
              </w:rPr>
              <w:t>3.3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B836A3">
              <w:rPr>
                <w:rStyle w:val="Hyperkobling"/>
                <w:noProof/>
              </w:rPr>
              <w:t>Resultat 3 – Fjerne enda mer av høye og lave frekvenser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_Toc148775630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27EAC" w14:textId="220B11DC" w:rsidR="00306927" w:rsidRDefault="00306927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8775631" w:history="1">
            <w:r w:rsidRPr="00B836A3">
              <w:rPr>
                <w:rStyle w:val="Hyperkobling"/>
                <w:noProof/>
              </w:rPr>
              <w:t>4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B836A3">
              <w:rPr>
                <w:rStyle w:val="Hyperkobling"/>
                <w:noProof/>
              </w:rPr>
              <w:t>Fordeler med FFT (Fast Fourier Transform)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_Toc148775631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24E0B" w14:textId="50F36BB1" w:rsidR="00306927" w:rsidRDefault="00306927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8775632" w:history="1">
            <w:r w:rsidRPr="00B836A3">
              <w:rPr>
                <w:rStyle w:val="Hyperkobling"/>
                <w:noProof/>
              </w:rPr>
              <w:t>5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B836A3">
              <w:rPr>
                <w:rStyle w:val="Hyperkobling"/>
                <w:noProof/>
              </w:rPr>
              <w:t>Komplett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_Toc148775632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2291F" w14:textId="22B8F9BA" w:rsidR="0066035F" w:rsidRDefault="0066035F" w:rsidP="6FBA2698">
          <w:pPr>
            <w:pStyle w:val="INNH3"/>
            <w:tabs>
              <w:tab w:val="left" w:pos="1200"/>
              <w:tab w:val="right" w:leader="dot" w:pos="9060"/>
            </w:tabs>
            <w:rPr>
              <w:rStyle w:val="Hyperkobling"/>
              <w:noProof/>
              <w:kern w:val="2"/>
              <w14:ligatures w14:val="standardContextual"/>
            </w:rPr>
          </w:pPr>
          <w:r>
            <w:fldChar w:fldCharType="end"/>
          </w:r>
        </w:p>
      </w:sdtContent>
    </w:sdt>
    <w:p w14:paraId="73DF554D" w14:textId="4EA094CE" w:rsidR="00DB5337" w:rsidRDefault="00DB5337"/>
    <w:p w14:paraId="6A21354A" w14:textId="782180AB" w:rsidR="00DB5337" w:rsidRDefault="00DB5337">
      <w:pPr>
        <w:spacing w:after="0" w:line="240" w:lineRule="auto"/>
      </w:pPr>
      <w:r>
        <w:br w:type="page"/>
      </w:r>
    </w:p>
    <w:p w14:paraId="4B90CCC2" w14:textId="7307E9AA" w:rsidR="00DB5337" w:rsidRDefault="00306927" w:rsidP="00DB5337">
      <w:pPr>
        <w:pStyle w:val="Overskrift1"/>
      </w:pPr>
      <w:bookmarkStart w:id="0" w:name="_Toc148775625"/>
      <w:r>
        <w:lastRenderedPageBreak/>
        <w:t>Om oppgaven</w:t>
      </w:r>
      <w:bookmarkEnd w:id="0"/>
    </w:p>
    <w:p w14:paraId="0E4FD53F" w14:textId="655828E9" w:rsidR="009B5596" w:rsidRDefault="009B5596" w:rsidP="009B5596">
      <w:r>
        <w:t xml:space="preserve">I denne oppgaven skal vi </w:t>
      </w:r>
      <w:proofErr w:type="gramStart"/>
      <w:r w:rsidRPr="009B5596">
        <w:t>implementere</w:t>
      </w:r>
      <w:proofErr w:type="gramEnd"/>
      <w:r w:rsidRPr="009B5596">
        <w:t xml:space="preserve"> en </w:t>
      </w:r>
      <w:r>
        <w:t>«</w:t>
      </w:r>
      <w:proofErr w:type="spellStart"/>
      <w:r>
        <w:t>lossy</w:t>
      </w:r>
      <w:proofErr w:type="spellEnd"/>
      <w:r>
        <w:t>»</w:t>
      </w:r>
      <w:r w:rsidRPr="009B5596">
        <w:t xml:space="preserve"> kompresjonspipeline ved hjelp av </w:t>
      </w:r>
      <w:proofErr w:type="spellStart"/>
      <w:r w:rsidRPr="009B5596">
        <w:t>FFT</w:t>
      </w:r>
      <w:proofErr w:type="spellEnd"/>
      <w:r>
        <w:t xml:space="preserve"> (Fast </w:t>
      </w:r>
      <w:proofErr w:type="spellStart"/>
      <w:r>
        <w:t>Fourier</w:t>
      </w:r>
      <w:proofErr w:type="spellEnd"/>
      <w:r>
        <w:t xml:space="preserve"> Transform)</w:t>
      </w:r>
      <w:r w:rsidRPr="009B5596">
        <w:t>, kvantisering</w:t>
      </w:r>
      <w:r>
        <w:t xml:space="preserve"> og </w:t>
      </w:r>
      <w:r w:rsidRPr="009B5596">
        <w:t xml:space="preserve">Huffman-koding (helt på slutten). </w:t>
      </w:r>
      <w:r>
        <w:t>I dette dokumentet skal vi kort presentere kodens komponenter, samt p</w:t>
      </w:r>
      <w:r w:rsidRPr="009B5596">
        <w:t>resenter</w:t>
      </w:r>
      <w:r>
        <w:t>e</w:t>
      </w:r>
      <w:r w:rsidRPr="009B5596">
        <w:t xml:space="preserve"> resultatene </w:t>
      </w:r>
      <w:r>
        <w:t>fra koden</w:t>
      </w:r>
      <w:r w:rsidRPr="009B5596">
        <w:t xml:space="preserve"> og diskuter fordelene med </w:t>
      </w:r>
      <w:proofErr w:type="spellStart"/>
      <w:r w:rsidRPr="009B5596">
        <w:t>FFT</w:t>
      </w:r>
      <w:proofErr w:type="spellEnd"/>
      <w:r>
        <w:t>.</w:t>
      </w:r>
    </w:p>
    <w:p w14:paraId="44E93D6B" w14:textId="7AFCF22A" w:rsidR="00FE16DD" w:rsidRDefault="00FE16DD" w:rsidP="00FE16DD">
      <w:pPr>
        <w:pStyle w:val="Overskrift1"/>
      </w:pPr>
      <w:bookmarkStart w:id="1" w:name="_Toc148775626"/>
      <w:r>
        <w:t>Gjennomgang kode</w:t>
      </w:r>
      <w:bookmarkEnd w:id="1"/>
    </w:p>
    <w:p w14:paraId="1F943EA5" w14:textId="2DDEC663" w:rsidR="00FE16DD" w:rsidRPr="00FE16DD" w:rsidRDefault="00FE16DD" w:rsidP="00FE16DD">
      <w:r w:rsidRPr="00FE16DD">
        <w:t xml:space="preserve">Her er en </w:t>
      </w:r>
      <w:r>
        <w:t xml:space="preserve">kort </w:t>
      </w:r>
      <w:r w:rsidRPr="00FE16DD">
        <w:t xml:space="preserve">gjennomgang av koden </w:t>
      </w:r>
      <w:r>
        <w:t>vår</w:t>
      </w:r>
      <w:r w:rsidRPr="00FE16DD">
        <w:t xml:space="preserve"> og</w:t>
      </w:r>
      <w:r>
        <w:t xml:space="preserve"> de forskjellige stegene som skjer fra start til slutt, samt noen viktige poeng å forstå.</w:t>
      </w:r>
      <w:r w:rsidR="00D621ED">
        <w:t xml:space="preserve"> Hele koden kan du finne i siste kapittel.</w:t>
      </w:r>
    </w:p>
    <w:p w14:paraId="153404A7" w14:textId="1D9291CD" w:rsidR="00FE16DD" w:rsidRDefault="00FE16DD" w:rsidP="00FE16DD">
      <w:pPr>
        <w:pStyle w:val="Listeavsnitt"/>
        <w:numPr>
          <w:ilvl w:val="0"/>
          <w:numId w:val="17"/>
        </w:numPr>
      </w:pPr>
      <w:r w:rsidRPr="00FE16DD">
        <w:rPr>
          <w:b/>
          <w:bCs/>
        </w:rPr>
        <w:t>Lasting av bilder:</w:t>
      </w:r>
      <w:r w:rsidRPr="00FE16DD">
        <w:t xml:space="preserve"> </w:t>
      </w:r>
      <w:r>
        <w:t>Vi</w:t>
      </w:r>
      <w:r w:rsidRPr="00FE16DD">
        <w:t xml:space="preserve"> laster bildene </w:t>
      </w:r>
      <w:r>
        <w:t>manuelt</w:t>
      </w:r>
      <w:r w:rsidRPr="00FE16DD">
        <w:t xml:space="preserve"> ved hjelp av </w:t>
      </w:r>
      <w:r w:rsidR="004A576B">
        <w:t>modulen «</w:t>
      </w:r>
      <w:proofErr w:type="spellStart"/>
      <w:r w:rsidRPr="00FE16DD">
        <w:t>OpenCV</w:t>
      </w:r>
      <w:proofErr w:type="spellEnd"/>
      <w:r w:rsidR="004A576B">
        <w:t>»</w:t>
      </w:r>
      <w:r>
        <w:t>, som også gjør dem om til svart og hvit</w:t>
      </w:r>
      <w:r w:rsidRPr="00FE16DD">
        <w:t>.</w:t>
      </w:r>
    </w:p>
    <w:p w14:paraId="5094E660" w14:textId="77777777" w:rsidR="00FE16DD" w:rsidRDefault="00FE16DD" w:rsidP="00FE16DD">
      <w:pPr>
        <w:pStyle w:val="Listeavsnitt"/>
      </w:pPr>
    </w:p>
    <w:p w14:paraId="58A86EF7" w14:textId="18208BAC" w:rsidR="00FE16DD" w:rsidRDefault="00FE16DD" w:rsidP="00FE16DD">
      <w:pPr>
        <w:pStyle w:val="Listeavsnitt"/>
      </w:pPr>
      <w:r w:rsidRPr="00FE16DD">
        <w:rPr>
          <w:noProof/>
        </w:rPr>
        <w:drawing>
          <wp:inline distT="0" distB="0" distL="0" distR="0" wp14:anchorId="339B0FAA" wp14:editId="3ADA7379">
            <wp:extent cx="4004840" cy="539978"/>
            <wp:effectExtent l="0" t="0" r="0" b="6350"/>
            <wp:docPr id="1896971854" name="Bilde 1" descr="Et bilde som inneholder tekst, Font, skjermbilde, lin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71854" name="Bilde 1" descr="Et bilde som inneholder tekst, Font, skjermbilde, line&#10;&#10;Automatisk generert beskrivels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555" cy="57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0B6A" w14:textId="77777777" w:rsidR="00FE16DD" w:rsidRPr="00FE16DD" w:rsidRDefault="00FE16DD" w:rsidP="00FE16DD">
      <w:pPr>
        <w:pStyle w:val="Listeavsnitt"/>
      </w:pPr>
    </w:p>
    <w:p w14:paraId="07A343CD" w14:textId="32BD072F" w:rsidR="00FE16DD" w:rsidRDefault="00FE16DD" w:rsidP="00FE16DD">
      <w:pPr>
        <w:pStyle w:val="Listeavsnitt"/>
        <w:numPr>
          <w:ilvl w:val="0"/>
          <w:numId w:val="17"/>
        </w:numPr>
      </w:pPr>
      <w:r w:rsidRPr="00FE16DD">
        <w:rPr>
          <w:b/>
          <w:bCs/>
        </w:rPr>
        <w:t>Blokkstørrelse (B):</w:t>
      </w:r>
      <w:r w:rsidRPr="00FE16DD">
        <w:t xml:space="preserve"> </w:t>
      </w:r>
      <w:r>
        <w:t>Vi</w:t>
      </w:r>
      <w:r w:rsidRPr="00FE16DD">
        <w:t xml:space="preserve"> definerer en blokkstørrelse (B), som bestemmer størrelsen på blokkene som bildet deles opp i for komprimering. Denne blokkstørrelsen kan påvirke komprimeringskvaliteten og den visuelle kvaliteten på det endelige bildet.</w:t>
      </w:r>
      <w:r>
        <w:t xml:space="preserve"> Ettersom kvantiseringsmatrisen vår er en 8x8 matrise, så må bildet som skal kvantiseres også være det</w:t>
      </w:r>
      <w:r w:rsidR="00A34559">
        <w:t xml:space="preserve">. Bildene vi bruker </w:t>
      </w:r>
      <w:r w:rsidR="004A576B">
        <w:t xml:space="preserve">er </w:t>
      </w:r>
      <w:r w:rsidR="00A34559">
        <w:t>langt større enn det, så derfor må vi dele opp bildet i flere 8x8 blokker som kvantiseres hver for seg før de blir satt sammen igjen.</w:t>
      </w:r>
    </w:p>
    <w:p w14:paraId="61EDB7C6" w14:textId="77777777" w:rsidR="00A34559" w:rsidRDefault="00A34559" w:rsidP="00A34559">
      <w:pPr>
        <w:pStyle w:val="Listeavsnitt"/>
        <w:rPr>
          <w:b/>
          <w:bCs/>
        </w:rPr>
      </w:pPr>
    </w:p>
    <w:p w14:paraId="38423E69" w14:textId="198AD181" w:rsidR="00A34559" w:rsidRDefault="00A34559" w:rsidP="00A34559">
      <w:pPr>
        <w:pStyle w:val="Listeavsnitt"/>
      </w:pPr>
      <w:r w:rsidRPr="00A34559">
        <w:rPr>
          <w:noProof/>
        </w:rPr>
        <w:drawing>
          <wp:inline distT="0" distB="0" distL="0" distR="0" wp14:anchorId="7D940825" wp14:editId="38F78D65">
            <wp:extent cx="3784921" cy="292433"/>
            <wp:effectExtent l="0" t="0" r="0" b="0"/>
            <wp:docPr id="260085164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851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9221" cy="3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9638" w14:textId="7759DE32" w:rsidR="00A34559" w:rsidRDefault="00A34559" w:rsidP="00A34559">
      <w:pPr>
        <w:pStyle w:val="Listeavsnitt"/>
      </w:pPr>
      <w:r w:rsidRPr="00A34559">
        <w:rPr>
          <w:noProof/>
        </w:rPr>
        <w:drawing>
          <wp:inline distT="0" distB="0" distL="0" distR="0" wp14:anchorId="4DAE239E" wp14:editId="3761DE4C">
            <wp:extent cx="3854370" cy="1536815"/>
            <wp:effectExtent l="0" t="0" r="0" b="0"/>
            <wp:docPr id="1818448780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48780" name="Bilde 1" descr="Et bilde som inneholder tekst, skjermbilde, Font&#10;&#10;Automatisk generert beskrivels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6831" cy="155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8BA4" w14:textId="77777777" w:rsidR="004D012C" w:rsidRDefault="004D012C" w:rsidP="00A34559">
      <w:pPr>
        <w:pStyle w:val="Listeavsnitt"/>
      </w:pPr>
    </w:p>
    <w:p w14:paraId="75E3D90E" w14:textId="77777777" w:rsidR="004D012C" w:rsidRDefault="004D012C" w:rsidP="00A34559">
      <w:pPr>
        <w:pStyle w:val="Listeavsnitt"/>
      </w:pPr>
    </w:p>
    <w:p w14:paraId="5B9AFC19" w14:textId="77777777" w:rsidR="004D012C" w:rsidRDefault="004D012C" w:rsidP="00A34559">
      <w:pPr>
        <w:pStyle w:val="Listeavsnitt"/>
      </w:pPr>
    </w:p>
    <w:p w14:paraId="4335A6E6" w14:textId="77777777" w:rsidR="004D012C" w:rsidRDefault="004D012C" w:rsidP="00A34559">
      <w:pPr>
        <w:pStyle w:val="Listeavsnitt"/>
      </w:pPr>
    </w:p>
    <w:p w14:paraId="3B5BDEBC" w14:textId="77777777" w:rsidR="004D012C" w:rsidRDefault="004D012C" w:rsidP="00A34559">
      <w:pPr>
        <w:pStyle w:val="Listeavsnitt"/>
      </w:pPr>
    </w:p>
    <w:p w14:paraId="208B44E3" w14:textId="77777777" w:rsidR="004D012C" w:rsidRDefault="004D012C" w:rsidP="00A34559">
      <w:pPr>
        <w:pStyle w:val="Listeavsnitt"/>
      </w:pPr>
    </w:p>
    <w:p w14:paraId="093B1C0C" w14:textId="77777777" w:rsidR="004D012C" w:rsidRDefault="004D012C" w:rsidP="00A34559">
      <w:pPr>
        <w:pStyle w:val="Listeavsnitt"/>
      </w:pPr>
    </w:p>
    <w:p w14:paraId="5F262DFB" w14:textId="77777777" w:rsidR="004D012C" w:rsidRDefault="004D012C" w:rsidP="00A34559">
      <w:pPr>
        <w:pStyle w:val="Listeavsnitt"/>
      </w:pPr>
    </w:p>
    <w:p w14:paraId="68C63AD2" w14:textId="77777777" w:rsidR="00A34559" w:rsidRPr="00FE16DD" w:rsidRDefault="00A34559" w:rsidP="00A34559">
      <w:pPr>
        <w:pStyle w:val="Listeavsnitt"/>
      </w:pPr>
    </w:p>
    <w:p w14:paraId="1D6CCDBE" w14:textId="07CDA3F7" w:rsidR="00FE16DD" w:rsidRDefault="00FE16DD" w:rsidP="00FE16DD">
      <w:pPr>
        <w:pStyle w:val="Listeavsnitt"/>
        <w:numPr>
          <w:ilvl w:val="0"/>
          <w:numId w:val="17"/>
        </w:numPr>
      </w:pPr>
      <w:r w:rsidRPr="00FE16DD">
        <w:rPr>
          <w:b/>
          <w:bCs/>
        </w:rPr>
        <w:lastRenderedPageBreak/>
        <w:t>Kvantiseringsmatrise:</w:t>
      </w:r>
      <w:r w:rsidRPr="00FE16DD">
        <w:t xml:space="preserve"> </w:t>
      </w:r>
      <w:r w:rsidR="00A34559">
        <w:t>Vi</w:t>
      </w:r>
      <w:r w:rsidRPr="00FE16DD">
        <w:t xml:space="preserve"> definerer en kvantiseringsmatrise. Denne matrisen spiller en betydelig rolle i komprimeringskvaliteten. Justering av verdiene i denne matrisen vil påvirke komprimeringsforholdet og bildekvaliteten. Høyere verdier vil resultere i høyere komprimering (mer tap) og lavere bildekvalitet, og vice versa.</w:t>
      </w:r>
      <w:r w:rsidR="00A34559">
        <w:t xml:space="preserve"> Vi har testet koden med forskjellige kvantiseringsmatriser, og resultatene av dette ser du </w:t>
      </w:r>
      <w:r w:rsidR="004A576B">
        <w:t>i neste kapittel</w:t>
      </w:r>
      <w:r w:rsidR="00A34559">
        <w:t>.</w:t>
      </w:r>
    </w:p>
    <w:p w14:paraId="0289996A" w14:textId="77777777" w:rsidR="00A34559" w:rsidRDefault="00A34559" w:rsidP="00A34559">
      <w:pPr>
        <w:pStyle w:val="Listeavsnitt"/>
        <w:rPr>
          <w:b/>
          <w:bCs/>
        </w:rPr>
      </w:pPr>
    </w:p>
    <w:p w14:paraId="70293AC4" w14:textId="7FC9B531" w:rsidR="00A34559" w:rsidRDefault="00A34559" w:rsidP="00A34559">
      <w:pPr>
        <w:pStyle w:val="Listeavsnitt"/>
      </w:pPr>
      <w:r w:rsidRPr="00A34559">
        <w:rPr>
          <w:noProof/>
        </w:rPr>
        <w:drawing>
          <wp:inline distT="0" distB="0" distL="0" distR="0" wp14:anchorId="78390A04" wp14:editId="60AB4072">
            <wp:extent cx="4224759" cy="1432335"/>
            <wp:effectExtent l="0" t="0" r="4445" b="3175"/>
            <wp:docPr id="532797852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97852" name="Bilde 1" descr="Et bilde som inneholder tekst, skjermbilde, Font&#10;&#10;Automatisk generert beskrivels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2126" cy="14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09F8" w14:textId="77777777" w:rsidR="00A34559" w:rsidRPr="00FE16DD" w:rsidRDefault="00A34559" w:rsidP="00A34559">
      <w:pPr>
        <w:pStyle w:val="Listeavsnitt"/>
      </w:pPr>
    </w:p>
    <w:p w14:paraId="721DA353" w14:textId="692A6FE2" w:rsidR="00FE16DD" w:rsidRDefault="00FE16DD" w:rsidP="00FE16DD">
      <w:pPr>
        <w:pStyle w:val="Listeavsnitt"/>
        <w:numPr>
          <w:ilvl w:val="0"/>
          <w:numId w:val="17"/>
        </w:numPr>
      </w:pPr>
      <w:proofErr w:type="spellStart"/>
      <w:r w:rsidRPr="00FE16DD">
        <w:rPr>
          <w:b/>
          <w:bCs/>
        </w:rPr>
        <w:t>FFT</w:t>
      </w:r>
      <w:proofErr w:type="spellEnd"/>
      <w:r w:rsidRPr="00FE16DD">
        <w:rPr>
          <w:b/>
          <w:bCs/>
        </w:rPr>
        <w:t xml:space="preserve">-transformasjon: </w:t>
      </w:r>
      <w:r w:rsidR="00A34559">
        <w:t>Vi</w:t>
      </w:r>
      <w:r w:rsidRPr="00FE16DD">
        <w:t xml:space="preserve"> utfører </w:t>
      </w:r>
      <w:proofErr w:type="spellStart"/>
      <w:r w:rsidRPr="00FE16DD">
        <w:t>FFT</w:t>
      </w:r>
      <w:proofErr w:type="spellEnd"/>
      <w:r w:rsidRPr="00FE16DD">
        <w:t xml:space="preserve"> (Fast Fourier Transform) på blokker av bildet, noe som er en grunnleggende trinn i å transformere bildet fra det romlige domenet til frekvensdomenet. </w:t>
      </w:r>
      <w:proofErr w:type="spellStart"/>
      <w:r w:rsidRPr="00FE16DD">
        <w:t>FFT</w:t>
      </w:r>
      <w:proofErr w:type="spellEnd"/>
      <w:r w:rsidRPr="00FE16DD">
        <w:t xml:space="preserve"> hjelper med å konsentrere bildeinformasjonen i færre koeffisienter som er mer egnet for kvantisering.</w:t>
      </w:r>
      <w:r w:rsidR="00A34559">
        <w:t xml:space="preserve"> Vi har benyttet oss av biblioteket «</w:t>
      </w:r>
      <w:proofErr w:type="spellStart"/>
      <w:r w:rsidR="00A34559">
        <w:t>scipy</w:t>
      </w:r>
      <w:proofErr w:type="spellEnd"/>
      <w:r w:rsidR="00A34559">
        <w:t>» som har en funksjon som heter «</w:t>
      </w:r>
      <w:proofErr w:type="spellStart"/>
      <w:r w:rsidR="00A34559">
        <w:t>fft</w:t>
      </w:r>
      <w:proofErr w:type="spellEnd"/>
      <w:r w:rsidR="00A34559">
        <w:t>»</w:t>
      </w:r>
      <w:r w:rsidR="004A576B">
        <w:t xml:space="preserve"> som gjør operasjonen for oss</w:t>
      </w:r>
      <w:r w:rsidR="00A34559">
        <w:t>.</w:t>
      </w:r>
    </w:p>
    <w:p w14:paraId="20251807" w14:textId="77777777" w:rsidR="00A34559" w:rsidRDefault="00A34559" w:rsidP="00A34559">
      <w:pPr>
        <w:pStyle w:val="Listeavsnitt"/>
        <w:rPr>
          <w:b/>
          <w:bCs/>
        </w:rPr>
      </w:pPr>
    </w:p>
    <w:p w14:paraId="06776F09" w14:textId="2CD43430" w:rsidR="00A34559" w:rsidRDefault="00A34559" w:rsidP="00A34559">
      <w:pPr>
        <w:pStyle w:val="Listeavsnitt"/>
      </w:pPr>
      <w:r w:rsidRPr="00A34559">
        <w:rPr>
          <w:noProof/>
        </w:rPr>
        <w:drawing>
          <wp:inline distT="0" distB="0" distL="0" distR="0" wp14:anchorId="63E2EE01" wp14:editId="74475E42">
            <wp:extent cx="2789499" cy="753485"/>
            <wp:effectExtent l="0" t="0" r="5080" b="0"/>
            <wp:docPr id="1634110192" name="Bilde 1" descr="Et bilde som inneholder tekst, Font, skjermbilde, lin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0192" name="Bilde 1" descr="Et bilde som inneholder tekst, Font, skjermbilde, line&#10;&#10;Automatisk generert beskrivels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809" cy="77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B4A1" w14:textId="77777777" w:rsidR="00A34559" w:rsidRPr="00FE16DD" w:rsidRDefault="00A34559" w:rsidP="00A34559">
      <w:pPr>
        <w:pStyle w:val="Listeavsnitt"/>
      </w:pPr>
    </w:p>
    <w:p w14:paraId="7FF23C46" w14:textId="7F774391" w:rsidR="00A34559" w:rsidRDefault="00FE16DD" w:rsidP="00A34559">
      <w:pPr>
        <w:pStyle w:val="Listeavsnitt"/>
        <w:numPr>
          <w:ilvl w:val="0"/>
          <w:numId w:val="17"/>
        </w:numPr>
      </w:pPr>
      <w:r w:rsidRPr="00FE16DD">
        <w:rPr>
          <w:b/>
          <w:bCs/>
        </w:rPr>
        <w:t>Kvantisering:</w:t>
      </w:r>
      <w:r w:rsidRPr="00FE16DD">
        <w:t xml:space="preserve"> </w:t>
      </w:r>
      <w:r w:rsidR="00A34559">
        <w:t>Vi</w:t>
      </w:r>
      <w:r w:rsidRPr="00FE16DD">
        <w:t xml:space="preserve"> kvantiserer </w:t>
      </w:r>
      <w:proofErr w:type="spellStart"/>
      <w:r w:rsidRPr="00FE16DD">
        <w:t>FFT</w:t>
      </w:r>
      <w:proofErr w:type="spellEnd"/>
      <w:r w:rsidRPr="00FE16DD">
        <w:t>-koeffisientene ved å dele dem med de tilsvarende verdiene i kvantiseringsmatrisen. Dette trinnet innfører tap ved å forkaste noen av koeffisientene.</w:t>
      </w:r>
    </w:p>
    <w:p w14:paraId="3991A3C2" w14:textId="77777777" w:rsidR="00A34559" w:rsidRDefault="00A34559" w:rsidP="00A34559">
      <w:pPr>
        <w:pStyle w:val="Listeavsnitt"/>
        <w:rPr>
          <w:b/>
          <w:bCs/>
        </w:rPr>
      </w:pPr>
    </w:p>
    <w:p w14:paraId="079B9125" w14:textId="005427A0" w:rsidR="00A34559" w:rsidRDefault="00A34559" w:rsidP="00A34559">
      <w:pPr>
        <w:pStyle w:val="Listeavsnitt"/>
      </w:pPr>
      <w:r w:rsidRPr="00A34559">
        <w:rPr>
          <w:noProof/>
        </w:rPr>
        <w:drawing>
          <wp:inline distT="0" distB="0" distL="0" distR="0" wp14:anchorId="3780C7AB" wp14:editId="4FF3FBCA">
            <wp:extent cx="2685327" cy="416441"/>
            <wp:effectExtent l="0" t="0" r="0" b="3175"/>
            <wp:docPr id="509481145" name="Bilde 1" descr="Et bilde som inneholder tekst, Font, skjermbilde, lin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81145" name="Bilde 1" descr="Et bilde som inneholder tekst, Font, skjermbilde, line&#10;&#10;Automatisk generert beskrivels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0433" cy="44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FD3A" w14:textId="77777777" w:rsidR="00A34559" w:rsidRDefault="00A34559" w:rsidP="00A34559">
      <w:pPr>
        <w:pStyle w:val="Listeavsnitt"/>
        <w:rPr>
          <w:b/>
          <w:bCs/>
        </w:rPr>
      </w:pPr>
    </w:p>
    <w:p w14:paraId="023C3084" w14:textId="1730FF32" w:rsidR="00A34559" w:rsidRDefault="00A34559" w:rsidP="00A34559">
      <w:pPr>
        <w:pStyle w:val="Listeavsnitt"/>
      </w:pPr>
      <w:r w:rsidRPr="00A34559">
        <w:rPr>
          <w:noProof/>
        </w:rPr>
        <w:drawing>
          <wp:inline distT="0" distB="0" distL="0" distR="0" wp14:anchorId="4DBAE7BF" wp14:editId="7BDED147">
            <wp:extent cx="4152339" cy="312517"/>
            <wp:effectExtent l="0" t="0" r="635" b="5080"/>
            <wp:docPr id="1544502657" name="Bilde 1" descr="Et bilde som inneholder tekst, Font, skjermbilde, lin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02657" name="Bilde 1" descr="Et bilde som inneholder tekst, Font, skjermbilde, line&#10;&#10;Automatisk generert beskrivelse"/>
                    <pic:cNvPicPr/>
                  </pic:nvPicPr>
                  <pic:blipFill rotWithShape="1">
                    <a:blip r:embed="rId20"/>
                    <a:srcRect b="51891"/>
                    <a:stretch/>
                  </pic:blipFill>
                  <pic:spPr bwMode="auto">
                    <a:xfrm>
                      <a:off x="0" y="0"/>
                      <a:ext cx="4289040" cy="322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83084" w14:textId="77777777" w:rsidR="00A34559" w:rsidRPr="00FE16DD" w:rsidRDefault="00A34559" w:rsidP="00A34559">
      <w:pPr>
        <w:pStyle w:val="Listeavsnitt"/>
      </w:pPr>
    </w:p>
    <w:p w14:paraId="4ED0FF9E" w14:textId="0270378E" w:rsidR="00FE16DD" w:rsidRDefault="00FE16DD" w:rsidP="00FE16DD">
      <w:pPr>
        <w:pStyle w:val="Listeavsnitt"/>
        <w:numPr>
          <w:ilvl w:val="0"/>
          <w:numId w:val="17"/>
        </w:numPr>
      </w:pPr>
      <w:r w:rsidRPr="00FE16DD">
        <w:rPr>
          <w:b/>
          <w:bCs/>
        </w:rPr>
        <w:t>Huffman-koding:</w:t>
      </w:r>
      <w:r w:rsidRPr="00FE16DD">
        <w:t xml:space="preserve"> Etter kvantisering, flater </w:t>
      </w:r>
      <w:r w:rsidR="00A34559">
        <w:t>vi</w:t>
      </w:r>
      <w:r w:rsidRPr="00FE16DD">
        <w:t xml:space="preserve"> den kvantiserte matrisen, bruker Huffman-koding på den resulterende 1D-dataen og lagrer den kodete dataen sammen med Huffman-</w:t>
      </w:r>
      <w:proofErr w:type="spellStart"/>
      <w:r w:rsidRPr="00FE16DD">
        <w:t>kodeken</w:t>
      </w:r>
      <w:proofErr w:type="spellEnd"/>
      <w:r w:rsidRPr="00FE16DD">
        <w:t xml:space="preserve"> for senere dekoding.</w:t>
      </w:r>
      <w:r w:rsidR="00A34559">
        <w:t xml:space="preserve"> Igjen har vi benyttet oss av et bibliotek som heter «</w:t>
      </w:r>
      <w:proofErr w:type="spellStart"/>
      <w:r w:rsidR="00A34559">
        <w:t>dahuffman</w:t>
      </w:r>
      <w:proofErr w:type="spellEnd"/>
      <w:r w:rsidR="00A34559">
        <w:t xml:space="preserve">» for å gjennomføre </w:t>
      </w:r>
      <w:proofErr w:type="spellStart"/>
      <w:r w:rsidR="00A34559">
        <w:t>huffman</w:t>
      </w:r>
      <w:proofErr w:type="spellEnd"/>
      <w:r w:rsidR="00A34559">
        <w:t xml:space="preserve"> </w:t>
      </w:r>
      <w:proofErr w:type="spellStart"/>
      <w:r w:rsidR="00A34559">
        <w:t>koderingen</w:t>
      </w:r>
      <w:proofErr w:type="spellEnd"/>
      <w:r w:rsidR="00A34559">
        <w:t>.</w:t>
      </w:r>
    </w:p>
    <w:p w14:paraId="4AF2B16C" w14:textId="77777777" w:rsidR="00A34559" w:rsidRDefault="00A34559" w:rsidP="00A34559">
      <w:pPr>
        <w:pStyle w:val="Listeavsnitt"/>
        <w:rPr>
          <w:b/>
          <w:bCs/>
        </w:rPr>
      </w:pPr>
    </w:p>
    <w:p w14:paraId="56F85669" w14:textId="07921D2D" w:rsidR="00A34559" w:rsidRDefault="00A34559" w:rsidP="00A34559">
      <w:pPr>
        <w:pStyle w:val="Listeavsnitt"/>
      </w:pPr>
      <w:r w:rsidRPr="00A34559">
        <w:rPr>
          <w:noProof/>
        </w:rPr>
        <w:drawing>
          <wp:inline distT="0" distB="0" distL="0" distR="0" wp14:anchorId="0B760CF6" wp14:editId="092FE416">
            <wp:extent cx="3634451" cy="1128348"/>
            <wp:effectExtent l="0" t="0" r="0" b="2540"/>
            <wp:docPr id="945449631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49631" name="Bilde 1" descr="Et bilde som inneholder tekst, skjermbilde, Font&#10;&#10;Automatisk generert beskrivels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7374" cy="11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B249" w14:textId="685373B3" w:rsidR="004D012C" w:rsidRDefault="00A34559" w:rsidP="004D012C">
      <w:pPr>
        <w:pStyle w:val="Listeavsnitt"/>
      </w:pPr>
      <w:r w:rsidRPr="00A34559">
        <w:rPr>
          <w:noProof/>
        </w:rPr>
        <w:lastRenderedPageBreak/>
        <w:drawing>
          <wp:inline distT="0" distB="0" distL="0" distR="0" wp14:anchorId="4CECB663" wp14:editId="4521C1E8">
            <wp:extent cx="3738623" cy="598081"/>
            <wp:effectExtent l="0" t="0" r="0" b="0"/>
            <wp:docPr id="1421995295" name="Bilde 1" descr="Et bilde som inneholder tekst, Font, skjermbilde, lin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95295" name="Bilde 1" descr="Et bilde som inneholder tekst, Font, skjermbilde, line&#10;&#10;Automatisk generert beskrivels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3560" cy="62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7571" w14:textId="77777777" w:rsidR="004D012C" w:rsidRDefault="004D012C" w:rsidP="00A34559">
      <w:pPr>
        <w:pStyle w:val="Listeavsnitt"/>
      </w:pPr>
    </w:p>
    <w:p w14:paraId="3C0965E1" w14:textId="77777777" w:rsidR="00A34559" w:rsidRPr="00FE16DD" w:rsidRDefault="00A34559" w:rsidP="00A34559">
      <w:pPr>
        <w:pStyle w:val="Listeavsnitt"/>
      </w:pPr>
    </w:p>
    <w:p w14:paraId="42EB412A" w14:textId="701366CF" w:rsidR="00FE16DD" w:rsidRDefault="00FE16DD" w:rsidP="00FE16DD">
      <w:pPr>
        <w:pStyle w:val="Listeavsnitt"/>
        <w:numPr>
          <w:ilvl w:val="0"/>
          <w:numId w:val="17"/>
        </w:numPr>
      </w:pPr>
      <w:r w:rsidRPr="00FE16DD">
        <w:rPr>
          <w:b/>
          <w:bCs/>
        </w:rPr>
        <w:t>Huffman-dekoding:</w:t>
      </w:r>
      <w:r w:rsidRPr="00FE16DD">
        <w:t xml:space="preserve"> </w:t>
      </w:r>
      <w:r w:rsidR="00A34559">
        <w:t>Vi</w:t>
      </w:r>
      <w:r w:rsidRPr="00FE16DD">
        <w:t xml:space="preserve"> dekoder den Huffman-kodede dataen for å få kvantisert data tilbake.</w:t>
      </w:r>
    </w:p>
    <w:p w14:paraId="6F163FF1" w14:textId="77777777" w:rsidR="00A34559" w:rsidRDefault="00A34559" w:rsidP="00A34559">
      <w:pPr>
        <w:pStyle w:val="Listeavsnitt"/>
        <w:rPr>
          <w:b/>
          <w:bCs/>
        </w:rPr>
      </w:pPr>
    </w:p>
    <w:p w14:paraId="67CED162" w14:textId="512BEAEA" w:rsidR="00A34559" w:rsidRDefault="00A34559" w:rsidP="00A34559">
      <w:pPr>
        <w:pStyle w:val="Listeavsnitt"/>
      </w:pPr>
      <w:r w:rsidRPr="00A34559">
        <w:rPr>
          <w:noProof/>
        </w:rPr>
        <w:drawing>
          <wp:inline distT="0" distB="0" distL="0" distR="0" wp14:anchorId="1CDFF790" wp14:editId="1694BDE1">
            <wp:extent cx="4629873" cy="333551"/>
            <wp:effectExtent l="0" t="0" r="0" b="0"/>
            <wp:docPr id="938991969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919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4579" cy="34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A4B9" w14:textId="77777777" w:rsidR="00A34559" w:rsidRPr="00FE16DD" w:rsidRDefault="00A34559" w:rsidP="00A34559">
      <w:pPr>
        <w:pStyle w:val="Listeavsnitt"/>
      </w:pPr>
    </w:p>
    <w:p w14:paraId="562FD042" w14:textId="4C7B7499" w:rsidR="00FE16DD" w:rsidRDefault="00FE16DD" w:rsidP="00FE16DD">
      <w:pPr>
        <w:pStyle w:val="Listeavsnitt"/>
        <w:numPr>
          <w:ilvl w:val="0"/>
          <w:numId w:val="17"/>
        </w:numPr>
      </w:pPr>
      <w:proofErr w:type="spellStart"/>
      <w:r w:rsidRPr="00FE16DD">
        <w:rPr>
          <w:b/>
          <w:bCs/>
        </w:rPr>
        <w:t>Dekvantisering</w:t>
      </w:r>
      <w:proofErr w:type="spellEnd"/>
      <w:r w:rsidRPr="00FE16DD">
        <w:rPr>
          <w:b/>
          <w:bCs/>
        </w:rPr>
        <w:t>:</w:t>
      </w:r>
      <w:r w:rsidRPr="00FE16DD">
        <w:t xml:space="preserve"> </w:t>
      </w:r>
      <w:r w:rsidR="00A34559">
        <w:t>Vi</w:t>
      </w:r>
      <w:r w:rsidRPr="00FE16DD">
        <w:t xml:space="preserve"> reverserer kvantiseringen ved å multiplisere den dekodede dataen med kvantiseringsmatrisen.</w:t>
      </w:r>
    </w:p>
    <w:p w14:paraId="031BCCB7" w14:textId="77777777" w:rsidR="00A34559" w:rsidRDefault="00A34559" w:rsidP="00A34559">
      <w:pPr>
        <w:pStyle w:val="Listeavsnitt"/>
        <w:rPr>
          <w:b/>
          <w:bCs/>
        </w:rPr>
      </w:pPr>
    </w:p>
    <w:p w14:paraId="15A330A4" w14:textId="282BC82B" w:rsidR="00A34559" w:rsidRDefault="00D621ED" w:rsidP="00A34559">
      <w:pPr>
        <w:pStyle w:val="Listeavsnitt"/>
      </w:pPr>
      <w:r w:rsidRPr="00D621ED">
        <w:rPr>
          <w:noProof/>
        </w:rPr>
        <w:drawing>
          <wp:inline distT="0" distB="0" distL="0" distR="0" wp14:anchorId="32AAE034" wp14:editId="01F1774A">
            <wp:extent cx="4178461" cy="586847"/>
            <wp:effectExtent l="0" t="0" r="0" b="0"/>
            <wp:docPr id="375742395" name="Bilde 1" descr="Et bilde som inneholder tekst, Font, skjermbilde, lin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42395" name="Bilde 1" descr="Et bilde som inneholder tekst, Font, skjermbilde, line&#10;&#10;Automatisk generert beskrivels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7380" cy="6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2BF5" w14:textId="2F328612" w:rsidR="00D621ED" w:rsidRDefault="00D621ED" w:rsidP="00A34559">
      <w:pPr>
        <w:pStyle w:val="Listeavsnitt"/>
      </w:pPr>
      <w:r w:rsidRPr="00D621ED">
        <w:rPr>
          <w:noProof/>
        </w:rPr>
        <w:drawing>
          <wp:inline distT="0" distB="0" distL="0" distR="0" wp14:anchorId="404E3642" wp14:editId="14FCCA4E">
            <wp:extent cx="3889094" cy="685654"/>
            <wp:effectExtent l="0" t="0" r="0" b="635"/>
            <wp:docPr id="200421712" name="Bilde 1" descr="Et bilde som inneholder tekst, Font, skjermbilde, lin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1712" name="Bilde 1" descr="Et bilde som inneholder tekst, Font, skjermbilde, line&#10;&#10;Automatisk generert beskrivels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5591" cy="7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4CF0" w14:textId="77777777" w:rsidR="00D621ED" w:rsidRPr="00FE16DD" w:rsidRDefault="00D621ED" w:rsidP="00A34559">
      <w:pPr>
        <w:pStyle w:val="Listeavsnitt"/>
      </w:pPr>
    </w:p>
    <w:p w14:paraId="03555251" w14:textId="7BD769E4" w:rsidR="00FE16DD" w:rsidRDefault="00FE16DD" w:rsidP="00FE16DD">
      <w:pPr>
        <w:pStyle w:val="Listeavsnitt"/>
        <w:numPr>
          <w:ilvl w:val="0"/>
          <w:numId w:val="17"/>
        </w:numPr>
      </w:pPr>
      <w:r w:rsidRPr="00FE16DD">
        <w:rPr>
          <w:b/>
          <w:bCs/>
        </w:rPr>
        <w:t xml:space="preserve">Invers </w:t>
      </w:r>
      <w:proofErr w:type="spellStart"/>
      <w:r w:rsidRPr="00FE16DD">
        <w:rPr>
          <w:b/>
          <w:bCs/>
        </w:rPr>
        <w:t>FFT</w:t>
      </w:r>
      <w:proofErr w:type="spellEnd"/>
      <w:r w:rsidRPr="00FE16DD">
        <w:rPr>
          <w:b/>
          <w:bCs/>
        </w:rPr>
        <w:t>-transformasjon (</w:t>
      </w:r>
      <w:proofErr w:type="spellStart"/>
      <w:r w:rsidRPr="00FE16DD">
        <w:rPr>
          <w:b/>
          <w:bCs/>
        </w:rPr>
        <w:t>IFFT</w:t>
      </w:r>
      <w:proofErr w:type="spellEnd"/>
      <w:r w:rsidRPr="00FE16DD">
        <w:rPr>
          <w:b/>
          <w:bCs/>
        </w:rPr>
        <w:t>):</w:t>
      </w:r>
      <w:r w:rsidRPr="00FE16DD">
        <w:t xml:space="preserve"> </w:t>
      </w:r>
      <w:r w:rsidR="00D621ED">
        <w:t>Vi</w:t>
      </w:r>
      <w:r w:rsidRPr="00FE16DD">
        <w:t xml:space="preserve"> bruker </w:t>
      </w:r>
      <w:proofErr w:type="spellStart"/>
      <w:r w:rsidRPr="00FE16DD">
        <w:t>IFFT</w:t>
      </w:r>
      <w:proofErr w:type="spellEnd"/>
      <w:r w:rsidRPr="00FE16DD">
        <w:t xml:space="preserve"> til å transformere dataen tilbake fra frekvensdomenet til romdomenet.</w:t>
      </w:r>
      <w:r w:rsidR="004D012C">
        <w:t xml:space="preserve"> Også her bruker vi biblioteket «</w:t>
      </w:r>
      <w:proofErr w:type="spellStart"/>
      <w:r w:rsidR="004D012C">
        <w:t>scipy</w:t>
      </w:r>
      <w:proofErr w:type="spellEnd"/>
      <w:r w:rsidR="004D012C">
        <w:t>» som har funksjonen «</w:t>
      </w:r>
      <w:proofErr w:type="spellStart"/>
      <w:r w:rsidR="004D012C">
        <w:t>ifft</w:t>
      </w:r>
      <w:proofErr w:type="spellEnd"/>
      <w:r w:rsidR="004D012C">
        <w:t>» som gjør denne operasjonen for oss.</w:t>
      </w:r>
    </w:p>
    <w:p w14:paraId="28B3BAB1" w14:textId="77777777" w:rsidR="00D621ED" w:rsidRDefault="00D621ED" w:rsidP="00D621ED">
      <w:pPr>
        <w:pStyle w:val="Listeavsnitt"/>
        <w:rPr>
          <w:b/>
          <w:bCs/>
        </w:rPr>
      </w:pPr>
    </w:p>
    <w:p w14:paraId="3A6B73A2" w14:textId="5178CB60" w:rsidR="00D621ED" w:rsidRDefault="00D621ED" w:rsidP="00D621ED">
      <w:pPr>
        <w:pStyle w:val="Listeavsnitt"/>
      </w:pPr>
      <w:r w:rsidRPr="00D621ED">
        <w:rPr>
          <w:noProof/>
        </w:rPr>
        <w:drawing>
          <wp:inline distT="0" distB="0" distL="0" distR="0" wp14:anchorId="221EFC3E" wp14:editId="6B6A6752">
            <wp:extent cx="4051139" cy="446948"/>
            <wp:effectExtent l="0" t="0" r="635" b="0"/>
            <wp:docPr id="1375870029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700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9185" cy="4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1A52" w14:textId="77777777" w:rsidR="00D621ED" w:rsidRPr="00FE16DD" w:rsidRDefault="00D621ED" w:rsidP="00D621ED">
      <w:pPr>
        <w:pStyle w:val="Listeavsnitt"/>
      </w:pPr>
    </w:p>
    <w:p w14:paraId="7B4394D6" w14:textId="2A9EED24" w:rsidR="00FE16DD" w:rsidRDefault="00FE16DD" w:rsidP="00FE16DD">
      <w:pPr>
        <w:pStyle w:val="Listeavsnitt"/>
        <w:numPr>
          <w:ilvl w:val="0"/>
          <w:numId w:val="17"/>
        </w:numPr>
      </w:pPr>
      <w:r w:rsidRPr="00FE16DD">
        <w:rPr>
          <w:b/>
          <w:bCs/>
        </w:rPr>
        <w:t>Komprimeringsforhold:</w:t>
      </w:r>
      <w:r w:rsidRPr="00FE16DD">
        <w:t xml:space="preserve"> </w:t>
      </w:r>
      <w:r w:rsidR="00D621ED">
        <w:t>Vi</w:t>
      </w:r>
      <w:r w:rsidRPr="00FE16DD">
        <w:t xml:space="preserve"> beregner komprimeringsforholdet, som er forholdet mellom størrelsen på det opprinnelige bildet og størrelsen på den kodete dataen. Et høyere komprimeringsforhold indikerer mer komprimering (mer datatap), men kan også resultere i lavere bildekvalitet.</w:t>
      </w:r>
    </w:p>
    <w:p w14:paraId="40E5F0A9" w14:textId="77777777" w:rsidR="00D621ED" w:rsidRDefault="00D621ED" w:rsidP="00D621ED">
      <w:pPr>
        <w:pStyle w:val="Listeavsnitt"/>
        <w:rPr>
          <w:b/>
          <w:bCs/>
        </w:rPr>
      </w:pPr>
    </w:p>
    <w:p w14:paraId="69A3753C" w14:textId="36CB52BB" w:rsidR="00D621ED" w:rsidRDefault="00D621ED" w:rsidP="00D621ED">
      <w:pPr>
        <w:pStyle w:val="Listeavsnitt"/>
      </w:pPr>
      <w:r w:rsidRPr="00D621ED">
        <w:rPr>
          <w:noProof/>
        </w:rPr>
        <w:drawing>
          <wp:inline distT="0" distB="0" distL="0" distR="0" wp14:anchorId="3131977E" wp14:editId="7D6193B2">
            <wp:extent cx="4050665" cy="397291"/>
            <wp:effectExtent l="0" t="0" r="635" b="0"/>
            <wp:docPr id="1083523824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238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3445" cy="41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049F" w14:textId="77777777" w:rsidR="00D621ED" w:rsidRPr="00FE16DD" w:rsidRDefault="00D621ED" w:rsidP="00D621ED">
      <w:pPr>
        <w:pStyle w:val="Listeavsnitt"/>
      </w:pPr>
    </w:p>
    <w:p w14:paraId="6AB1C469" w14:textId="0A3B4D94" w:rsidR="00FE16DD" w:rsidRDefault="00FE16DD" w:rsidP="00FE16DD">
      <w:pPr>
        <w:pStyle w:val="Listeavsnitt"/>
        <w:numPr>
          <w:ilvl w:val="0"/>
          <w:numId w:val="17"/>
        </w:numPr>
      </w:pPr>
      <w:r w:rsidRPr="00FE16DD">
        <w:rPr>
          <w:b/>
          <w:bCs/>
        </w:rPr>
        <w:t>Visning:</w:t>
      </w:r>
      <w:r w:rsidRPr="00FE16DD">
        <w:t xml:space="preserve"> </w:t>
      </w:r>
      <w:r w:rsidR="00D621ED">
        <w:t xml:space="preserve">Vi </w:t>
      </w:r>
      <w:r w:rsidRPr="00FE16DD">
        <w:t xml:space="preserve">viser både de opprinnelige og </w:t>
      </w:r>
      <w:proofErr w:type="spellStart"/>
      <w:r w:rsidRPr="00FE16DD">
        <w:t>dekomprimerte</w:t>
      </w:r>
      <w:proofErr w:type="spellEnd"/>
      <w:r w:rsidRPr="00FE16DD">
        <w:t xml:space="preserve"> bildene for både </w:t>
      </w:r>
      <w:r w:rsidR="004D012C">
        <w:t xml:space="preserve">bildene, </w:t>
      </w:r>
      <w:r w:rsidRPr="00FE16DD">
        <w:t>sammen med noen tekstanmerkninger om størrelser og komprimeringsforhold.</w:t>
      </w:r>
    </w:p>
    <w:p w14:paraId="66513C8C" w14:textId="77777777" w:rsidR="004D012C" w:rsidRDefault="004D012C" w:rsidP="004D012C"/>
    <w:p w14:paraId="70F9B1DB" w14:textId="77777777" w:rsidR="004D012C" w:rsidRDefault="004D012C" w:rsidP="004D012C"/>
    <w:p w14:paraId="5FC510A8" w14:textId="77777777" w:rsidR="004D012C" w:rsidRDefault="004D012C" w:rsidP="004D012C"/>
    <w:p w14:paraId="031EAA1C" w14:textId="77777777" w:rsidR="004D012C" w:rsidRDefault="004D012C" w:rsidP="004D012C"/>
    <w:p w14:paraId="15B77540" w14:textId="77777777" w:rsidR="00D621ED" w:rsidRPr="00FE16DD" w:rsidRDefault="00D621ED" w:rsidP="00D621ED">
      <w:pPr>
        <w:pStyle w:val="Listeavsnitt"/>
      </w:pPr>
    </w:p>
    <w:p w14:paraId="40C8EBDA" w14:textId="00D94D51" w:rsidR="00FE16DD" w:rsidRPr="00FE16DD" w:rsidRDefault="00FE16DD" w:rsidP="00FE16DD">
      <w:pPr>
        <w:rPr>
          <w:b/>
          <w:bCs/>
        </w:rPr>
      </w:pPr>
      <w:r w:rsidRPr="00FE16DD">
        <w:rPr>
          <w:b/>
          <w:bCs/>
        </w:rPr>
        <w:t>Forbehold og mulige forbedringer:</w:t>
      </w:r>
    </w:p>
    <w:p w14:paraId="770CDFC3" w14:textId="77777777" w:rsidR="00FE16DD" w:rsidRPr="00FE16DD" w:rsidRDefault="00FE16DD" w:rsidP="00FE16DD">
      <w:pPr>
        <w:pStyle w:val="Listeavsnitt"/>
        <w:numPr>
          <w:ilvl w:val="0"/>
          <w:numId w:val="18"/>
        </w:numPr>
      </w:pPr>
      <w:r w:rsidRPr="00FE16DD">
        <w:t>Kvantiseringsmatrisen og blokkstørrelsen er viktige parametere som kan justeres for å kontrollere avveiningen mellom komprimering og bildekvalitet.</w:t>
      </w:r>
    </w:p>
    <w:p w14:paraId="43F12650" w14:textId="7A39B94B" w:rsidR="00FE16DD" w:rsidRPr="00FE16DD" w:rsidRDefault="00FE16DD" w:rsidP="00FE16DD">
      <w:pPr>
        <w:pStyle w:val="Listeavsnitt"/>
        <w:numPr>
          <w:ilvl w:val="0"/>
          <w:numId w:val="18"/>
        </w:numPr>
      </w:pPr>
      <w:r>
        <w:t>Man</w:t>
      </w:r>
      <w:r w:rsidRPr="00FE16DD">
        <w:t xml:space="preserve"> bør være oppmerksom på at valget av disse parameterne kan variere for forskjellige typer bilder eller bruksområder.</w:t>
      </w:r>
    </w:p>
    <w:p w14:paraId="1557A940" w14:textId="77777777" w:rsidR="00FE16DD" w:rsidRDefault="00FE16DD" w:rsidP="00FE16DD">
      <w:pPr>
        <w:pStyle w:val="Listeavsnitt"/>
        <w:numPr>
          <w:ilvl w:val="0"/>
          <w:numId w:val="18"/>
        </w:numPr>
      </w:pPr>
      <w:r w:rsidRPr="00FE16DD">
        <w:t>Koden håndterer ikke alle aspekter ved bildekomprimering, for eksempel håndtering av fargebilder eller tapsfri komprimering.</w:t>
      </w:r>
    </w:p>
    <w:p w14:paraId="19BCE378" w14:textId="77777777" w:rsidR="00D621ED" w:rsidRDefault="00D621ED" w:rsidP="00D621ED"/>
    <w:p w14:paraId="0D4481FA" w14:textId="5EE28BE8" w:rsidR="00D621ED" w:rsidRDefault="00D621ED" w:rsidP="00D621ED">
      <w:pPr>
        <w:pStyle w:val="Overskrift1"/>
      </w:pPr>
      <w:bookmarkStart w:id="2" w:name="_Toc148775627"/>
      <w:r>
        <w:t>Resultater ved kjøring av kode</w:t>
      </w:r>
      <w:bookmarkEnd w:id="2"/>
    </w:p>
    <w:p w14:paraId="04EDC1CE" w14:textId="6D8B0803" w:rsidR="00D621ED" w:rsidRDefault="00D621ED" w:rsidP="00D621ED">
      <w:r>
        <w:t xml:space="preserve">I dette kapittelet skal vi vise noe av resultatene fra kjøringen av koden med forskjellige kvantiseringsmatriser. </w:t>
      </w:r>
    </w:p>
    <w:p w14:paraId="47578418" w14:textId="5E8E026C" w:rsidR="00D621ED" w:rsidRDefault="00D621ED" w:rsidP="00D621ED">
      <w:pPr>
        <w:pStyle w:val="Overskrift2"/>
      </w:pPr>
      <w:bookmarkStart w:id="3" w:name="_Toc148775628"/>
      <w:r>
        <w:t>Resultat 1 – Bruk av standard JPEG-komprimeringsmatrise</w:t>
      </w:r>
      <w:bookmarkEnd w:id="3"/>
    </w:p>
    <w:p w14:paraId="1DCA3266" w14:textId="141D2D6F" w:rsidR="00D621ED" w:rsidRDefault="00D621ED" w:rsidP="00D621ED">
      <w:r>
        <w:t>Ved bruk av standard matrise for JPEG-komprimering ser vi at bildekvaliteten holder seg veldig, og komprimeringen blir bra også.</w:t>
      </w:r>
      <w:r w:rsidR="004D012C">
        <w:t xml:space="preserve"> Det må bemerkes at bildene som brukes allerede er «komprimert» ettersom de er av formatene </w:t>
      </w:r>
      <w:proofErr w:type="spellStart"/>
      <w:r w:rsidR="004D012C">
        <w:t>PNG</w:t>
      </w:r>
      <w:proofErr w:type="spellEnd"/>
      <w:r w:rsidR="004D012C">
        <w:t xml:space="preserve"> og JPEG.</w:t>
      </w:r>
    </w:p>
    <w:p w14:paraId="166469CD" w14:textId="23229908" w:rsidR="00D621ED" w:rsidRDefault="00D621ED" w:rsidP="00D621ED">
      <w:pPr>
        <w:rPr>
          <w:b/>
          <w:bCs/>
        </w:rPr>
      </w:pPr>
      <w:r>
        <w:rPr>
          <w:b/>
          <w:bCs/>
        </w:rPr>
        <w:t>Matrise:</w:t>
      </w:r>
    </w:p>
    <w:p w14:paraId="0F9B4301" w14:textId="4E105C18" w:rsidR="004D012C" w:rsidRDefault="00D621ED" w:rsidP="00D621ED">
      <w:pPr>
        <w:rPr>
          <w:b/>
          <w:bCs/>
        </w:rPr>
      </w:pPr>
      <w:r w:rsidRPr="007916BF">
        <w:rPr>
          <w:noProof/>
        </w:rPr>
        <w:drawing>
          <wp:inline distT="0" distB="0" distL="0" distR="0" wp14:anchorId="024112D0" wp14:editId="157B5D6E">
            <wp:extent cx="3822700" cy="2298700"/>
            <wp:effectExtent l="0" t="0" r="0" b="0"/>
            <wp:docPr id="625801239" name="Bilde 1" descr="Et bilde som inneholder tekst, skjermbilde, Font, nummer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01239" name="Bilde 1" descr="Et bilde som inneholder tekst, skjermbilde, Font, nummer&#10;&#10;Automatisk generert beskrivels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310F" w14:textId="5A884479" w:rsidR="00D621ED" w:rsidRDefault="00D621ED" w:rsidP="00D621ED">
      <w:pPr>
        <w:rPr>
          <w:b/>
          <w:bCs/>
        </w:rPr>
      </w:pPr>
      <w:r>
        <w:rPr>
          <w:b/>
          <w:bCs/>
        </w:rPr>
        <w:t>Resultat:</w:t>
      </w:r>
    </w:p>
    <w:p w14:paraId="79CD47A8" w14:textId="65A9214B" w:rsidR="00D621ED" w:rsidRDefault="00D621ED" w:rsidP="00D621ED">
      <w:pPr>
        <w:rPr>
          <w:b/>
          <w:bCs/>
        </w:rPr>
      </w:pPr>
      <w:r w:rsidRPr="007916BF">
        <w:rPr>
          <w:noProof/>
        </w:rPr>
        <w:lastRenderedPageBreak/>
        <w:drawing>
          <wp:inline distT="0" distB="0" distL="0" distR="0" wp14:anchorId="246F1D74" wp14:editId="43A49B0F">
            <wp:extent cx="5755640" cy="4974010"/>
            <wp:effectExtent l="0" t="0" r="0" b="4445"/>
            <wp:docPr id="1075685006" name="Bilde 1" descr="Et bilde som inneholder tekst, sport, sko, idrettskonkurrans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85006" name="Bilde 1" descr="Et bilde som inneholder tekst, sport, sko, idrettskonkurranse&#10;&#10;Automatisk generert beskrivels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9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2F00" w14:textId="77777777" w:rsidR="00D621ED" w:rsidRDefault="00D621ED" w:rsidP="00D621ED">
      <w:pPr>
        <w:rPr>
          <w:b/>
          <w:bCs/>
        </w:rPr>
      </w:pPr>
    </w:p>
    <w:p w14:paraId="482E3780" w14:textId="77777777" w:rsidR="004D012C" w:rsidRDefault="004D012C" w:rsidP="00D621ED">
      <w:pPr>
        <w:rPr>
          <w:b/>
          <w:bCs/>
        </w:rPr>
      </w:pPr>
    </w:p>
    <w:p w14:paraId="0D7473E4" w14:textId="77777777" w:rsidR="004D012C" w:rsidRDefault="004D012C" w:rsidP="00D621ED">
      <w:pPr>
        <w:rPr>
          <w:b/>
          <w:bCs/>
        </w:rPr>
      </w:pPr>
    </w:p>
    <w:p w14:paraId="64585B8F" w14:textId="77777777" w:rsidR="004D012C" w:rsidRDefault="004D012C" w:rsidP="00D621ED">
      <w:pPr>
        <w:rPr>
          <w:b/>
          <w:bCs/>
        </w:rPr>
      </w:pPr>
    </w:p>
    <w:p w14:paraId="79A151E0" w14:textId="77777777" w:rsidR="004D012C" w:rsidRDefault="004D012C" w:rsidP="00D621ED">
      <w:pPr>
        <w:rPr>
          <w:b/>
          <w:bCs/>
        </w:rPr>
      </w:pPr>
    </w:p>
    <w:p w14:paraId="01E34511" w14:textId="77777777" w:rsidR="004D012C" w:rsidRDefault="004D012C" w:rsidP="00D621ED">
      <w:pPr>
        <w:rPr>
          <w:b/>
          <w:bCs/>
        </w:rPr>
      </w:pPr>
    </w:p>
    <w:p w14:paraId="65897193" w14:textId="77777777" w:rsidR="004D012C" w:rsidRDefault="004D012C" w:rsidP="00D621ED">
      <w:pPr>
        <w:rPr>
          <w:b/>
          <w:bCs/>
        </w:rPr>
      </w:pPr>
    </w:p>
    <w:p w14:paraId="74CA920B" w14:textId="1188A779" w:rsidR="00D621ED" w:rsidRDefault="00D621ED" w:rsidP="00D621ED">
      <w:pPr>
        <w:pStyle w:val="Overskrift2"/>
      </w:pPr>
      <w:bookmarkStart w:id="4" w:name="_Toc148775629"/>
      <w:r>
        <w:lastRenderedPageBreak/>
        <w:t>Resultat 2 –</w:t>
      </w:r>
      <w:r w:rsidR="00565866">
        <w:t xml:space="preserve"> Fjerne</w:t>
      </w:r>
      <w:r>
        <w:t xml:space="preserve"> høye og lave frekvenser</w:t>
      </w:r>
      <w:bookmarkEnd w:id="4"/>
    </w:p>
    <w:p w14:paraId="6E6CB6D0" w14:textId="7E2C30DB" w:rsidR="004D012C" w:rsidRDefault="00D621ED" w:rsidP="00D621ED">
      <w:r>
        <w:t xml:space="preserve">Ved å sette høye og lave frekvenser til 0 vil bildekvaliteten bli dårligere, men fortsatt er det lite merkbart selv om skyggene i bildet begynner å bli litt </w:t>
      </w:r>
      <w:proofErr w:type="spellStart"/>
      <w:r>
        <w:t>piks</w:t>
      </w:r>
      <w:r w:rsidR="004D012C">
        <w:t>lerte</w:t>
      </w:r>
      <w:proofErr w:type="spellEnd"/>
      <w:r>
        <w:t>. Komprimeringen blir ikke så mye bedre.</w:t>
      </w:r>
    </w:p>
    <w:p w14:paraId="78CC8518" w14:textId="67DAB9E0" w:rsidR="00D621ED" w:rsidRDefault="00D621ED" w:rsidP="00D621ED">
      <w:pPr>
        <w:rPr>
          <w:b/>
          <w:bCs/>
        </w:rPr>
      </w:pPr>
      <w:r>
        <w:rPr>
          <w:b/>
          <w:bCs/>
        </w:rPr>
        <w:t>Matrise:</w:t>
      </w:r>
    </w:p>
    <w:p w14:paraId="6F79BDBB" w14:textId="6AEEAFE1" w:rsidR="00D621ED" w:rsidRDefault="00D621ED" w:rsidP="00D621ED">
      <w:pPr>
        <w:rPr>
          <w:b/>
          <w:bCs/>
        </w:rPr>
      </w:pPr>
      <w:r w:rsidRPr="007916BF">
        <w:rPr>
          <w:noProof/>
        </w:rPr>
        <w:drawing>
          <wp:inline distT="0" distB="0" distL="0" distR="0" wp14:anchorId="61DE4731" wp14:editId="275E17C4">
            <wp:extent cx="4216400" cy="2298700"/>
            <wp:effectExtent l="0" t="0" r="0" b="0"/>
            <wp:docPr id="1360311823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11823" name="Bilde 1" descr="Et bilde som inneholder tekst, skjermbilde, Font&#10;&#10;Automatisk generert beskrivels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79AE" w14:textId="64EEBD18" w:rsidR="00D621ED" w:rsidRDefault="00D621ED" w:rsidP="00D621ED">
      <w:pPr>
        <w:rPr>
          <w:b/>
          <w:bCs/>
        </w:rPr>
      </w:pPr>
      <w:r>
        <w:rPr>
          <w:b/>
          <w:bCs/>
        </w:rPr>
        <w:t>Resultat:</w:t>
      </w:r>
    </w:p>
    <w:p w14:paraId="6921FF28" w14:textId="4DBA3129" w:rsidR="00D621ED" w:rsidRDefault="00D621ED" w:rsidP="00D621ED">
      <w:pPr>
        <w:rPr>
          <w:b/>
          <w:bCs/>
        </w:rPr>
      </w:pPr>
      <w:r w:rsidRPr="007916BF">
        <w:rPr>
          <w:noProof/>
        </w:rPr>
        <w:lastRenderedPageBreak/>
        <w:drawing>
          <wp:inline distT="0" distB="0" distL="0" distR="0" wp14:anchorId="7AFCD3F9" wp14:editId="2D55E13C">
            <wp:extent cx="5755640" cy="5052046"/>
            <wp:effectExtent l="0" t="0" r="0" b="3175"/>
            <wp:docPr id="1838942343" name="Bilde 1" descr="Et bilde som inneholder tekst, sport, idrettskonkurranse, fotball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42343" name="Bilde 1" descr="Et bilde som inneholder tekst, sport, idrettskonkurranse, fotball&#10;&#10;Automatisk generert beskrivels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0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EA5C" w14:textId="77777777" w:rsidR="00565866" w:rsidRDefault="00565866" w:rsidP="00D621ED">
      <w:pPr>
        <w:rPr>
          <w:b/>
          <w:bCs/>
        </w:rPr>
      </w:pPr>
    </w:p>
    <w:p w14:paraId="495DF759" w14:textId="77777777" w:rsidR="004D012C" w:rsidRDefault="004D012C" w:rsidP="00D621ED">
      <w:pPr>
        <w:rPr>
          <w:b/>
          <w:bCs/>
        </w:rPr>
      </w:pPr>
    </w:p>
    <w:p w14:paraId="17521425" w14:textId="77777777" w:rsidR="004D012C" w:rsidRDefault="004D012C" w:rsidP="00D621ED">
      <w:pPr>
        <w:rPr>
          <w:b/>
          <w:bCs/>
        </w:rPr>
      </w:pPr>
    </w:p>
    <w:p w14:paraId="7A6B20D7" w14:textId="77777777" w:rsidR="004D012C" w:rsidRDefault="004D012C" w:rsidP="00D621ED">
      <w:pPr>
        <w:rPr>
          <w:b/>
          <w:bCs/>
        </w:rPr>
      </w:pPr>
    </w:p>
    <w:p w14:paraId="4680B5A3" w14:textId="77777777" w:rsidR="004D012C" w:rsidRDefault="004D012C" w:rsidP="00D621ED">
      <w:pPr>
        <w:rPr>
          <w:b/>
          <w:bCs/>
        </w:rPr>
      </w:pPr>
    </w:p>
    <w:p w14:paraId="2B2F3BA8" w14:textId="77777777" w:rsidR="004D012C" w:rsidRDefault="004D012C" w:rsidP="00D621ED">
      <w:pPr>
        <w:rPr>
          <w:b/>
          <w:bCs/>
        </w:rPr>
      </w:pPr>
    </w:p>
    <w:p w14:paraId="35A19B6F" w14:textId="77777777" w:rsidR="00565866" w:rsidRDefault="00565866" w:rsidP="00D621ED">
      <w:pPr>
        <w:rPr>
          <w:b/>
          <w:bCs/>
        </w:rPr>
      </w:pPr>
    </w:p>
    <w:p w14:paraId="65F2F6E2" w14:textId="13920C7C" w:rsidR="00565866" w:rsidRDefault="00565866" w:rsidP="00565866">
      <w:pPr>
        <w:pStyle w:val="Overskrift2"/>
      </w:pPr>
      <w:bookmarkStart w:id="5" w:name="_Toc148775630"/>
      <w:r>
        <w:lastRenderedPageBreak/>
        <w:t>Resultat 3 – Fjerne enda mer av høye og lave frekvenser</w:t>
      </w:r>
      <w:bookmarkEnd w:id="5"/>
    </w:p>
    <w:p w14:paraId="40170A72" w14:textId="1C79FCC3" w:rsidR="00565866" w:rsidRDefault="00565866" w:rsidP="00565866">
      <w:r>
        <w:t>Nå begynner bildekvaliteten å bli ganske dårlig, samtidig som at komprimeringen ikke blir så veldig mye bedre. Dette kan ha noe med at vi allerede bruker komprimerte bilder (</w:t>
      </w:r>
      <w:proofErr w:type="spellStart"/>
      <w:r>
        <w:t>PNG</w:t>
      </w:r>
      <w:proofErr w:type="spellEnd"/>
      <w:r>
        <w:t xml:space="preserve"> og JPG).</w:t>
      </w:r>
    </w:p>
    <w:p w14:paraId="245928A1" w14:textId="5B7D6A4A" w:rsidR="00565866" w:rsidRDefault="00565866" w:rsidP="00565866">
      <w:pPr>
        <w:rPr>
          <w:b/>
          <w:bCs/>
        </w:rPr>
      </w:pPr>
      <w:r>
        <w:rPr>
          <w:b/>
          <w:bCs/>
        </w:rPr>
        <w:t>Matrise:</w:t>
      </w:r>
    </w:p>
    <w:p w14:paraId="08033D88" w14:textId="2F03343E" w:rsidR="00565866" w:rsidRDefault="00565866" w:rsidP="00565866">
      <w:pPr>
        <w:rPr>
          <w:b/>
          <w:bCs/>
        </w:rPr>
      </w:pPr>
      <w:r w:rsidRPr="007916BF">
        <w:rPr>
          <w:noProof/>
        </w:rPr>
        <w:drawing>
          <wp:inline distT="0" distB="0" distL="0" distR="0" wp14:anchorId="28F80C7C" wp14:editId="4F03C258">
            <wp:extent cx="4279900" cy="2336800"/>
            <wp:effectExtent l="0" t="0" r="0" b="0"/>
            <wp:docPr id="1995949666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49666" name="Bilde 1" descr="Et bilde som inneholder tekst, skjermbilde, Font&#10;&#10;Automatisk generert beskrivels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6743" w14:textId="7781E75A" w:rsidR="00565866" w:rsidRDefault="00565866" w:rsidP="00565866">
      <w:pPr>
        <w:rPr>
          <w:b/>
          <w:bCs/>
        </w:rPr>
      </w:pPr>
      <w:r>
        <w:rPr>
          <w:b/>
          <w:bCs/>
        </w:rPr>
        <w:t>Resultat:</w:t>
      </w:r>
    </w:p>
    <w:p w14:paraId="781BB029" w14:textId="069407EC" w:rsidR="00565866" w:rsidRDefault="00565866" w:rsidP="00565866">
      <w:pPr>
        <w:rPr>
          <w:b/>
          <w:bCs/>
        </w:rPr>
      </w:pPr>
      <w:r w:rsidRPr="007916BF">
        <w:rPr>
          <w:noProof/>
        </w:rPr>
        <w:lastRenderedPageBreak/>
        <w:drawing>
          <wp:inline distT="0" distB="0" distL="0" distR="0" wp14:anchorId="7800A14D" wp14:editId="102FBD52">
            <wp:extent cx="5755640" cy="4866155"/>
            <wp:effectExtent l="0" t="0" r="0" b="0"/>
            <wp:docPr id="2085562649" name="Bilde 1" descr="Et bilde som inneholder tekst, idrettskonkurranse, sport, sportsutstyr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62649" name="Bilde 1" descr="Et bilde som inneholder tekst, idrettskonkurranse, sport, sportsutstyr&#10;&#10;Automatisk generert beskrivels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8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4C3D" w14:textId="77777777" w:rsidR="00565866" w:rsidRDefault="00565866" w:rsidP="00565866">
      <w:pPr>
        <w:rPr>
          <w:b/>
          <w:bCs/>
        </w:rPr>
      </w:pPr>
    </w:p>
    <w:p w14:paraId="266FDBD3" w14:textId="77777777" w:rsidR="004D012C" w:rsidRDefault="004D012C" w:rsidP="00565866">
      <w:pPr>
        <w:rPr>
          <w:b/>
          <w:bCs/>
        </w:rPr>
      </w:pPr>
    </w:p>
    <w:p w14:paraId="288B4338" w14:textId="77777777" w:rsidR="004D012C" w:rsidRDefault="004D012C" w:rsidP="00565866">
      <w:pPr>
        <w:rPr>
          <w:b/>
          <w:bCs/>
        </w:rPr>
      </w:pPr>
    </w:p>
    <w:p w14:paraId="7D38B2A8" w14:textId="77777777" w:rsidR="004D012C" w:rsidRDefault="004D012C" w:rsidP="00565866">
      <w:pPr>
        <w:rPr>
          <w:b/>
          <w:bCs/>
        </w:rPr>
      </w:pPr>
    </w:p>
    <w:p w14:paraId="04507926" w14:textId="77777777" w:rsidR="004D012C" w:rsidRDefault="004D012C" w:rsidP="00565866">
      <w:pPr>
        <w:rPr>
          <w:b/>
          <w:bCs/>
        </w:rPr>
      </w:pPr>
    </w:p>
    <w:p w14:paraId="79BC04AE" w14:textId="77777777" w:rsidR="004D012C" w:rsidRDefault="004D012C" w:rsidP="00565866">
      <w:pPr>
        <w:rPr>
          <w:b/>
          <w:bCs/>
        </w:rPr>
      </w:pPr>
    </w:p>
    <w:p w14:paraId="45CE3CAA" w14:textId="77777777" w:rsidR="004D012C" w:rsidRDefault="004D012C" w:rsidP="00565866">
      <w:pPr>
        <w:rPr>
          <w:b/>
          <w:bCs/>
        </w:rPr>
      </w:pPr>
    </w:p>
    <w:p w14:paraId="51B62EF7" w14:textId="75C9BB66" w:rsidR="00565866" w:rsidRDefault="00565866" w:rsidP="00565866">
      <w:pPr>
        <w:pStyle w:val="Overskrift1"/>
      </w:pPr>
      <w:bookmarkStart w:id="6" w:name="_Toc148775631"/>
      <w:r>
        <w:lastRenderedPageBreak/>
        <w:t xml:space="preserve">Fordeler med </w:t>
      </w:r>
      <w:proofErr w:type="spellStart"/>
      <w:r>
        <w:t>FFT</w:t>
      </w:r>
      <w:proofErr w:type="spellEnd"/>
      <w:r>
        <w:t xml:space="preserve"> (Fast </w:t>
      </w:r>
      <w:proofErr w:type="spellStart"/>
      <w:r>
        <w:t>Fourier</w:t>
      </w:r>
      <w:proofErr w:type="spellEnd"/>
      <w:r>
        <w:t xml:space="preserve"> Transform)</w:t>
      </w:r>
      <w:bookmarkEnd w:id="6"/>
    </w:p>
    <w:p w14:paraId="633EC05E" w14:textId="4E8921F2" w:rsidR="00263C83" w:rsidRDefault="00565866" w:rsidP="00565866">
      <w:r>
        <w:t xml:space="preserve">I dette kapittelet skal vi diskutere </w:t>
      </w:r>
      <w:r w:rsidR="004D012C">
        <w:t xml:space="preserve">tre viktige </w:t>
      </w:r>
      <w:r>
        <w:t xml:space="preserve">fordeler med </w:t>
      </w:r>
      <w:proofErr w:type="spellStart"/>
      <w:r>
        <w:t>FFT</w:t>
      </w:r>
      <w:proofErr w:type="spellEnd"/>
      <w:r w:rsidR="004D012C">
        <w:t>,</w:t>
      </w:r>
      <w:r>
        <w:t xml:space="preserve"> som </w:t>
      </w:r>
      <w:r w:rsidRPr="00565866">
        <w:t>er en matematisk algoritme og et kraftig verktøy som brukes på ulike felt, spesielt innen signalbehandling og bildebehandling</w:t>
      </w:r>
      <w:r>
        <w:t xml:space="preserve"> som vi har brukt det til i denne oppgaven</w:t>
      </w:r>
      <w:r w:rsidRPr="00565866">
        <w:t>.</w:t>
      </w:r>
    </w:p>
    <w:p w14:paraId="48433418" w14:textId="39872292" w:rsidR="00565866" w:rsidRDefault="00263C83" w:rsidP="00565866">
      <w:proofErr w:type="spellStart"/>
      <w:r>
        <w:t>FFT</w:t>
      </w:r>
      <w:proofErr w:type="spellEnd"/>
      <w:r>
        <w:t xml:space="preserve"> er både effektiv og rask, noe som gjør den til en populær algoritme å bruke. Dette kommer av at algoritmen </w:t>
      </w:r>
      <w:r w:rsidRPr="00263C83">
        <w:t>elimine</w:t>
      </w:r>
      <w:r>
        <w:t xml:space="preserve">rer </w:t>
      </w:r>
      <w:r w:rsidRPr="00263C83">
        <w:t>redundante beregninger</w:t>
      </w:r>
      <w:r>
        <w:t xml:space="preserve"> og bryter ned det opprinnelige problemet i mindre delproblemer, noe som gjør den til et førstevalg for sanntidsprogrammer. Hastighetsfordelen til </w:t>
      </w:r>
      <w:proofErr w:type="spellStart"/>
      <w:r>
        <w:t>FFT</w:t>
      </w:r>
      <w:proofErr w:type="spellEnd"/>
      <w:r>
        <w:t xml:space="preserve"> blir spesielt tydelig når man håndterer store datasett, hvor den tillater rask analyse og behandling av signaler og bilder.</w:t>
      </w:r>
    </w:p>
    <w:p w14:paraId="67EFD7B3" w14:textId="7427BB4D" w:rsidR="00263C83" w:rsidRDefault="00263C83" w:rsidP="00565866">
      <w:proofErr w:type="spellStart"/>
      <w:r>
        <w:t>FFT</w:t>
      </w:r>
      <w:proofErr w:type="spellEnd"/>
      <w:r>
        <w:t xml:space="preserve"> </w:t>
      </w:r>
      <w:proofErr w:type="spellStart"/>
      <w:r>
        <w:t>muligjør</w:t>
      </w:r>
      <w:proofErr w:type="spellEnd"/>
      <w:r>
        <w:t xml:space="preserve"> for mer effektiv lagring og overføring av data, noe som gjør den godt egnet for komprimering slik som vi har brukt den til i denne oppgaven. </w:t>
      </w:r>
      <w:r w:rsidR="004A576B">
        <w:t xml:space="preserve">Ettersom </w:t>
      </w:r>
      <w:proofErr w:type="spellStart"/>
      <w:r w:rsidR="004A576B">
        <w:t>FFT</w:t>
      </w:r>
      <w:proofErr w:type="spellEnd"/>
      <w:r w:rsidR="004A576B">
        <w:t xml:space="preserve"> transformerer data fra tid (eller rom) til frekvensdomenet, så kan a</w:t>
      </w:r>
      <w:r>
        <w:t xml:space="preserve">lgoritmen konsentrerer de betydelige frekvensinformasjonene til et mindre sett med koeffisienter, som muliggjør </w:t>
      </w:r>
      <w:r w:rsidR="004A576B">
        <w:t xml:space="preserve">den gode </w:t>
      </w:r>
      <w:r>
        <w:t>komprimeringen.</w:t>
      </w:r>
    </w:p>
    <w:p w14:paraId="24CBC452" w14:textId="4A969742" w:rsidR="004A576B" w:rsidRDefault="004A576B" w:rsidP="00565866">
      <w:r>
        <w:t xml:space="preserve">Til slutt er </w:t>
      </w:r>
      <w:proofErr w:type="spellStart"/>
      <w:r>
        <w:t>FFT</w:t>
      </w:r>
      <w:proofErr w:type="spellEnd"/>
      <w:r>
        <w:t xml:space="preserve"> en stabil og pålitelig algoritme som gir resultater som vi kan stole på. Denne stabiliteten er avgjørende for vitenskapelige og ingeniørapplikasjoner hvor nøyaktighet er viktig. </w:t>
      </w:r>
      <w:proofErr w:type="spellStart"/>
      <w:r w:rsidRPr="004A576B">
        <w:t>FFT</w:t>
      </w:r>
      <w:proofErr w:type="spellEnd"/>
      <w:r w:rsidRPr="004A576B">
        <w:t xml:space="preserve"> er så viktig at det ofte </w:t>
      </w:r>
      <w:proofErr w:type="gramStart"/>
      <w:r w:rsidRPr="004A576B">
        <w:t>implementeres</w:t>
      </w:r>
      <w:proofErr w:type="gramEnd"/>
      <w:r w:rsidRPr="004A576B">
        <w:t xml:space="preserve"> i maskinvare.</w:t>
      </w:r>
    </w:p>
    <w:p w14:paraId="2BB1DF9A" w14:textId="0E35AD46" w:rsidR="00FE16DD" w:rsidRDefault="00565866" w:rsidP="00FE16DD">
      <w:r>
        <w:t xml:space="preserve">Oppsummert tilbyr </w:t>
      </w:r>
      <w:proofErr w:type="spellStart"/>
      <w:r>
        <w:t>FFT</w:t>
      </w:r>
      <w:proofErr w:type="spellEnd"/>
      <w:r>
        <w:t xml:space="preserve"> effektivitet, hastighet og allsidighet i transformasjon av data fra tid- eller romdomenet til frekvensdomenet. Den er et grunnleggende verktøy innen signalbehandling og spiller en avgjørende rolle i ulike applikasjoner, fra lydbehandling og bildeanalyse til vitenskapelig forskning og telekommunikasjon. Evnen til å håndtere store datasett effektivt og dens numeriske stabilitet gjør den til en uvurderlig ressurs innen mange felt.</w:t>
      </w:r>
    </w:p>
    <w:p w14:paraId="41C1C21F" w14:textId="77777777" w:rsidR="004A576B" w:rsidRDefault="004A576B" w:rsidP="00FE16DD"/>
    <w:p w14:paraId="327909EF" w14:textId="5E475CC6" w:rsidR="004A576B" w:rsidRDefault="004A576B" w:rsidP="004A576B">
      <w:pPr>
        <w:pStyle w:val="Overskrift1"/>
      </w:pPr>
      <w:bookmarkStart w:id="7" w:name="_Toc148775632"/>
      <w:r>
        <w:lastRenderedPageBreak/>
        <w:t>Komplett kode</w:t>
      </w:r>
      <w:bookmarkEnd w:id="7"/>
    </w:p>
    <w:p w14:paraId="26785443" w14:textId="6BB7722B" w:rsidR="004A576B" w:rsidRDefault="004A576B" w:rsidP="004A576B">
      <w:r w:rsidRPr="004A576B">
        <w:rPr>
          <w:noProof/>
        </w:rPr>
        <w:drawing>
          <wp:inline distT="0" distB="0" distL="0" distR="0" wp14:anchorId="77A3CF02" wp14:editId="674338C0">
            <wp:extent cx="5755640" cy="6999605"/>
            <wp:effectExtent l="0" t="0" r="0" b="0"/>
            <wp:docPr id="769519153" name="Bilde 1" descr="Et bilde som inneholder tekst, skjermbilde, dokument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19153" name="Bilde 1" descr="Et bilde som inneholder tekst, skjermbilde, dokument, Font&#10;&#10;Automatisk generert beskrivels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699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6CCF" w14:textId="2CE2F5B0" w:rsidR="004A576B" w:rsidRDefault="004A576B" w:rsidP="004A576B">
      <w:r w:rsidRPr="004A576B">
        <w:rPr>
          <w:noProof/>
        </w:rPr>
        <w:lastRenderedPageBreak/>
        <w:drawing>
          <wp:inline distT="0" distB="0" distL="0" distR="0" wp14:anchorId="19F82354" wp14:editId="7D5B09AA">
            <wp:extent cx="5755640" cy="7494270"/>
            <wp:effectExtent l="0" t="0" r="0" b="0"/>
            <wp:docPr id="991172279" name="Bilde 1" descr="Et bilde som inneholder tekst, skjermbilde, Font, nummer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72279" name="Bilde 1" descr="Et bilde som inneholder tekst, skjermbilde, Font, nummer&#10;&#10;Automatisk generert beskrivels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74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856A" w14:textId="6273E4B0" w:rsidR="004A576B" w:rsidRPr="004A576B" w:rsidRDefault="004A576B" w:rsidP="004A576B">
      <w:r w:rsidRPr="004A576B">
        <w:rPr>
          <w:noProof/>
        </w:rPr>
        <w:lastRenderedPageBreak/>
        <w:drawing>
          <wp:inline distT="0" distB="0" distL="0" distR="0" wp14:anchorId="13191D71" wp14:editId="7A037348">
            <wp:extent cx="5755640" cy="6362700"/>
            <wp:effectExtent l="0" t="0" r="0" b="0"/>
            <wp:docPr id="1275105728" name="Bilde 1" descr="Et bilde som inneholder tekst, skjermbilde, Font, nummer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05728" name="Bilde 1" descr="Et bilde som inneholder tekst, skjermbilde, Font, nummer&#10;&#10;Automatisk generert beskrivels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76B" w:rsidRPr="004A576B" w:rsidSect="00C90D81">
      <w:headerReference w:type="default" r:id="rId37"/>
      <w:footerReference w:type="default" r:id="rId38"/>
      <w:pgSz w:w="11900" w:h="16840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714CF6" w14:textId="77777777" w:rsidR="008D4AE7" w:rsidRDefault="008D4AE7" w:rsidP="00A4364D">
      <w:r>
        <w:separator/>
      </w:r>
    </w:p>
  </w:endnote>
  <w:endnote w:type="continuationSeparator" w:id="0">
    <w:p w14:paraId="3C624C54" w14:textId="77777777" w:rsidR="008D4AE7" w:rsidRDefault="008D4AE7" w:rsidP="00A436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11427" w14:textId="77777777" w:rsidR="00653DC8" w:rsidRDefault="00653DC8">
    <w:pPr>
      <w:pStyle w:val="Bunntekst"/>
    </w:pPr>
    <w:r>
      <w:rPr>
        <w:noProof/>
      </w:rPr>
      <w:drawing>
        <wp:anchor distT="0" distB="0" distL="114300" distR="114300" simplePos="0" relativeHeight="251656704" behindDoc="1" locked="0" layoutInCell="1" allowOverlap="1" wp14:anchorId="694A7AAB" wp14:editId="6950D58C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7560000" cy="7452000"/>
          <wp:effectExtent l="0" t="0" r="3175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b0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74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8933A" w14:textId="77777777" w:rsidR="00653DC8" w:rsidRDefault="00653DC8" w:rsidP="00047E61">
    <w:pPr>
      <w:pStyle w:val="Bunntekst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D0D8EF" w14:textId="77777777" w:rsidR="008D4AE7" w:rsidRDefault="008D4AE7" w:rsidP="00A4364D">
      <w:r>
        <w:separator/>
      </w:r>
    </w:p>
  </w:footnote>
  <w:footnote w:type="continuationSeparator" w:id="0">
    <w:p w14:paraId="5E3CBC21" w14:textId="77777777" w:rsidR="008D4AE7" w:rsidRDefault="008D4AE7" w:rsidP="00A436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405C3" w14:textId="77777777" w:rsidR="007673B9" w:rsidRDefault="008D4AE7">
    <w:pPr>
      <w:pStyle w:val="Topptekst"/>
    </w:pPr>
    <w:r>
      <w:rPr>
        <w:noProof/>
      </w:rPr>
      <w:pict w14:anchorId="4819DA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0870945" o:spid="_x0000_s1025" type="#_x0000_t75" alt="" style="position:absolute;margin-left:0;margin-top:0;width:595.45pt;height:842.05pt;z-index:-2516577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norskMønst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7DF65" w14:textId="77777777" w:rsidR="007673B9" w:rsidRDefault="009A4987">
    <w:pPr>
      <w:pStyle w:val="Topptekst"/>
    </w:pPr>
    <w:r>
      <w:rPr>
        <w:noProof/>
      </w:rPr>
      <w:drawing>
        <wp:anchor distT="0" distB="0" distL="114300" distR="114300" simplePos="0" relativeHeight="251657728" behindDoc="0" locked="0" layoutInCell="1" allowOverlap="1" wp14:anchorId="22D8CFBC" wp14:editId="72A61A4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0000" cy="1080000"/>
          <wp:effectExtent l="0" t="0" r="3175" b="6350"/>
          <wp:wrapNone/>
          <wp:docPr id="3" name="Picture 3" descr="UiT Norges arktiske universite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Rapport_topp_B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0D7AC" w14:textId="77777777" w:rsidR="0060403C" w:rsidRDefault="0060403C">
    <w:pPr>
      <w:pStyle w:val="Topptekst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ueNoCsN0y4tWMs" int2:id="pr8fsWWb">
      <int2:state int2:value="Rejected" int2:type="AugLoop_Text_Critique"/>
    </int2:textHash>
    <int2:textHash int2:hashCode="R1RwGhAR2e8LiH" int2:id="FFaKsIaO">
      <int2:state int2:value="Rejected" int2:type="AugLoop_Text_Critique"/>
    </int2:textHash>
    <int2:textHash int2:hashCode="Xv9GqUxBziD7aB" int2:id="S9onbLn6">
      <int2:state int2:value="Rejected" int2:type="AugLoop_Text_Critique"/>
    </int2:textHash>
    <int2:textHash int2:hashCode="0ddqM/7p+Z5z23" int2:id="e9ZYmVe5">
      <int2:state int2:value="Rejected" int2:type="AugLoop_Text_Critique"/>
    </int2:textHash>
    <int2:textHash int2:hashCode="K92Vta/l/IVCFh" int2:id="NODgcM35">
      <int2:state int2:value="Rejected" int2:type="AugLoop_Text_Critique"/>
    </int2:textHash>
    <int2:textHash int2:hashCode="VPrsNm0R79rA+d" int2:id="eJL7KGWp">
      <int2:state int2:value="Rejected" int2:type="AugLoop_Text_Critique"/>
    </int2:textHash>
    <int2:textHash int2:hashCode="/FF3Y51xGWOR3Z" int2:id="rgZTy6zj">
      <int2:state int2:value="Rejected" int2:type="AugLoop_Text_Critique"/>
    </int2:textHash>
    <int2:textHash int2:hashCode="ZIFKO3/YREpWrT" int2:id="CNmbawlk">
      <int2:state int2:value="Rejected" int2:type="AugLoop_Text_Critique"/>
    </int2:textHash>
    <int2:textHash int2:hashCode="zi7YusXYubXueu" int2:id="TRQVua9X">
      <int2:state int2:value="Rejected" int2:type="AugLoop_Text_Critique"/>
    </int2:textHash>
    <int2:textHash int2:hashCode="UZQtPX4zYI3/C2" int2:id="rSe5vpFN">
      <int2:state int2:value="Rejected" int2:type="AugLoop_Text_Critique"/>
    </int2:textHash>
    <int2:textHash int2:hashCode="rJslDDk7qXZs7V" int2:id="pIx7diot">
      <int2:state int2:value="Rejected" int2:type="AugLoop_Text_Critique"/>
    </int2:textHash>
    <int2:textHash int2:hashCode="RMcoyQ2EHQV9JI" int2:id="YNZEWYOU">
      <int2:state int2:value="Rejected" int2:type="AugLoop_Text_Critique"/>
    </int2:textHash>
    <int2:textHash int2:hashCode="gLM2TesJ7kx/d1" int2:id="Bgk6Ia6j">
      <int2:state int2:value="Rejected" int2:type="AugLoop_Text_Critique"/>
    </int2:textHash>
    <int2:textHash int2:hashCode="U0ZaInmKv0A3bj" int2:id="eaoXQ4yr">
      <int2:state int2:value="Rejected" int2:type="AugLoop_Text_Critique"/>
    </int2:textHash>
    <int2:textHash int2:hashCode="F2k5Y4GR1aE5Nc" int2:id="GbFcqwwa">
      <int2:state int2:value="Rejected" int2:type="AugLoop_Text_Critique"/>
    </int2:textHash>
    <int2:textHash int2:hashCode="pKHdPyM/L630Id" int2:id="uTK7BpQD">
      <int2:state int2:value="Rejected" int2:type="AugLoop_Text_Critique"/>
    </int2:textHash>
    <int2:textHash int2:hashCode="966NVEWwXcVIjL" int2:id="rDi0oDWT">
      <int2:state int2:value="Rejected" int2:type="AugLoop_Text_Critique"/>
    </int2:textHash>
    <int2:textHash int2:hashCode="xuRU2WDfSEX51p" int2:id="K2Q1VjyK">
      <int2:state int2:value="Rejected" int2:type="AugLoop_Text_Critique"/>
    </int2:textHash>
    <int2:textHash int2:hashCode="0ebEHKDlMMzCF9" int2:id="KLFh2wx6">
      <int2:state int2:value="Rejected" int2:type="AugLoop_Text_Critique"/>
    </int2:textHash>
    <int2:textHash int2:hashCode="86kpszZLRxpIH0" int2:id="fUBZrl7l">
      <int2:state int2:value="Rejected" int2:type="AugLoop_Text_Critique"/>
    </int2:textHash>
    <int2:textHash int2:hashCode="+JRW+GGxOdzGfG" int2:id="2N8jDhVs">
      <int2:state int2:value="Rejected" int2:type="AugLoop_Text_Critique"/>
    </int2:textHash>
    <int2:textHash int2:hashCode="CPRwHt2g+XtpyG" int2:id="xhetarmj">
      <int2:state int2:value="Rejected" int2:type="AugLoop_Text_Critique"/>
    </int2:textHash>
    <int2:textHash int2:hashCode="oNifyqWfRmOeQQ" int2:id="1HsBYkzF">
      <int2:state int2:value="Rejected" int2:type="AugLoop_Text_Critique"/>
    </int2:textHash>
    <int2:textHash int2:hashCode="YVDP+dcICmLAlS" int2:id="oRZHkkav">
      <int2:state int2:value="Rejected" int2:type="AugLoop_Text_Critique"/>
    </int2:textHash>
    <int2:textHash int2:hashCode="5+Nx8/iqVolemt" int2:id="WHNT03gX">
      <int2:state int2:value="Rejected" int2:type="AugLoop_Text_Critique"/>
    </int2:textHash>
    <int2:textHash int2:hashCode="ybyEmpaPJDJoSs" int2:id="D1mQgHNU">
      <int2:state int2:value="Rejected" int2:type="AugLoop_Text_Critique"/>
    </int2:textHash>
    <int2:textHash int2:hashCode="+QebEAX601AXN/" int2:id="hU7kscmM">
      <int2:state int2:value="Rejected" int2:type="AugLoop_Text_Critique"/>
    </int2:textHash>
    <int2:textHash int2:hashCode="GTfEwo9yYYaJdO" int2:id="tJZBbTIT">
      <int2:state int2:value="Rejected" int2:type="AugLoop_Text_Critique"/>
    </int2:textHash>
    <int2:textHash int2:hashCode="A8nYLDUDhWNvQH" int2:id="IYdHtMpp">
      <int2:state int2:value="Rejected" int2:type="AugLoop_Text_Critique"/>
    </int2:textHash>
    <int2:textHash int2:hashCode="TnGnuRiDHx+Cux" int2:id="sJetUZo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6128"/>
    <w:multiLevelType w:val="hybridMultilevel"/>
    <w:tmpl w:val="E81CFB2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3BB23"/>
    <w:multiLevelType w:val="hybridMultilevel"/>
    <w:tmpl w:val="4F7E07B2"/>
    <w:lvl w:ilvl="0" w:tplc="926E02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AEB5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E6A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C08A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0AEA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608C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4E91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DEEA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8C1E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80D9D"/>
    <w:multiLevelType w:val="hybridMultilevel"/>
    <w:tmpl w:val="D93EC28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E34DC4"/>
    <w:multiLevelType w:val="hybridMultilevel"/>
    <w:tmpl w:val="717C0D3E"/>
    <w:lvl w:ilvl="0" w:tplc="447C9C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9CE0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6E0F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CBF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88F0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ACF8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927F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6E16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8C4A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3E8746"/>
    <w:multiLevelType w:val="hybridMultilevel"/>
    <w:tmpl w:val="4D841E80"/>
    <w:lvl w:ilvl="0" w:tplc="7706B2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AA8B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10A0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F0D1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0C6D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5892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ECC3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C8DF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349D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212599"/>
    <w:multiLevelType w:val="hybridMultilevel"/>
    <w:tmpl w:val="B96856F0"/>
    <w:lvl w:ilvl="0" w:tplc="AB9AA4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AE6023"/>
    <w:multiLevelType w:val="hybridMultilevel"/>
    <w:tmpl w:val="A76680D0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082BCC"/>
    <w:multiLevelType w:val="hybridMultilevel"/>
    <w:tmpl w:val="B984AB18"/>
    <w:lvl w:ilvl="0" w:tplc="0414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5815928"/>
    <w:multiLevelType w:val="multilevel"/>
    <w:tmpl w:val="2BF0E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A40EF9"/>
    <w:multiLevelType w:val="multilevel"/>
    <w:tmpl w:val="25860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738180"/>
    <w:multiLevelType w:val="hybridMultilevel"/>
    <w:tmpl w:val="7C74F6FE"/>
    <w:lvl w:ilvl="0" w:tplc="1EC827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70C0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48E1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B498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D688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7A43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12FA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04A9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2A72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7334A"/>
    <w:multiLevelType w:val="hybridMultilevel"/>
    <w:tmpl w:val="12885400"/>
    <w:lvl w:ilvl="0" w:tplc="0B2871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6E22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FADE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1029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BE31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F4F4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412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C0F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B03A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BF470C"/>
    <w:multiLevelType w:val="hybridMultilevel"/>
    <w:tmpl w:val="D916ACE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D04A83"/>
    <w:multiLevelType w:val="multilevel"/>
    <w:tmpl w:val="A858EAA8"/>
    <w:lvl w:ilvl="0">
      <w:start w:val="1"/>
      <w:numFmt w:val="decimal"/>
      <w:pStyle w:val="Overskrift1"/>
      <w:lvlText w:val="%1"/>
      <w:lvlJc w:val="left"/>
      <w:pPr>
        <w:ind w:left="432" w:hanging="432"/>
      </w:pPr>
    </w:lvl>
    <w:lvl w:ilvl="1">
      <w:start w:val="1"/>
      <w:numFmt w:val="decimal"/>
      <w:pStyle w:val="Overskrift2"/>
      <w:lvlText w:val="%1.%2"/>
      <w:lvlJc w:val="left"/>
      <w:pPr>
        <w:ind w:left="576" w:hanging="576"/>
      </w:pPr>
    </w:lvl>
    <w:lvl w:ilvl="2">
      <w:start w:val="1"/>
      <w:numFmt w:val="decimal"/>
      <w:pStyle w:val="Overskrift3"/>
      <w:lvlText w:val="%1.%2.%3"/>
      <w:lvlJc w:val="left"/>
      <w:pPr>
        <w:ind w:left="720" w:hanging="720"/>
      </w:pPr>
    </w:lvl>
    <w:lvl w:ilvl="3">
      <w:start w:val="1"/>
      <w:numFmt w:val="decimal"/>
      <w:pStyle w:val="Overskrift4"/>
      <w:lvlText w:val="%1.%2.%3.%4"/>
      <w:lvlJc w:val="left"/>
      <w:pPr>
        <w:ind w:left="864" w:hanging="864"/>
      </w:pPr>
    </w:lvl>
    <w:lvl w:ilvl="4">
      <w:start w:val="1"/>
      <w:numFmt w:val="decimal"/>
      <w:pStyle w:val="Overskrift5"/>
      <w:lvlText w:val="%1.%2.%3.%4.%5"/>
      <w:lvlJc w:val="left"/>
      <w:pPr>
        <w:ind w:left="1008" w:hanging="1008"/>
      </w:pPr>
    </w:lvl>
    <w:lvl w:ilvl="5">
      <w:start w:val="1"/>
      <w:numFmt w:val="decimal"/>
      <w:pStyle w:val="Oversk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Oversk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versk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verskrift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687C1E30"/>
    <w:multiLevelType w:val="hybridMultilevel"/>
    <w:tmpl w:val="B4C0B72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044C1F"/>
    <w:multiLevelType w:val="hybridMultilevel"/>
    <w:tmpl w:val="2048CC3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FD64BFF"/>
    <w:multiLevelType w:val="hybridMultilevel"/>
    <w:tmpl w:val="BC6CF5D8"/>
    <w:lvl w:ilvl="0" w:tplc="185031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10B1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6C86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3445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E8F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BE61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B6B6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DE55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F45F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C283FD"/>
    <w:multiLevelType w:val="hybridMultilevel"/>
    <w:tmpl w:val="1B025D68"/>
    <w:lvl w:ilvl="0" w:tplc="F4C85B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2EFA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54FB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5262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9885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B82F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48B5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347C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2495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6598317">
    <w:abstractNumId w:val="10"/>
  </w:num>
  <w:num w:numId="2" w16cid:durableId="1888570617">
    <w:abstractNumId w:val="3"/>
  </w:num>
  <w:num w:numId="3" w16cid:durableId="1824202471">
    <w:abstractNumId w:val="11"/>
  </w:num>
  <w:num w:numId="4" w16cid:durableId="1711564596">
    <w:abstractNumId w:val="1"/>
  </w:num>
  <w:num w:numId="5" w16cid:durableId="287247740">
    <w:abstractNumId w:val="16"/>
  </w:num>
  <w:num w:numId="6" w16cid:durableId="669528980">
    <w:abstractNumId w:val="17"/>
  </w:num>
  <w:num w:numId="7" w16cid:durableId="363410895">
    <w:abstractNumId w:val="4"/>
  </w:num>
  <w:num w:numId="8" w16cid:durableId="653067273">
    <w:abstractNumId w:val="13"/>
  </w:num>
  <w:num w:numId="9" w16cid:durableId="1823236229">
    <w:abstractNumId w:val="5"/>
  </w:num>
  <w:num w:numId="10" w16cid:durableId="2116244125">
    <w:abstractNumId w:val="2"/>
  </w:num>
  <w:num w:numId="11" w16cid:durableId="874315925">
    <w:abstractNumId w:val="0"/>
  </w:num>
  <w:num w:numId="12" w16cid:durableId="1590891151">
    <w:abstractNumId w:val="7"/>
  </w:num>
  <w:num w:numId="13" w16cid:durableId="1477919710">
    <w:abstractNumId w:val="15"/>
  </w:num>
  <w:num w:numId="14" w16cid:durableId="837354838">
    <w:abstractNumId w:val="12"/>
  </w:num>
  <w:num w:numId="15" w16cid:durableId="1400982847">
    <w:abstractNumId w:val="8"/>
  </w:num>
  <w:num w:numId="16" w16cid:durableId="1618024160">
    <w:abstractNumId w:val="9"/>
  </w:num>
  <w:num w:numId="17" w16cid:durableId="1959020102">
    <w:abstractNumId w:val="6"/>
  </w:num>
  <w:num w:numId="18" w16cid:durableId="80905475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activeWritingStyle w:appName="MSWord" w:lang="nb-NO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337"/>
    <w:rsid w:val="000063FB"/>
    <w:rsid w:val="00007050"/>
    <w:rsid w:val="0003626E"/>
    <w:rsid w:val="00047E61"/>
    <w:rsid w:val="0007C006"/>
    <w:rsid w:val="000A5C0A"/>
    <w:rsid w:val="000F3491"/>
    <w:rsid w:val="000F3FB3"/>
    <w:rsid w:val="00114F37"/>
    <w:rsid w:val="00116914"/>
    <w:rsid w:val="001A6666"/>
    <w:rsid w:val="001B3F1A"/>
    <w:rsid w:val="001F76C6"/>
    <w:rsid w:val="002145F7"/>
    <w:rsid w:val="00233A64"/>
    <w:rsid w:val="00243C59"/>
    <w:rsid w:val="002467C9"/>
    <w:rsid w:val="0024716B"/>
    <w:rsid w:val="00253AC4"/>
    <w:rsid w:val="00263C83"/>
    <w:rsid w:val="002E5221"/>
    <w:rsid w:val="00306927"/>
    <w:rsid w:val="00353114"/>
    <w:rsid w:val="003E3FB3"/>
    <w:rsid w:val="003E4098"/>
    <w:rsid w:val="00402660"/>
    <w:rsid w:val="00431641"/>
    <w:rsid w:val="00432E11"/>
    <w:rsid w:val="00442D72"/>
    <w:rsid w:val="00456D5B"/>
    <w:rsid w:val="0046026C"/>
    <w:rsid w:val="00480E60"/>
    <w:rsid w:val="0048418C"/>
    <w:rsid w:val="004A576B"/>
    <w:rsid w:val="004D012C"/>
    <w:rsid w:val="0050372B"/>
    <w:rsid w:val="00525F67"/>
    <w:rsid w:val="00565866"/>
    <w:rsid w:val="00584432"/>
    <w:rsid w:val="005866FB"/>
    <w:rsid w:val="005C1AFA"/>
    <w:rsid w:val="005F6B87"/>
    <w:rsid w:val="0060403C"/>
    <w:rsid w:val="00653DC8"/>
    <w:rsid w:val="0066035F"/>
    <w:rsid w:val="00666678"/>
    <w:rsid w:val="006E0D36"/>
    <w:rsid w:val="006F4157"/>
    <w:rsid w:val="007054A5"/>
    <w:rsid w:val="00735A71"/>
    <w:rsid w:val="007548F3"/>
    <w:rsid w:val="007673B9"/>
    <w:rsid w:val="00781CE3"/>
    <w:rsid w:val="00787135"/>
    <w:rsid w:val="007AC049"/>
    <w:rsid w:val="007B70B3"/>
    <w:rsid w:val="007C2F59"/>
    <w:rsid w:val="007F084A"/>
    <w:rsid w:val="007F1090"/>
    <w:rsid w:val="0082077A"/>
    <w:rsid w:val="00883E0A"/>
    <w:rsid w:val="008A0016"/>
    <w:rsid w:val="008A15CD"/>
    <w:rsid w:val="008A3CD6"/>
    <w:rsid w:val="008B38FA"/>
    <w:rsid w:val="008D39CD"/>
    <w:rsid w:val="008D4AE7"/>
    <w:rsid w:val="00907DCB"/>
    <w:rsid w:val="00911428"/>
    <w:rsid w:val="009671EC"/>
    <w:rsid w:val="009961FB"/>
    <w:rsid w:val="009A4987"/>
    <w:rsid w:val="009B5596"/>
    <w:rsid w:val="00A34559"/>
    <w:rsid w:val="00A4364D"/>
    <w:rsid w:val="00A5671C"/>
    <w:rsid w:val="00A6616D"/>
    <w:rsid w:val="00A800B3"/>
    <w:rsid w:val="00A854DF"/>
    <w:rsid w:val="00A92E1D"/>
    <w:rsid w:val="00AA5EA0"/>
    <w:rsid w:val="00AF50F6"/>
    <w:rsid w:val="00B11310"/>
    <w:rsid w:val="00B22F30"/>
    <w:rsid w:val="00B2A672"/>
    <w:rsid w:val="00BD4244"/>
    <w:rsid w:val="00BD61D9"/>
    <w:rsid w:val="00BE0BEF"/>
    <w:rsid w:val="00C16E91"/>
    <w:rsid w:val="00C17C1E"/>
    <w:rsid w:val="00C77FB6"/>
    <w:rsid w:val="00C90D81"/>
    <w:rsid w:val="00CD6FFC"/>
    <w:rsid w:val="00CF19D1"/>
    <w:rsid w:val="00D03179"/>
    <w:rsid w:val="00D33A03"/>
    <w:rsid w:val="00D61E84"/>
    <w:rsid w:val="00D621ED"/>
    <w:rsid w:val="00D854BA"/>
    <w:rsid w:val="00DB5337"/>
    <w:rsid w:val="00DC5F0C"/>
    <w:rsid w:val="00DE0776"/>
    <w:rsid w:val="00DE7133"/>
    <w:rsid w:val="00DF436C"/>
    <w:rsid w:val="00E10F8B"/>
    <w:rsid w:val="00EA275F"/>
    <w:rsid w:val="00EF65EE"/>
    <w:rsid w:val="00F326EE"/>
    <w:rsid w:val="00F37C9A"/>
    <w:rsid w:val="00F46376"/>
    <w:rsid w:val="00F62A28"/>
    <w:rsid w:val="00F864C1"/>
    <w:rsid w:val="00F94727"/>
    <w:rsid w:val="00FC43AF"/>
    <w:rsid w:val="00FD114E"/>
    <w:rsid w:val="00FD20FC"/>
    <w:rsid w:val="00FD5FF1"/>
    <w:rsid w:val="00FE16DD"/>
    <w:rsid w:val="00FF700C"/>
    <w:rsid w:val="013E6040"/>
    <w:rsid w:val="019FFCBA"/>
    <w:rsid w:val="01DCEF40"/>
    <w:rsid w:val="0208AC92"/>
    <w:rsid w:val="0210684F"/>
    <w:rsid w:val="024BFCD4"/>
    <w:rsid w:val="0294D5A9"/>
    <w:rsid w:val="02D0B23E"/>
    <w:rsid w:val="03F01C4D"/>
    <w:rsid w:val="03F1535B"/>
    <w:rsid w:val="046039C1"/>
    <w:rsid w:val="04BF5E9C"/>
    <w:rsid w:val="0531AEE9"/>
    <w:rsid w:val="05C7C140"/>
    <w:rsid w:val="061D117A"/>
    <w:rsid w:val="06611AAA"/>
    <w:rsid w:val="06B9AA4C"/>
    <w:rsid w:val="070F5584"/>
    <w:rsid w:val="071FA6CC"/>
    <w:rsid w:val="07BB9672"/>
    <w:rsid w:val="087B0D26"/>
    <w:rsid w:val="08D4AA22"/>
    <w:rsid w:val="09188A6F"/>
    <w:rsid w:val="0967C94A"/>
    <w:rsid w:val="098752EF"/>
    <w:rsid w:val="09A7C8D6"/>
    <w:rsid w:val="09AE0AD4"/>
    <w:rsid w:val="0A44FB03"/>
    <w:rsid w:val="0A8B586D"/>
    <w:rsid w:val="0B25F500"/>
    <w:rsid w:val="0B432793"/>
    <w:rsid w:val="0B44D1F4"/>
    <w:rsid w:val="0B865C18"/>
    <w:rsid w:val="0BFA3AD0"/>
    <w:rsid w:val="0C2631B8"/>
    <w:rsid w:val="0CA820E0"/>
    <w:rsid w:val="0CC21D23"/>
    <w:rsid w:val="0CE7C37A"/>
    <w:rsid w:val="0D3BFF4B"/>
    <w:rsid w:val="0DBEB243"/>
    <w:rsid w:val="0E0FA1D1"/>
    <w:rsid w:val="0E43F141"/>
    <w:rsid w:val="0E70244B"/>
    <w:rsid w:val="0E926FB2"/>
    <w:rsid w:val="0EE935B0"/>
    <w:rsid w:val="0F4EB61A"/>
    <w:rsid w:val="0FAE34B9"/>
    <w:rsid w:val="0FBBDAAF"/>
    <w:rsid w:val="101698B6"/>
    <w:rsid w:val="1020A5B8"/>
    <w:rsid w:val="1027CFBD"/>
    <w:rsid w:val="102BB2B8"/>
    <w:rsid w:val="103E9F05"/>
    <w:rsid w:val="103FB76E"/>
    <w:rsid w:val="104B83B5"/>
    <w:rsid w:val="10F9611F"/>
    <w:rsid w:val="1152E9A4"/>
    <w:rsid w:val="127B8174"/>
    <w:rsid w:val="128AB9F1"/>
    <w:rsid w:val="12CA27BC"/>
    <w:rsid w:val="12E4CA5A"/>
    <w:rsid w:val="12E5D57B"/>
    <w:rsid w:val="12E9AC08"/>
    <w:rsid w:val="1323182D"/>
    <w:rsid w:val="132CF2BA"/>
    <w:rsid w:val="13315EA7"/>
    <w:rsid w:val="139FA166"/>
    <w:rsid w:val="13C2293E"/>
    <w:rsid w:val="13EA0F74"/>
    <w:rsid w:val="14857C69"/>
    <w:rsid w:val="14BFF959"/>
    <w:rsid w:val="14F80F0F"/>
    <w:rsid w:val="1549767E"/>
    <w:rsid w:val="1569E4DC"/>
    <w:rsid w:val="15B49888"/>
    <w:rsid w:val="15C48275"/>
    <w:rsid w:val="15DCBC5D"/>
    <w:rsid w:val="15F8E7EA"/>
    <w:rsid w:val="161D763D"/>
    <w:rsid w:val="162D23F5"/>
    <w:rsid w:val="176AE718"/>
    <w:rsid w:val="182599CC"/>
    <w:rsid w:val="18A37DDC"/>
    <w:rsid w:val="18FE981D"/>
    <w:rsid w:val="18FF017E"/>
    <w:rsid w:val="198777CE"/>
    <w:rsid w:val="19F43BC3"/>
    <w:rsid w:val="1A613497"/>
    <w:rsid w:val="1AAA8798"/>
    <w:rsid w:val="1AF6AB49"/>
    <w:rsid w:val="1B1A4ED4"/>
    <w:rsid w:val="1B41C288"/>
    <w:rsid w:val="1BA39622"/>
    <w:rsid w:val="1BBE50B5"/>
    <w:rsid w:val="1C093B5D"/>
    <w:rsid w:val="1C1D7EFA"/>
    <w:rsid w:val="1C2C2894"/>
    <w:rsid w:val="1C736ADD"/>
    <w:rsid w:val="1CAA6DEB"/>
    <w:rsid w:val="1CAD695A"/>
    <w:rsid w:val="1CB191C5"/>
    <w:rsid w:val="1CCBBA63"/>
    <w:rsid w:val="1D6D2AF2"/>
    <w:rsid w:val="1D8BAEAB"/>
    <w:rsid w:val="1E105796"/>
    <w:rsid w:val="1ECB7380"/>
    <w:rsid w:val="1F8800F3"/>
    <w:rsid w:val="1FA43251"/>
    <w:rsid w:val="202326D2"/>
    <w:rsid w:val="20956764"/>
    <w:rsid w:val="2146DC00"/>
    <w:rsid w:val="214B5D1D"/>
    <w:rsid w:val="215109C5"/>
    <w:rsid w:val="21DA5537"/>
    <w:rsid w:val="223137C5"/>
    <w:rsid w:val="227DA259"/>
    <w:rsid w:val="22C6200C"/>
    <w:rsid w:val="22E35157"/>
    <w:rsid w:val="232E5A14"/>
    <w:rsid w:val="237061B2"/>
    <w:rsid w:val="23BC6008"/>
    <w:rsid w:val="240848F5"/>
    <w:rsid w:val="241135C7"/>
    <w:rsid w:val="24282099"/>
    <w:rsid w:val="2448BC86"/>
    <w:rsid w:val="247E7CC2"/>
    <w:rsid w:val="24A16098"/>
    <w:rsid w:val="24ADD7C2"/>
    <w:rsid w:val="24CA2A75"/>
    <w:rsid w:val="254C4C8E"/>
    <w:rsid w:val="25779C8A"/>
    <w:rsid w:val="2594564A"/>
    <w:rsid w:val="25EA9977"/>
    <w:rsid w:val="25FC1048"/>
    <w:rsid w:val="26247AE8"/>
    <w:rsid w:val="2676531E"/>
    <w:rsid w:val="268436DB"/>
    <w:rsid w:val="26ECFA33"/>
    <w:rsid w:val="27359322"/>
    <w:rsid w:val="277F2CEF"/>
    <w:rsid w:val="27C04B49"/>
    <w:rsid w:val="286B9F9D"/>
    <w:rsid w:val="28A38A0E"/>
    <w:rsid w:val="290FF4A8"/>
    <w:rsid w:val="291AFD50"/>
    <w:rsid w:val="291CA96D"/>
    <w:rsid w:val="29C209D6"/>
    <w:rsid w:val="29DCAE76"/>
    <w:rsid w:val="2A2D2B96"/>
    <w:rsid w:val="2A45D55F"/>
    <w:rsid w:val="2A490361"/>
    <w:rsid w:val="2A63E083"/>
    <w:rsid w:val="2A8EB6FD"/>
    <w:rsid w:val="2ADCDD22"/>
    <w:rsid w:val="2AF654BB"/>
    <w:rsid w:val="2AF7EC0B"/>
    <w:rsid w:val="2B76BA8C"/>
    <w:rsid w:val="2BCCA1AB"/>
    <w:rsid w:val="2BEA8A4A"/>
    <w:rsid w:val="2C188447"/>
    <w:rsid w:val="2C3A3D3C"/>
    <w:rsid w:val="2CA7FA99"/>
    <w:rsid w:val="2CCF76BD"/>
    <w:rsid w:val="2D3EF8BD"/>
    <w:rsid w:val="2D66697C"/>
    <w:rsid w:val="2D9C8ACC"/>
    <w:rsid w:val="2DC49360"/>
    <w:rsid w:val="2DDCFB23"/>
    <w:rsid w:val="2E3496AD"/>
    <w:rsid w:val="2E977F73"/>
    <w:rsid w:val="2EA2721B"/>
    <w:rsid w:val="2F055673"/>
    <w:rsid w:val="2F18EC11"/>
    <w:rsid w:val="2F43DF04"/>
    <w:rsid w:val="2F5E3036"/>
    <w:rsid w:val="2F768B0C"/>
    <w:rsid w:val="2FCC733C"/>
    <w:rsid w:val="2FD4293E"/>
    <w:rsid w:val="3090BB55"/>
    <w:rsid w:val="3135A7D5"/>
    <w:rsid w:val="315CF7A0"/>
    <w:rsid w:val="3207E843"/>
    <w:rsid w:val="320F7D3C"/>
    <w:rsid w:val="3245F60A"/>
    <w:rsid w:val="32DF1974"/>
    <w:rsid w:val="3324C10C"/>
    <w:rsid w:val="33B19886"/>
    <w:rsid w:val="33BCE9FA"/>
    <w:rsid w:val="3455B1D5"/>
    <w:rsid w:val="345EEBDA"/>
    <w:rsid w:val="34BA62EA"/>
    <w:rsid w:val="34BE2C28"/>
    <w:rsid w:val="34E83BC5"/>
    <w:rsid w:val="35051696"/>
    <w:rsid w:val="35A0EC92"/>
    <w:rsid w:val="35A354CE"/>
    <w:rsid w:val="35D02E57"/>
    <w:rsid w:val="3655D3A3"/>
    <w:rsid w:val="366F6181"/>
    <w:rsid w:val="36852F83"/>
    <w:rsid w:val="36A3A97E"/>
    <w:rsid w:val="373CBCF3"/>
    <w:rsid w:val="379B5CED"/>
    <w:rsid w:val="37F20985"/>
    <w:rsid w:val="37F5CCEA"/>
    <w:rsid w:val="38279CBB"/>
    <w:rsid w:val="382EA8D6"/>
    <w:rsid w:val="3835B33F"/>
    <w:rsid w:val="38EE0313"/>
    <w:rsid w:val="3915D104"/>
    <w:rsid w:val="39255067"/>
    <w:rsid w:val="39535465"/>
    <w:rsid w:val="39E841D3"/>
    <w:rsid w:val="39F34B5B"/>
    <w:rsid w:val="3A24E40D"/>
    <w:rsid w:val="3A5B85F6"/>
    <w:rsid w:val="3A8B4534"/>
    <w:rsid w:val="3AC120C8"/>
    <w:rsid w:val="3AD657AE"/>
    <w:rsid w:val="3B2B0FCC"/>
    <w:rsid w:val="3B6873CD"/>
    <w:rsid w:val="3C4A567E"/>
    <w:rsid w:val="3C71F5DD"/>
    <w:rsid w:val="3C7DC5F1"/>
    <w:rsid w:val="3C950D9B"/>
    <w:rsid w:val="3CEBAF7B"/>
    <w:rsid w:val="3D0A7A2C"/>
    <w:rsid w:val="3D5BFA4A"/>
    <w:rsid w:val="3D9B1CD4"/>
    <w:rsid w:val="3D9F5DFE"/>
    <w:rsid w:val="3E30DDFC"/>
    <w:rsid w:val="3E4E010E"/>
    <w:rsid w:val="3E7C19A7"/>
    <w:rsid w:val="3ECD99D0"/>
    <w:rsid w:val="3EED1FEC"/>
    <w:rsid w:val="3EF99113"/>
    <w:rsid w:val="3EFCF50B"/>
    <w:rsid w:val="3F3B2E5F"/>
    <w:rsid w:val="3F7F07C7"/>
    <w:rsid w:val="3F9FBBCF"/>
    <w:rsid w:val="3FB7CCD0"/>
    <w:rsid w:val="3FEE32E0"/>
    <w:rsid w:val="40A80304"/>
    <w:rsid w:val="40BEA0C7"/>
    <w:rsid w:val="40EB8CBF"/>
    <w:rsid w:val="410460A7"/>
    <w:rsid w:val="420DC140"/>
    <w:rsid w:val="42244FC3"/>
    <w:rsid w:val="423495CD"/>
    <w:rsid w:val="427A62DC"/>
    <w:rsid w:val="428CE553"/>
    <w:rsid w:val="42A0DEC3"/>
    <w:rsid w:val="42AD90D5"/>
    <w:rsid w:val="42CE40E4"/>
    <w:rsid w:val="42EDF8FC"/>
    <w:rsid w:val="430CD9BE"/>
    <w:rsid w:val="43754771"/>
    <w:rsid w:val="4388C2E3"/>
    <w:rsid w:val="44565221"/>
    <w:rsid w:val="458D70F9"/>
    <w:rsid w:val="45AA6FE3"/>
    <w:rsid w:val="4662F767"/>
    <w:rsid w:val="47464044"/>
    <w:rsid w:val="4867005D"/>
    <w:rsid w:val="48874AFC"/>
    <w:rsid w:val="48F65591"/>
    <w:rsid w:val="48FBF042"/>
    <w:rsid w:val="48FFB3A7"/>
    <w:rsid w:val="496490BB"/>
    <w:rsid w:val="499BE313"/>
    <w:rsid w:val="4A3FA7B2"/>
    <w:rsid w:val="4A46F6E9"/>
    <w:rsid w:val="4A6413E2"/>
    <w:rsid w:val="4AFC6AB9"/>
    <w:rsid w:val="4BD6A508"/>
    <w:rsid w:val="4BE6733B"/>
    <w:rsid w:val="4C1E2C0C"/>
    <w:rsid w:val="4C3FFB8A"/>
    <w:rsid w:val="4C695F5C"/>
    <w:rsid w:val="4C705806"/>
    <w:rsid w:val="4D2DE668"/>
    <w:rsid w:val="4DEC8624"/>
    <w:rsid w:val="4E562BD9"/>
    <w:rsid w:val="4E637D89"/>
    <w:rsid w:val="4E796985"/>
    <w:rsid w:val="4E7E8F82"/>
    <w:rsid w:val="4E9C150A"/>
    <w:rsid w:val="4EADA515"/>
    <w:rsid w:val="4ED2C305"/>
    <w:rsid w:val="4F386A9D"/>
    <w:rsid w:val="4F507698"/>
    <w:rsid w:val="4F9C2FB5"/>
    <w:rsid w:val="4FAE63A5"/>
    <w:rsid w:val="4FD4CC49"/>
    <w:rsid w:val="50DFD158"/>
    <w:rsid w:val="5106113F"/>
    <w:rsid w:val="5161A18D"/>
    <w:rsid w:val="5168363B"/>
    <w:rsid w:val="51EB4518"/>
    <w:rsid w:val="51EFBAB1"/>
    <w:rsid w:val="521DFE53"/>
    <w:rsid w:val="5252A71D"/>
    <w:rsid w:val="525C0F58"/>
    <w:rsid w:val="529CDCA1"/>
    <w:rsid w:val="52E164F0"/>
    <w:rsid w:val="5337EC42"/>
    <w:rsid w:val="5343E4F2"/>
    <w:rsid w:val="535CF46D"/>
    <w:rsid w:val="53C5CDB6"/>
    <w:rsid w:val="53DFC847"/>
    <w:rsid w:val="544AD74B"/>
    <w:rsid w:val="54A6E926"/>
    <w:rsid w:val="54D08287"/>
    <w:rsid w:val="54E47AB0"/>
    <w:rsid w:val="550F0718"/>
    <w:rsid w:val="5568837B"/>
    <w:rsid w:val="556919B8"/>
    <w:rsid w:val="55CDB573"/>
    <w:rsid w:val="56067CB5"/>
    <w:rsid w:val="5615B7C4"/>
    <w:rsid w:val="561B1298"/>
    <w:rsid w:val="56613DBE"/>
    <w:rsid w:val="56740E50"/>
    <w:rsid w:val="56A6F0F0"/>
    <w:rsid w:val="5710E6BE"/>
    <w:rsid w:val="57963586"/>
    <w:rsid w:val="57D516B9"/>
    <w:rsid w:val="585A869C"/>
    <w:rsid w:val="585DB6A6"/>
    <w:rsid w:val="58C1E8A1"/>
    <w:rsid w:val="58D8B55A"/>
    <w:rsid w:val="5A084C2C"/>
    <w:rsid w:val="5A412CAD"/>
    <w:rsid w:val="5A6827F4"/>
    <w:rsid w:val="5A8F3091"/>
    <w:rsid w:val="5ACE2474"/>
    <w:rsid w:val="5AD23235"/>
    <w:rsid w:val="5B04637F"/>
    <w:rsid w:val="5B14FE15"/>
    <w:rsid w:val="5B832D65"/>
    <w:rsid w:val="5BE7342A"/>
    <w:rsid w:val="5C1DF593"/>
    <w:rsid w:val="5C2E03D5"/>
    <w:rsid w:val="5C58D49C"/>
    <w:rsid w:val="5C8327CA"/>
    <w:rsid w:val="5CAA4945"/>
    <w:rsid w:val="5CAE6E3B"/>
    <w:rsid w:val="5CCA9C9F"/>
    <w:rsid w:val="5CD8EE68"/>
    <w:rsid w:val="5CED70DD"/>
    <w:rsid w:val="5CF22D6F"/>
    <w:rsid w:val="5D0A6FC7"/>
    <w:rsid w:val="5D1EFDC6"/>
    <w:rsid w:val="5D4EE36D"/>
    <w:rsid w:val="5E05C536"/>
    <w:rsid w:val="5E30286A"/>
    <w:rsid w:val="5E58378B"/>
    <w:rsid w:val="5EDB11BC"/>
    <w:rsid w:val="5F0F590F"/>
    <w:rsid w:val="5F3017F5"/>
    <w:rsid w:val="5F82A137"/>
    <w:rsid w:val="5FC02D08"/>
    <w:rsid w:val="5FC70041"/>
    <w:rsid w:val="6025119F"/>
    <w:rsid w:val="602A49ED"/>
    <w:rsid w:val="604DE7B4"/>
    <w:rsid w:val="60B06E31"/>
    <w:rsid w:val="615698ED"/>
    <w:rsid w:val="61CE2F58"/>
    <w:rsid w:val="61FA38CD"/>
    <w:rsid w:val="6207FF3F"/>
    <w:rsid w:val="62B85C7B"/>
    <w:rsid w:val="62C15775"/>
    <w:rsid w:val="62CFE68B"/>
    <w:rsid w:val="6349B122"/>
    <w:rsid w:val="6361EAAF"/>
    <w:rsid w:val="639C8F9A"/>
    <w:rsid w:val="639F206F"/>
    <w:rsid w:val="63C48B18"/>
    <w:rsid w:val="63ECDF44"/>
    <w:rsid w:val="64075C8A"/>
    <w:rsid w:val="648A4CBE"/>
    <w:rsid w:val="6496C5A0"/>
    <w:rsid w:val="649A7164"/>
    <w:rsid w:val="65D2E3C7"/>
    <w:rsid w:val="65F836EB"/>
    <w:rsid w:val="66487E3F"/>
    <w:rsid w:val="667F4F0E"/>
    <w:rsid w:val="668A7480"/>
    <w:rsid w:val="66945323"/>
    <w:rsid w:val="66C5E00C"/>
    <w:rsid w:val="66CB31AA"/>
    <w:rsid w:val="6714365A"/>
    <w:rsid w:val="673860BE"/>
    <w:rsid w:val="679A8215"/>
    <w:rsid w:val="67B4D9D9"/>
    <w:rsid w:val="67D5925E"/>
    <w:rsid w:val="687740C3"/>
    <w:rsid w:val="69236785"/>
    <w:rsid w:val="6923F057"/>
    <w:rsid w:val="693BCE2F"/>
    <w:rsid w:val="6A05B6D3"/>
    <w:rsid w:val="6A06453F"/>
    <w:rsid w:val="6A131124"/>
    <w:rsid w:val="6A3597B0"/>
    <w:rsid w:val="6A3C3AD0"/>
    <w:rsid w:val="6A4A43E1"/>
    <w:rsid w:val="6AA2B741"/>
    <w:rsid w:val="6AA8E5E2"/>
    <w:rsid w:val="6AC8A578"/>
    <w:rsid w:val="6B3FF0D7"/>
    <w:rsid w:val="6B9614B1"/>
    <w:rsid w:val="6BB89579"/>
    <w:rsid w:val="6BBE4FCC"/>
    <w:rsid w:val="6BEAA6CE"/>
    <w:rsid w:val="6C391B9B"/>
    <w:rsid w:val="6C512C9B"/>
    <w:rsid w:val="6C51FB84"/>
    <w:rsid w:val="6C75E74C"/>
    <w:rsid w:val="6CF8A36D"/>
    <w:rsid w:val="6D2A2C0C"/>
    <w:rsid w:val="6D429749"/>
    <w:rsid w:val="6DA6E9AB"/>
    <w:rsid w:val="6DBA49DF"/>
    <w:rsid w:val="6DBE7A2B"/>
    <w:rsid w:val="6E4116DC"/>
    <w:rsid w:val="6E9473CE"/>
    <w:rsid w:val="6EAD49B0"/>
    <w:rsid w:val="6ECA43BC"/>
    <w:rsid w:val="6EE1181E"/>
    <w:rsid w:val="6F26F6EC"/>
    <w:rsid w:val="6F3F7B53"/>
    <w:rsid w:val="6FBA2698"/>
    <w:rsid w:val="6FD9FE93"/>
    <w:rsid w:val="6FF36D97"/>
    <w:rsid w:val="7030442F"/>
    <w:rsid w:val="70B561BC"/>
    <w:rsid w:val="70E0350B"/>
    <w:rsid w:val="712F440C"/>
    <w:rsid w:val="7182E524"/>
    <w:rsid w:val="7251321D"/>
    <w:rsid w:val="72D55709"/>
    <w:rsid w:val="72DC7DB0"/>
    <w:rsid w:val="7387DB77"/>
    <w:rsid w:val="73F8D292"/>
    <w:rsid w:val="7414F6BF"/>
    <w:rsid w:val="74DF75D1"/>
    <w:rsid w:val="74E3BB63"/>
    <w:rsid w:val="7547AE82"/>
    <w:rsid w:val="754D7299"/>
    <w:rsid w:val="755DB151"/>
    <w:rsid w:val="75890511"/>
    <w:rsid w:val="75AC9EBB"/>
    <w:rsid w:val="761279F3"/>
    <w:rsid w:val="7669C1E1"/>
    <w:rsid w:val="7681352F"/>
    <w:rsid w:val="7695121C"/>
    <w:rsid w:val="769B57CE"/>
    <w:rsid w:val="76C1623E"/>
    <w:rsid w:val="76FDED9F"/>
    <w:rsid w:val="77219BB7"/>
    <w:rsid w:val="77270025"/>
    <w:rsid w:val="7753AD61"/>
    <w:rsid w:val="775F91E3"/>
    <w:rsid w:val="77A8844B"/>
    <w:rsid w:val="77EF1FE1"/>
    <w:rsid w:val="7843C2ED"/>
    <w:rsid w:val="7899BE00"/>
    <w:rsid w:val="78A78DC8"/>
    <w:rsid w:val="7906AB6F"/>
    <w:rsid w:val="797AFCC5"/>
    <w:rsid w:val="7A0B29BC"/>
    <w:rsid w:val="7A289D76"/>
    <w:rsid w:val="7A491DE1"/>
    <w:rsid w:val="7AC1EA93"/>
    <w:rsid w:val="7AD504ED"/>
    <w:rsid w:val="7B160B39"/>
    <w:rsid w:val="7B7E9B2C"/>
    <w:rsid w:val="7BAE44E6"/>
    <w:rsid w:val="7C26484F"/>
    <w:rsid w:val="7C513B0E"/>
    <w:rsid w:val="7C527DE1"/>
    <w:rsid w:val="7C638C5B"/>
    <w:rsid w:val="7C7B1840"/>
    <w:rsid w:val="7CFF537E"/>
    <w:rsid w:val="7CFF8E38"/>
    <w:rsid w:val="7D22E036"/>
    <w:rsid w:val="7D339ABD"/>
    <w:rsid w:val="7DA95814"/>
    <w:rsid w:val="7E07DC1B"/>
    <w:rsid w:val="7E682683"/>
    <w:rsid w:val="7EA14634"/>
    <w:rsid w:val="7EAB9A1C"/>
    <w:rsid w:val="7F2EFBF3"/>
    <w:rsid w:val="7F6C1E9E"/>
    <w:rsid w:val="7F6EC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A984107"/>
  <w14:defaultImageDpi w14:val="300"/>
  <w15:docId w15:val="{8EA2FCE4-F0EC-4996-8494-1407E54A5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00C"/>
    <w:pPr>
      <w:spacing w:after="240" w:line="360" w:lineRule="auto"/>
    </w:pPr>
    <w:rPr>
      <w:rFonts w:ascii="Times New Roman" w:hAnsi="Times New Roman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FF700C"/>
    <w:pPr>
      <w:keepNext/>
      <w:keepLines/>
      <w:numPr>
        <w:numId w:val="8"/>
      </w:numPr>
      <w:spacing w:before="240" w:line="240" w:lineRule="auto"/>
      <w:ind w:left="431" w:hanging="431"/>
      <w:outlineLvl w:val="0"/>
    </w:pPr>
    <w:rPr>
      <w:rFonts w:ascii="Arial" w:eastAsiaTheme="majorEastAsia" w:hAnsi="Arial" w:cstheme="majorBidi"/>
      <w:b/>
      <w:sz w:val="34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FF700C"/>
    <w:pPr>
      <w:keepNext/>
      <w:keepLines/>
      <w:numPr>
        <w:ilvl w:val="1"/>
        <w:numId w:val="8"/>
      </w:numPr>
      <w:spacing w:before="240" w:after="120" w:line="240" w:lineRule="auto"/>
      <w:ind w:left="578" w:hanging="578"/>
      <w:outlineLvl w:val="1"/>
    </w:pPr>
    <w:rPr>
      <w:rFonts w:ascii="Arial" w:eastAsiaTheme="majorEastAsia" w:hAnsi="Arial" w:cstheme="majorBidi"/>
      <w:b/>
      <w:sz w:val="30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FF700C"/>
    <w:pPr>
      <w:keepNext/>
      <w:keepLines/>
      <w:numPr>
        <w:ilvl w:val="2"/>
        <w:numId w:val="8"/>
      </w:numPr>
      <w:spacing w:before="240" w:after="120" w:line="240" w:lineRule="auto"/>
      <w:outlineLvl w:val="2"/>
    </w:pPr>
    <w:rPr>
      <w:rFonts w:ascii="Arial" w:eastAsiaTheme="majorEastAsia" w:hAnsi="Arial" w:cstheme="majorBidi"/>
      <w:b/>
      <w:sz w:val="26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rsid w:val="00FF700C"/>
    <w:pPr>
      <w:keepNext/>
      <w:keepLines/>
      <w:numPr>
        <w:ilvl w:val="3"/>
        <w:numId w:val="8"/>
      </w:numPr>
      <w:spacing w:before="240" w:after="120" w:line="240" w:lineRule="auto"/>
      <w:ind w:left="862" w:hanging="862"/>
      <w:outlineLvl w:val="3"/>
    </w:pPr>
    <w:rPr>
      <w:rFonts w:ascii="Arial" w:eastAsiaTheme="majorEastAsia" w:hAnsi="Arial" w:cstheme="majorBidi"/>
      <w:b/>
      <w:iCs/>
    </w:rPr>
  </w:style>
  <w:style w:type="paragraph" w:styleId="Overskrift5">
    <w:name w:val="heading 5"/>
    <w:basedOn w:val="Normal"/>
    <w:next w:val="Normal"/>
    <w:link w:val="Overskrift5Tegn"/>
    <w:uiPriority w:val="9"/>
    <w:unhideWhenUsed/>
    <w:rsid w:val="00AA5EA0"/>
    <w:pPr>
      <w:keepNext/>
      <w:keepLines/>
      <w:numPr>
        <w:ilvl w:val="4"/>
        <w:numId w:val="8"/>
      </w:numPr>
      <w:spacing w:before="240" w:after="0" w:line="240" w:lineRule="auto"/>
      <w:ind w:left="1009" w:hanging="1009"/>
      <w:outlineLvl w:val="4"/>
    </w:pPr>
    <w:rPr>
      <w:rFonts w:ascii="Arial" w:eastAsiaTheme="majorEastAsia" w:hAnsi="Arial" w:cstheme="majorBidi"/>
      <w:b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rsid w:val="00911428"/>
    <w:pPr>
      <w:keepNext/>
      <w:keepLines/>
      <w:numPr>
        <w:ilvl w:val="5"/>
        <w:numId w:val="8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911428"/>
    <w:pPr>
      <w:keepNext/>
      <w:keepLines/>
      <w:numPr>
        <w:ilvl w:val="6"/>
        <w:numId w:val="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911428"/>
    <w:pPr>
      <w:keepNext/>
      <w:keepLines/>
      <w:numPr>
        <w:ilvl w:val="7"/>
        <w:numId w:val="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911428"/>
    <w:pPr>
      <w:keepNext/>
      <w:keepLines/>
      <w:numPr>
        <w:ilvl w:val="8"/>
        <w:numId w:val="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Topptekst">
    <w:name w:val="header"/>
    <w:basedOn w:val="Normal"/>
    <w:link w:val="TopptekstTegn"/>
    <w:uiPriority w:val="99"/>
    <w:unhideWhenUsed/>
    <w:rsid w:val="00A4364D"/>
    <w:pPr>
      <w:tabs>
        <w:tab w:val="center" w:pos="4536"/>
        <w:tab w:val="right" w:pos="9072"/>
      </w:tabs>
    </w:pPr>
  </w:style>
  <w:style w:type="character" w:customStyle="1" w:styleId="TopptekstTegn">
    <w:name w:val="Topptekst Tegn"/>
    <w:basedOn w:val="Standardskriftforavsnitt"/>
    <w:link w:val="Topptekst"/>
    <w:uiPriority w:val="99"/>
    <w:rsid w:val="00A4364D"/>
  </w:style>
  <w:style w:type="paragraph" w:styleId="Bunntekst">
    <w:name w:val="footer"/>
    <w:basedOn w:val="Normal"/>
    <w:link w:val="BunntekstTegn"/>
    <w:uiPriority w:val="99"/>
    <w:unhideWhenUsed/>
    <w:rsid w:val="00A4364D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A4364D"/>
  </w:style>
  <w:style w:type="paragraph" w:customStyle="1" w:styleId="Overskrift1unr">
    <w:name w:val="Overskrift 1 u nr"/>
    <w:basedOn w:val="Overskrift1"/>
    <w:next w:val="Normal"/>
    <w:link w:val="Overskrift1unrTegn"/>
    <w:uiPriority w:val="10"/>
    <w:qFormat/>
    <w:rsid w:val="007673B9"/>
    <w:pPr>
      <w:numPr>
        <w:numId w:val="0"/>
      </w:numPr>
    </w:pPr>
    <w:rPr>
      <w:rFonts w:cs="Arial"/>
      <w:szCs w:val="34"/>
    </w:rPr>
  </w:style>
  <w:style w:type="paragraph" w:customStyle="1" w:styleId="Overskrift2unr">
    <w:name w:val="Overskrift 2 u nr"/>
    <w:basedOn w:val="Overskrift2"/>
    <w:next w:val="Normal"/>
    <w:uiPriority w:val="10"/>
    <w:qFormat/>
    <w:rsid w:val="007673B9"/>
    <w:pPr>
      <w:numPr>
        <w:ilvl w:val="0"/>
        <w:numId w:val="0"/>
      </w:numPr>
    </w:pPr>
  </w:style>
  <w:style w:type="character" w:customStyle="1" w:styleId="Overskrift1unrTegn">
    <w:name w:val="Overskrift 1 u nr Tegn"/>
    <w:basedOn w:val="Standardskriftforavsnitt"/>
    <w:link w:val="Overskrift1unr"/>
    <w:uiPriority w:val="10"/>
    <w:rsid w:val="007673B9"/>
    <w:rPr>
      <w:rFonts w:ascii="Arial" w:eastAsiaTheme="majorEastAsia" w:hAnsi="Arial" w:cs="Arial"/>
      <w:b/>
      <w:sz w:val="34"/>
      <w:szCs w:val="34"/>
    </w:rPr>
  </w:style>
  <w:style w:type="paragraph" w:customStyle="1" w:styleId="Overskrift3unr">
    <w:name w:val="Overskrift 3 u nr"/>
    <w:basedOn w:val="Overskrift3"/>
    <w:next w:val="Normal"/>
    <w:uiPriority w:val="10"/>
    <w:qFormat/>
    <w:rsid w:val="007673B9"/>
    <w:pPr>
      <w:numPr>
        <w:ilvl w:val="0"/>
        <w:numId w:val="0"/>
      </w:numPr>
    </w:pPr>
  </w:style>
  <w:style w:type="paragraph" w:customStyle="1" w:styleId="Overskrift4unr">
    <w:name w:val="Overskrift 4 u nr"/>
    <w:basedOn w:val="Overskrift4"/>
    <w:next w:val="Normal"/>
    <w:uiPriority w:val="10"/>
    <w:qFormat/>
    <w:rsid w:val="00DE0776"/>
    <w:pPr>
      <w:numPr>
        <w:ilvl w:val="0"/>
        <w:numId w:val="0"/>
      </w:numPr>
    </w:pPr>
  </w:style>
  <w:style w:type="character" w:customStyle="1" w:styleId="Overskrift1Tegn">
    <w:name w:val="Overskrift 1 Tegn"/>
    <w:basedOn w:val="Standardskriftforavsnitt"/>
    <w:link w:val="Overskrift1"/>
    <w:uiPriority w:val="9"/>
    <w:rsid w:val="00FF700C"/>
    <w:rPr>
      <w:rFonts w:ascii="Arial" w:eastAsiaTheme="majorEastAsia" w:hAnsi="Arial" w:cstheme="majorBidi"/>
      <w:b/>
      <w:sz w:val="34"/>
      <w:szCs w:val="32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FF700C"/>
    <w:rPr>
      <w:rFonts w:ascii="Arial" w:eastAsiaTheme="majorEastAsia" w:hAnsi="Arial" w:cstheme="majorBidi"/>
      <w:b/>
      <w:sz w:val="30"/>
      <w:szCs w:val="26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FF700C"/>
    <w:rPr>
      <w:rFonts w:ascii="Arial" w:eastAsiaTheme="majorEastAsia" w:hAnsi="Arial" w:cstheme="majorBidi"/>
      <w:b/>
      <w:sz w:val="26"/>
    </w:rPr>
  </w:style>
  <w:style w:type="character" w:customStyle="1" w:styleId="Overskrift4Tegn">
    <w:name w:val="Overskrift 4 Tegn"/>
    <w:basedOn w:val="Standardskriftforavsnitt"/>
    <w:link w:val="Overskrift4"/>
    <w:uiPriority w:val="9"/>
    <w:rsid w:val="00FF700C"/>
    <w:rPr>
      <w:rFonts w:ascii="Arial" w:eastAsiaTheme="majorEastAsia" w:hAnsi="Arial" w:cstheme="majorBidi"/>
      <w:b/>
      <w:iCs/>
    </w:rPr>
  </w:style>
  <w:style w:type="character" w:customStyle="1" w:styleId="Overskrift5Tegn">
    <w:name w:val="Overskrift 5 Tegn"/>
    <w:basedOn w:val="Standardskriftforavsnitt"/>
    <w:link w:val="Overskrift5"/>
    <w:uiPriority w:val="9"/>
    <w:rsid w:val="00AA5EA0"/>
    <w:rPr>
      <w:rFonts w:ascii="Arial" w:eastAsiaTheme="majorEastAsia" w:hAnsi="Arial" w:cstheme="majorBidi"/>
      <w:b/>
      <w:sz w:val="22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911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911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91142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91142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FF700C"/>
    <w:pPr>
      <w:numPr>
        <w:numId w:val="0"/>
      </w:numPr>
      <w:outlineLvl w:val="9"/>
    </w:pPr>
    <w:rPr>
      <w:b w:val="0"/>
    </w:rPr>
  </w:style>
  <w:style w:type="paragraph" w:styleId="INNH1">
    <w:name w:val="toc 1"/>
    <w:basedOn w:val="Normal"/>
    <w:next w:val="Normal"/>
    <w:autoRedefine/>
    <w:uiPriority w:val="39"/>
    <w:unhideWhenUsed/>
    <w:rsid w:val="00FF700C"/>
    <w:pPr>
      <w:tabs>
        <w:tab w:val="left" w:pos="480"/>
        <w:tab w:val="right" w:leader="dot" w:pos="9054"/>
      </w:tabs>
      <w:spacing w:after="100"/>
    </w:pPr>
  </w:style>
  <w:style w:type="paragraph" w:styleId="INNH2">
    <w:name w:val="toc 2"/>
    <w:basedOn w:val="Normal"/>
    <w:next w:val="Normal"/>
    <w:autoRedefine/>
    <w:uiPriority w:val="39"/>
    <w:unhideWhenUsed/>
    <w:rsid w:val="00911428"/>
    <w:pPr>
      <w:spacing w:after="100"/>
      <w:ind w:left="240"/>
    </w:pPr>
  </w:style>
  <w:style w:type="paragraph" w:styleId="INNH3">
    <w:name w:val="toc 3"/>
    <w:basedOn w:val="Normal"/>
    <w:next w:val="Normal"/>
    <w:autoRedefine/>
    <w:uiPriority w:val="39"/>
    <w:unhideWhenUsed/>
    <w:rsid w:val="00911428"/>
    <w:pPr>
      <w:spacing w:after="100"/>
      <w:ind w:left="480"/>
    </w:pPr>
  </w:style>
  <w:style w:type="character" w:styleId="Hyperkobling">
    <w:name w:val="Hyperlink"/>
    <w:basedOn w:val="Standardskriftforavsnitt"/>
    <w:uiPriority w:val="99"/>
    <w:unhideWhenUsed/>
    <w:rsid w:val="00911428"/>
    <w:rPr>
      <w:color w:val="0000FF" w:themeColor="hyperlink"/>
      <w:u w:val="single"/>
    </w:rPr>
  </w:style>
  <w:style w:type="paragraph" w:styleId="Sitat">
    <w:name w:val="Quote"/>
    <w:basedOn w:val="Normal"/>
    <w:next w:val="Normal"/>
    <w:link w:val="SitatTegn"/>
    <w:uiPriority w:val="29"/>
    <w:qFormat/>
    <w:rsid w:val="00480E60"/>
    <w:pPr>
      <w:ind w:left="567" w:right="567"/>
    </w:pPr>
    <w:rPr>
      <w:i/>
      <w:iCs/>
    </w:rPr>
  </w:style>
  <w:style w:type="character" w:customStyle="1" w:styleId="SitatTegn">
    <w:name w:val="Sitat Tegn"/>
    <w:basedOn w:val="Standardskriftforavsnitt"/>
    <w:link w:val="Sitat"/>
    <w:uiPriority w:val="29"/>
    <w:rsid w:val="00480E60"/>
    <w:rPr>
      <w:rFonts w:ascii="Times New Roman" w:hAnsi="Times New Roman"/>
      <w:i/>
      <w:iCs/>
      <w:sz w:val="22"/>
    </w:rPr>
  </w:style>
  <w:style w:type="paragraph" w:customStyle="1" w:styleId="Forordsoverskrift">
    <w:name w:val="Forordsoverskrift"/>
    <w:basedOn w:val="Overskriftforinnholdsfortegnelse"/>
    <w:next w:val="Normal"/>
    <w:uiPriority w:val="39"/>
    <w:semiHidden/>
    <w:qFormat/>
    <w:rsid w:val="005866FB"/>
  </w:style>
  <w:style w:type="paragraph" w:styleId="Bildetekst">
    <w:name w:val="caption"/>
    <w:basedOn w:val="Normal"/>
    <w:next w:val="Normal"/>
    <w:uiPriority w:val="35"/>
    <w:unhideWhenUsed/>
    <w:qFormat/>
    <w:rsid w:val="00DE0776"/>
    <w:pPr>
      <w:spacing w:after="200" w:line="240" w:lineRule="auto"/>
    </w:pPr>
    <w:rPr>
      <w:rFonts w:ascii="Arial" w:hAnsi="Arial"/>
      <w:i/>
      <w:iCs/>
      <w:sz w:val="18"/>
      <w:szCs w:val="18"/>
    </w:rPr>
  </w:style>
  <w:style w:type="table" w:styleId="Tabellrutenett">
    <w:name w:val="Table Grid"/>
    <w:basedOn w:val="Vanligtabell"/>
    <w:uiPriority w:val="39"/>
    <w:rsid w:val="00DE07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tnotetekst">
    <w:name w:val="footnote text"/>
    <w:basedOn w:val="Normal"/>
    <w:link w:val="FotnotetekstTegn"/>
    <w:uiPriority w:val="99"/>
    <w:semiHidden/>
    <w:unhideWhenUsed/>
    <w:rsid w:val="00DE0776"/>
    <w:pPr>
      <w:spacing w:after="0"/>
    </w:pPr>
    <w:rPr>
      <w:rFonts w:ascii="Arial" w:hAnsi="Arial"/>
      <w:sz w:val="20"/>
      <w:szCs w:val="20"/>
    </w:rPr>
  </w:style>
  <w:style w:type="character" w:customStyle="1" w:styleId="FotnotetekstTegn">
    <w:name w:val="Fotnotetekst Tegn"/>
    <w:basedOn w:val="Standardskriftforavsnitt"/>
    <w:link w:val="Fotnotetekst"/>
    <w:uiPriority w:val="99"/>
    <w:semiHidden/>
    <w:rsid w:val="00DE0776"/>
    <w:rPr>
      <w:rFonts w:ascii="Arial" w:hAnsi="Arial"/>
      <w:sz w:val="20"/>
      <w:szCs w:val="20"/>
    </w:rPr>
  </w:style>
  <w:style w:type="character" w:styleId="Fotnotereferanse">
    <w:name w:val="footnote reference"/>
    <w:basedOn w:val="Standardskriftforavsnitt"/>
    <w:uiPriority w:val="99"/>
    <w:semiHidden/>
    <w:unhideWhenUsed/>
    <w:rsid w:val="00DE0776"/>
    <w:rPr>
      <w:vertAlign w:val="superscript"/>
    </w:rPr>
  </w:style>
  <w:style w:type="paragraph" w:customStyle="1" w:styleId="Forordoverskrift">
    <w:name w:val="Forordoverskrift"/>
    <w:basedOn w:val="Normal"/>
    <w:uiPriority w:val="11"/>
    <w:qFormat/>
    <w:rsid w:val="00FF700C"/>
    <w:pPr>
      <w:spacing w:before="240" w:line="240" w:lineRule="auto"/>
    </w:pPr>
    <w:rPr>
      <w:rFonts w:ascii="Arial" w:hAnsi="Arial"/>
      <w:b/>
      <w:sz w:val="34"/>
    </w:rPr>
  </w:style>
  <w:style w:type="paragraph" w:styleId="Tittel">
    <w:name w:val="Title"/>
    <w:basedOn w:val="Normal"/>
    <w:next w:val="Normal"/>
    <w:link w:val="TittelTegn"/>
    <w:uiPriority w:val="10"/>
    <w:qFormat/>
    <w:rsid w:val="005F6B87"/>
    <w:pPr>
      <w:spacing w:after="0" w:line="240" w:lineRule="auto"/>
      <w:contextualSpacing/>
    </w:pPr>
    <w:rPr>
      <w:rFonts w:ascii="Arial" w:eastAsiaTheme="majorEastAsia" w:hAnsi="Arial" w:cstheme="majorBidi"/>
      <w:b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5F6B87"/>
    <w:rPr>
      <w:rFonts w:ascii="Arial" w:eastAsiaTheme="majorEastAsia" w:hAnsi="Arial" w:cstheme="majorBidi"/>
      <w:b/>
      <w:spacing w:val="-10"/>
      <w:kern w:val="28"/>
      <w:sz w:val="56"/>
      <w:szCs w:val="56"/>
    </w:rPr>
  </w:style>
  <w:style w:type="character" w:styleId="Fulgthyperkobling">
    <w:name w:val="FollowedHyperlink"/>
    <w:basedOn w:val="Standardskriftforavsnitt"/>
    <w:uiPriority w:val="99"/>
    <w:semiHidden/>
    <w:unhideWhenUsed/>
    <w:rsid w:val="00DC5F0C"/>
    <w:rPr>
      <w:color w:val="800080" w:themeColor="followedHyperlink"/>
      <w:u w:val="single"/>
    </w:rPr>
  </w:style>
  <w:style w:type="table" w:styleId="Vanligtabell5">
    <w:name w:val="Plain Table 5"/>
    <w:basedOn w:val="Vanligtabell"/>
    <w:uiPriority w:val="45"/>
    <w:rsid w:val="007054A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Vanligtabell3">
    <w:name w:val="Plain Table 3"/>
    <w:basedOn w:val="Vanligtabell"/>
    <w:uiPriority w:val="43"/>
    <w:rsid w:val="007054A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Figurliste">
    <w:name w:val="table of figures"/>
    <w:basedOn w:val="Normal"/>
    <w:next w:val="Normal"/>
    <w:uiPriority w:val="99"/>
    <w:unhideWhenUsed/>
    <w:rsid w:val="009961FB"/>
    <w:pPr>
      <w:spacing w:after="0"/>
    </w:pPr>
  </w:style>
  <w:style w:type="paragraph" w:styleId="NormalWeb">
    <w:name w:val="Normal (Web)"/>
    <w:basedOn w:val="Normal"/>
    <w:uiPriority w:val="99"/>
    <w:unhideWhenUsed/>
    <w:rsid w:val="009961FB"/>
    <w:pPr>
      <w:spacing w:before="100" w:beforeAutospacing="1" w:after="100" w:afterAutospacing="1" w:line="240" w:lineRule="auto"/>
    </w:pPr>
    <w:rPr>
      <w:rFonts w:eastAsia="Times New Roman" w:cs="Times New Roman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653DC8"/>
    <w:pPr>
      <w:numPr>
        <w:ilvl w:val="1"/>
      </w:numPr>
      <w:spacing w:after="100" w:line="259" w:lineRule="auto"/>
    </w:pPr>
    <w:rPr>
      <w:rFonts w:asciiTheme="majorHAnsi" w:hAnsiTheme="majorHAnsi"/>
      <w:szCs w:val="22"/>
      <w:lang w:eastAsia="en-US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653DC8"/>
    <w:rPr>
      <w:rFonts w:asciiTheme="majorHAnsi" w:hAnsiTheme="majorHAnsi"/>
      <w:szCs w:val="22"/>
      <w:lang w:eastAsia="en-US"/>
    </w:rPr>
  </w:style>
  <w:style w:type="paragraph" w:styleId="Listeavsnitt">
    <w:name w:val="List Paragraph"/>
    <w:basedOn w:val="Normal"/>
    <w:uiPriority w:val="34"/>
    <w:qFormat/>
    <w:rsid w:val="00DB5337"/>
    <w:pPr>
      <w:spacing w:after="160" w:line="259" w:lineRule="auto"/>
      <w:ind w:left="720"/>
      <w:contextualSpacing/>
    </w:pPr>
    <w:rPr>
      <w:rFonts w:asciiTheme="minorHAnsi" w:eastAsiaTheme="minorHAnsi" w:hAnsiTheme="minorHAnsi"/>
      <w:kern w:val="2"/>
      <w:sz w:val="22"/>
      <w:szCs w:val="22"/>
      <w:lang w:eastAsia="en-US"/>
      <w14:ligatures w14:val="standardContextual"/>
    </w:rPr>
  </w:style>
  <w:style w:type="paragraph" w:styleId="HTML-forhndsformatert">
    <w:name w:val="HTML Preformatted"/>
    <w:basedOn w:val="Normal"/>
    <w:link w:val="HTML-forhndsformatertTegn"/>
    <w:uiPriority w:val="99"/>
    <w:semiHidden/>
    <w:unhideWhenUsed/>
    <w:rsid w:val="009B55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-forhndsformatertTegn">
    <w:name w:val="HTML-forhåndsformatert Tegn"/>
    <w:basedOn w:val="Standardskriftforavsnitt"/>
    <w:link w:val="HTML-forhndsformatert"/>
    <w:uiPriority w:val="99"/>
    <w:semiHidden/>
    <w:rsid w:val="009B559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Standardskriftforavsnitt"/>
    <w:rsid w:val="009B5596"/>
  </w:style>
  <w:style w:type="character" w:styleId="Sterk">
    <w:name w:val="Strong"/>
    <w:basedOn w:val="Standardskriftforavsnitt"/>
    <w:uiPriority w:val="22"/>
    <w:qFormat/>
    <w:rsid w:val="00FE16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4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rrno\Downloads\Oppgave_forside_bokm&#229;l.dotx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13547618FF3B74992F6D626EBA25AED" ma:contentTypeVersion="5" ma:contentTypeDescription="Create a new document." ma:contentTypeScope="" ma:versionID="c2be4276a0c55308f7d985aa5d4e7cb5">
  <xsd:schema xmlns:xsd="http://www.w3.org/2001/XMLSchema" xmlns:xs="http://www.w3.org/2001/XMLSchema" xmlns:p="http://schemas.microsoft.com/office/2006/metadata/properties" xmlns:ns2="4eb3e90e-6a14-477c-8397-8bb3db5272ab" targetNamespace="http://schemas.microsoft.com/office/2006/metadata/properties" ma:root="true" ma:fieldsID="5db4c08dd8a6b49aa577751e59c14b88" ns2:_="">
    <xsd:import namespace="4eb3e90e-6a14-477c-8397-8bb3db5272a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b3e90e-6a14-477c-8397-8bb3db527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95740B8-85C3-4A51-A501-73AAAA763F4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C526620-7186-4970-A9C3-EFB9D8D444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b3e90e-6a14-477c-8397-8bb3db5272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9A88B09-497A-4206-828C-5CC12133078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0DB290E-56C8-48D8-8CD2-A038EFB4B9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C:\Users\rrrno\Downloads\Oppgave_forside_bokmål.dotx</Template>
  <TotalTime>0</TotalTime>
  <Pages>15</Pages>
  <Words>1216</Words>
  <Characters>6449</Characters>
  <Application>Microsoft Office Word</Application>
  <DocSecurity>0</DocSecurity>
  <Lines>53</Lines>
  <Paragraphs>15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Jørgen Nordås</dc:creator>
  <cp:keywords/>
  <dc:description/>
  <cp:lastModifiedBy>Patrik Andreassen</cp:lastModifiedBy>
  <cp:revision>3</cp:revision>
  <cp:lastPrinted>2023-10-09T08:44:00Z</cp:lastPrinted>
  <dcterms:created xsi:type="dcterms:W3CDTF">2023-10-21T08:13:00Z</dcterms:created>
  <dcterms:modified xsi:type="dcterms:W3CDTF">2023-10-21T08:13:00Z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0x010100B13547618FF3B74992F6D626EBA25AED</vt:lpwstr>
  </property>
  <property fmtid="{D5CDD505-2E9C-101B-9397-08002B2CF9AE}" pid="3" name="IsMyDocuments">
    <vt:bool>true</vt:bool>
  </property>
  <property fmtid="{D5CDD505-2E9C-101B-9397-08002B2CF9AE}" pid="4" name="MSIP_Label_950b96d7-1f7d-4a0a-b8d6-ae343a69b897_Extended_MSFT_Method">
    <vt:lpwstr>Manual</vt:lpwstr>
  </property>
  <property fmtid="{D5CDD505-2E9C-101B-9397-08002B2CF9AE}" pid="5" name="MSIP_Label_950b96d7-1f7d-4a0a-b8d6-ae343a69b897_Application">
    <vt:lpwstr>Microsoft Azure Information Protection</vt:lpwstr>
  </property>
  <property fmtid="{D5CDD505-2E9C-101B-9397-08002B2CF9AE}" pid="6" name="MSIP_Label_950b96d7-1f7d-4a0a-b8d6-ae343a69b897_Name">
    <vt:lpwstr>Internal</vt:lpwstr>
  </property>
  <property fmtid="{D5CDD505-2E9C-101B-9397-08002B2CF9AE}" pid="7" name="MSIP_Label_950b96d7-1f7d-4a0a-b8d6-ae343a69b897_SetDate">
    <vt:lpwstr>2018-04-30T12:37:40.5618032Z</vt:lpwstr>
  </property>
  <property fmtid="{D5CDD505-2E9C-101B-9397-08002B2CF9AE}" pid="8" name="MSIP_Label_950b96d7-1f7d-4a0a-b8d6-ae343a69b897_Owner">
    <vt:lpwstr>nma010@uit.no</vt:lpwstr>
  </property>
  <property fmtid="{D5CDD505-2E9C-101B-9397-08002B2CF9AE}" pid="9" name="MSIP_Label_950b96d7-1f7d-4a0a-b8d6-ae343a69b897_SiteId">
    <vt:lpwstr>4e7f212d-74db-4563-a57b-8ae44ed05526</vt:lpwstr>
  </property>
  <property fmtid="{D5CDD505-2E9C-101B-9397-08002B2CF9AE}" pid="10" name="MSIP_Label_950b96d7-1f7d-4a0a-b8d6-ae343a69b897_Enabled">
    <vt:lpwstr>False</vt:lpwstr>
  </property>
</Properties>
</file>