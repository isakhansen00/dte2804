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rutenett"/>
        <w:tblpPr w:leftFromText="141" w:rightFromText="141" w:vertAnchor="text" w:horzAnchor="margin" w:tblpXSpec="center" w:tblpY="24"/>
        <w:tblW w:w="11906" w:type="dxa"/>
        <w:shd w:val="clear" w:color="auto" w:fill="FFFFFF" w:themeFill="background1"/>
        <w:tblCellMar>
          <w:top w:w="1418" w:type="dxa"/>
          <w:left w:w="1531" w:type="dxa"/>
          <w:bottom w:w="680" w:type="dxa"/>
          <w:right w:w="680" w:type="dxa"/>
        </w:tblCellMar>
        <w:tblLook w:val="0600" w:firstRow="0" w:lastRow="0" w:firstColumn="0" w:lastColumn="0" w:noHBand="1" w:noVBand="1"/>
      </w:tblPr>
      <w:tblGrid>
        <w:gridCol w:w="11906"/>
      </w:tblGrid>
      <w:tr w:rsidR="009A4987" w:rsidRPr="009A4987" w14:paraId="5E5EEBC4" w14:textId="77777777" w:rsidTr="009A4987">
        <w:tc>
          <w:tcPr>
            <w:tcW w:w="1190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58A3DEB" w14:textId="7FDF488B" w:rsidR="009A4987" w:rsidRPr="009A4987" w:rsidRDefault="00FD5FF1" w:rsidP="009A498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Fakultet for ingeniørvitenskap og teknologi</w:t>
            </w:r>
          </w:p>
          <w:p w14:paraId="13763112" w14:textId="2FCB0BDC" w:rsidR="009A4987" w:rsidRPr="00306927" w:rsidRDefault="00EB3E3C" w:rsidP="009A4987">
            <w:pPr>
              <w:spacing w:before="160" w:after="0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Dokumentasjon av Turtlebot-scenario</w:t>
            </w:r>
          </w:p>
          <w:p w14:paraId="38454B11" w14:textId="2B684294" w:rsidR="009A4987" w:rsidRPr="009A4987" w:rsidRDefault="00FD5FF1" w:rsidP="009A498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Gruppe «Gutta»</w:t>
            </w:r>
          </w:p>
          <w:p w14:paraId="555DA89C" w14:textId="3AD7EF92" w:rsidR="009A4987" w:rsidRPr="009A4987" w:rsidRDefault="00FD5FF1" w:rsidP="009A4987">
            <w:pPr>
              <w:spacing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Jørgen Nordås, Isak Steinmo Hansen, Patrik Andreassen</w:t>
            </w:r>
          </w:p>
          <w:p w14:paraId="051A55EC" w14:textId="2B65343D" w:rsidR="009A4987" w:rsidRPr="009A4987" w:rsidRDefault="00FD5FF1" w:rsidP="009A498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>DTE-2803-2</w:t>
            </w:r>
            <w:r w:rsidR="003E4098">
              <w:rPr>
                <w:rFonts w:ascii="Arial" w:hAnsi="Arial" w:cs="Arial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sz w:val="20"/>
                <w:szCs w:val="20"/>
              </w:rPr>
              <w:t>Høst</w:t>
            </w:r>
            <w:r w:rsidR="003E4098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2023</w:t>
            </w:r>
          </w:p>
        </w:tc>
      </w:tr>
    </w:tbl>
    <w:p w14:paraId="7A879E68" w14:textId="1EC91AB0" w:rsidR="00F94727" w:rsidRDefault="00FD5FF1">
      <w:pPr>
        <w:spacing w:after="0" w:line="240" w:lineRule="auto"/>
      </w:pPr>
      <w:r>
        <w:rPr>
          <w:noProof/>
        </w:rPr>
        <w:t xml:space="preserve"> </w:t>
      </w:r>
    </w:p>
    <w:p w14:paraId="3FD504AD" w14:textId="490FF08F" w:rsidR="00911428" w:rsidRPr="009A4987" w:rsidRDefault="00911428">
      <w:pPr>
        <w:sectPr w:rsidR="00911428" w:rsidRPr="009A4987" w:rsidSect="00A4364D">
          <w:headerReference w:type="even" r:id="rId11"/>
          <w:headerReference w:type="first" r:id="rId12"/>
          <w:footerReference w:type="first" r:id="rId13"/>
          <w:pgSz w:w="11900" w:h="16840"/>
          <w:pgMar w:top="1418" w:right="1418" w:bottom="1418" w:left="1418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eastAsiaTheme="minorEastAsia" w:hAnsi="Times New Roman" w:cstheme="minorBidi"/>
          <w:sz w:val="24"/>
          <w:szCs w:val="24"/>
        </w:rPr>
        <w:id w:val="1520070221"/>
        <w:docPartObj>
          <w:docPartGallery w:val="Table of Contents"/>
          <w:docPartUnique/>
        </w:docPartObj>
      </w:sdtPr>
      <w:sdtContent>
        <w:p w14:paraId="1BE679E7" w14:textId="63481F48" w:rsidR="00DB5337" w:rsidRDefault="5C1DF593" w:rsidP="6FBA2698">
          <w:pPr>
            <w:pStyle w:val="Overskriftforinnholdsfortegnelse"/>
          </w:pPr>
          <w:r>
            <w:t>Innholdsfortegnelse</w:t>
          </w:r>
        </w:p>
        <w:p w14:paraId="730B9436" w14:textId="48B57E94" w:rsidR="000953C1" w:rsidRDefault="0066035F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r>
            <w:fldChar w:fldCharType="begin"/>
          </w:r>
          <w:r w:rsidR="00DB5337">
            <w:instrText>TOC \o "1-3" \h \z \u</w:instrText>
          </w:r>
          <w:r>
            <w:fldChar w:fldCharType="separate"/>
          </w:r>
          <w:hyperlink w:anchor="_Toc149473217" w:history="1">
            <w:r w:rsidR="000953C1" w:rsidRPr="0006256E">
              <w:rPr>
                <w:rStyle w:val="Hyperkobling"/>
                <w:noProof/>
              </w:rPr>
              <w:t>1</w:t>
            </w:r>
            <w:r w:rsidR="000953C1"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="000953C1" w:rsidRPr="0006256E">
              <w:rPr>
                <w:rStyle w:val="Hyperkobling"/>
                <w:noProof/>
              </w:rPr>
              <w:t>Om oppgaven</w:t>
            </w:r>
            <w:r w:rsidR="000953C1">
              <w:rPr>
                <w:noProof/>
                <w:webHidden/>
              </w:rPr>
              <w:tab/>
            </w:r>
            <w:r w:rsidR="000953C1">
              <w:rPr>
                <w:noProof/>
                <w:webHidden/>
              </w:rPr>
              <w:fldChar w:fldCharType="begin"/>
            </w:r>
            <w:r w:rsidR="000953C1">
              <w:rPr>
                <w:noProof/>
                <w:webHidden/>
              </w:rPr>
              <w:instrText xml:space="preserve"> PAGEREF _Toc149473217 \h </w:instrText>
            </w:r>
            <w:r w:rsidR="000953C1">
              <w:rPr>
                <w:noProof/>
                <w:webHidden/>
              </w:rPr>
            </w:r>
            <w:r w:rsidR="000953C1">
              <w:rPr>
                <w:noProof/>
                <w:webHidden/>
              </w:rPr>
              <w:fldChar w:fldCharType="separate"/>
            </w:r>
            <w:r w:rsidR="000953C1">
              <w:rPr>
                <w:noProof/>
                <w:webHidden/>
              </w:rPr>
              <w:t>2</w:t>
            </w:r>
            <w:r w:rsidR="000953C1">
              <w:rPr>
                <w:noProof/>
                <w:webHidden/>
              </w:rPr>
              <w:fldChar w:fldCharType="end"/>
            </w:r>
          </w:hyperlink>
        </w:p>
        <w:p w14:paraId="1E41DF6B" w14:textId="54661CB1" w:rsidR="000953C1" w:rsidRDefault="000953C1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18" w:history="1">
            <w:r w:rsidRPr="0006256E">
              <w:rPr>
                <w:rStyle w:val="Hyperkobling"/>
                <w:noProof/>
              </w:rPr>
              <w:t>2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4D2D4" w14:textId="4F57C63D" w:rsidR="000953C1" w:rsidRDefault="000953C1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19" w:history="1">
            <w:r w:rsidRPr="0006256E">
              <w:rPr>
                <w:rStyle w:val="Hyperkobling"/>
                <w:noProof/>
              </w:rPr>
              <w:t>3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Klargjøring og installering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8E960" w14:textId="1DC2B4D2" w:rsidR="000953C1" w:rsidRDefault="000953C1">
          <w:pPr>
            <w:pStyle w:val="INNH2"/>
            <w:tabs>
              <w:tab w:val="left" w:pos="960"/>
              <w:tab w:val="right" w:leader="dot" w:pos="9054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20" w:history="1">
            <w:r w:rsidRPr="0006256E">
              <w:rPr>
                <w:rStyle w:val="Hyperkobling"/>
                <w:noProof/>
              </w:rPr>
              <w:t>3.1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Installasjon av pakker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E0A53" w14:textId="447737D9" w:rsidR="000953C1" w:rsidRDefault="000953C1">
          <w:pPr>
            <w:pStyle w:val="INNH2"/>
            <w:tabs>
              <w:tab w:val="left" w:pos="960"/>
              <w:tab w:val="right" w:leader="dot" w:pos="9054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21" w:history="1">
            <w:r w:rsidRPr="0006256E">
              <w:rPr>
                <w:rStyle w:val="Hyperkobling"/>
                <w:noProof/>
              </w:rPr>
              <w:t>3.2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Valg av Turtlebot-modell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EF522" w14:textId="6A6A7A42" w:rsidR="000953C1" w:rsidRDefault="000953C1">
          <w:pPr>
            <w:pStyle w:val="INNH2"/>
            <w:tabs>
              <w:tab w:val="left" w:pos="960"/>
              <w:tab w:val="right" w:leader="dot" w:pos="9054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22" w:history="1">
            <w:r w:rsidRPr="0006256E">
              <w:rPr>
                <w:rStyle w:val="Hyperkobling"/>
                <w:noProof/>
              </w:rPr>
              <w:t>3.3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Valg av bane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EF13F" w14:textId="7B6366A6" w:rsidR="000953C1" w:rsidRDefault="000953C1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23" w:history="1">
            <w:r w:rsidRPr="0006256E">
              <w:rPr>
                <w:rStyle w:val="Hyperkobling"/>
                <w:noProof/>
              </w:rPr>
              <w:t>4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Kartlegging av bane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9B3D5" w14:textId="42DBA622" w:rsidR="000953C1" w:rsidRDefault="000953C1">
          <w:pPr>
            <w:pStyle w:val="INNH2"/>
            <w:tabs>
              <w:tab w:val="left" w:pos="960"/>
              <w:tab w:val="right" w:leader="dot" w:pos="9054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24" w:history="1">
            <w:r w:rsidRPr="0006256E">
              <w:rPr>
                <w:rStyle w:val="Hyperkobling"/>
                <w:noProof/>
              </w:rPr>
              <w:t>4.1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Gjennomførelse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4EA31" w14:textId="0D3463E0" w:rsidR="000953C1" w:rsidRDefault="000953C1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25" w:history="1">
            <w:r w:rsidRPr="0006256E">
              <w:rPr>
                <w:rStyle w:val="Hyperkobling"/>
                <w:noProof/>
              </w:rPr>
              <w:t>5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Kalibrering av turtlebot-posisjon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91E5C" w14:textId="3CBD41A7" w:rsidR="000953C1" w:rsidRDefault="000953C1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26" w:history="1">
            <w:r w:rsidRPr="0006256E">
              <w:rPr>
                <w:rStyle w:val="Hyperkobling"/>
                <w:noProof/>
              </w:rPr>
              <w:t>6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Navigering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E90FB" w14:textId="68FF03F2" w:rsidR="000953C1" w:rsidRDefault="000953C1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9473227" w:history="1">
            <w:r w:rsidRPr="0006256E">
              <w:rPr>
                <w:rStyle w:val="Hyperkobling"/>
                <w:noProof/>
              </w:rPr>
              <w:t>7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06256E">
              <w:rPr>
                <w:rStyle w:val="Hyperkobling"/>
                <w:noProof/>
              </w:rPr>
              <w:t>Konklusjon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_Toc149473227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2291F" w14:textId="1B3CB3B2" w:rsidR="0066035F" w:rsidRDefault="0066035F" w:rsidP="6FBA2698">
          <w:pPr>
            <w:pStyle w:val="INNH3"/>
            <w:tabs>
              <w:tab w:val="left" w:pos="1200"/>
              <w:tab w:val="right" w:leader="dot" w:pos="9060"/>
            </w:tabs>
            <w:rPr>
              <w:rStyle w:val="Hyperkobling"/>
              <w:noProof/>
              <w:kern w:val="2"/>
              <w14:ligatures w14:val="standardContextual"/>
            </w:rPr>
          </w:pPr>
          <w:r>
            <w:fldChar w:fldCharType="end"/>
          </w:r>
        </w:p>
      </w:sdtContent>
    </w:sdt>
    <w:p w14:paraId="73DF554D" w14:textId="4EA094CE" w:rsidR="00DB5337" w:rsidRDefault="00DB5337"/>
    <w:p w14:paraId="6A21354A" w14:textId="782180AB" w:rsidR="00DB5337" w:rsidRDefault="00DB5337">
      <w:pPr>
        <w:spacing w:after="0" w:line="240" w:lineRule="auto"/>
      </w:pPr>
      <w:r>
        <w:br w:type="page"/>
      </w:r>
    </w:p>
    <w:p w14:paraId="4B90CCC2" w14:textId="7307E9AA" w:rsidR="00DB5337" w:rsidRDefault="00306927" w:rsidP="00DB5337">
      <w:pPr>
        <w:pStyle w:val="Overskrift1"/>
      </w:pPr>
      <w:bookmarkStart w:id="0" w:name="_Toc149473217"/>
      <w:r>
        <w:lastRenderedPageBreak/>
        <w:t>Om oppgaven</w:t>
      </w:r>
      <w:bookmarkEnd w:id="0"/>
    </w:p>
    <w:p w14:paraId="1253F4EC" w14:textId="77777777" w:rsidR="00184615" w:rsidRDefault="00EB3E3C" w:rsidP="009B5596">
      <w:r>
        <w:t>V</w:t>
      </w:r>
      <w:r w:rsidRPr="00EB3E3C">
        <w:t>e</w:t>
      </w:r>
      <w:r>
        <w:t>lg</w:t>
      </w:r>
      <w:r w:rsidRPr="00EB3E3C">
        <w:t xml:space="preserve"> </w:t>
      </w:r>
      <w:proofErr w:type="spellStart"/>
      <w:r w:rsidRPr="00EB3E3C">
        <w:t>Gazebo</w:t>
      </w:r>
      <w:proofErr w:type="spellEnd"/>
      <w:r w:rsidRPr="00EB3E3C">
        <w:t xml:space="preserve"> og </w:t>
      </w:r>
      <w:r>
        <w:t xml:space="preserve">velg </w:t>
      </w:r>
      <w:r w:rsidRPr="00EB3E3C">
        <w:t xml:space="preserve">en applikasjon der du viser mulighetene til Turtlebot og lag et </w:t>
      </w:r>
      <w:proofErr w:type="spellStart"/>
      <w:r w:rsidRPr="00EB3E3C">
        <w:t>turtlebot</w:t>
      </w:r>
      <w:proofErr w:type="spellEnd"/>
      <w:r w:rsidRPr="00EB3E3C">
        <w:t xml:space="preserve">-scenario der </w:t>
      </w:r>
      <w:proofErr w:type="spellStart"/>
      <w:r w:rsidRPr="00EB3E3C">
        <w:t>turtleboten</w:t>
      </w:r>
      <w:proofErr w:type="spellEnd"/>
      <w:r w:rsidRPr="00EB3E3C">
        <w:t xml:space="preserve"> </w:t>
      </w:r>
      <w:r>
        <w:t>gjennomfører</w:t>
      </w:r>
      <w:r w:rsidRPr="00EB3E3C">
        <w:t xml:space="preserve"> en oppgave du har laget</w:t>
      </w:r>
      <w:r>
        <w:t xml:space="preserve">. </w:t>
      </w:r>
      <w:r w:rsidR="009B5596">
        <w:t>I dette dokum</w:t>
      </w:r>
      <w:r w:rsidR="00184615">
        <w:t>entasjonen</w:t>
      </w:r>
      <w:r w:rsidR="009B5596">
        <w:t xml:space="preserve"> skal vi </w:t>
      </w:r>
      <w:r w:rsidR="00184615">
        <w:t>gå gjennom følgende:</w:t>
      </w:r>
    </w:p>
    <w:p w14:paraId="0AB87883" w14:textId="0297EC7D" w:rsidR="00184615" w:rsidRDefault="00184615" w:rsidP="00184615">
      <w:pPr>
        <w:pStyle w:val="Listeavsnitt"/>
        <w:numPr>
          <w:ilvl w:val="0"/>
          <w:numId w:val="20"/>
        </w:numPr>
      </w:pPr>
      <w:r>
        <w:t>S</w:t>
      </w:r>
      <w:r w:rsidR="00EB3E3C">
        <w:t>cenario</w:t>
      </w:r>
    </w:p>
    <w:p w14:paraId="66F9E9EA" w14:textId="1C1BBE8A" w:rsidR="00184615" w:rsidRDefault="00184615" w:rsidP="00184615">
      <w:pPr>
        <w:pStyle w:val="Listeavsnitt"/>
        <w:numPr>
          <w:ilvl w:val="0"/>
          <w:numId w:val="20"/>
        </w:numPr>
      </w:pPr>
      <w:r>
        <w:t>Oppsett og installering</w:t>
      </w:r>
    </w:p>
    <w:p w14:paraId="4BF87935" w14:textId="62611544" w:rsidR="00184615" w:rsidRDefault="00C735CA" w:rsidP="00184615">
      <w:pPr>
        <w:pStyle w:val="Listeavsnitt"/>
        <w:numPr>
          <w:ilvl w:val="0"/>
          <w:numId w:val="20"/>
        </w:numPr>
      </w:pPr>
      <w:r>
        <w:t>Kartlegging av bane</w:t>
      </w:r>
    </w:p>
    <w:p w14:paraId="39926B33" w14:textId="4B14872F" w:rsidR="00926366" w:rsidRDefault="00926366" w:rsidP="00184615">
      <w:pPr>
        <w:pStyle w:val="Listeavsnitt"/>
        <w:numPr>
          <w:ilvl w:val="0"/>
          <w:numId w:val="20"/>
        </w:numPr>
      </w:pPr>
      <w:r>
        <w:t xml:space="preserve">Kalibrering av </w:t>
      </w:r>
      <w:proofErr w:type="spellStart"/>
      <w:r>
        <w:t>turtlebot</w:t>
      </w:r>
      <w:proofErr w:type="spellEnd"/>
      <w:r>
        <w:t>-posisjon</w:t>
      </w:r>
    </w:p>
    <w:p w14:paraId="770C7EC1" w14:textId="268553B5" w:rsidR="00C735CA" w:rsidRDefault="00AB72BB" w:rsidP="00184615">
      <w:pPr>
        <w:pStyle w:val="Listeavsnitt"/>
        <w:numPr>
          <w:ilvl w:val="0"/>
          <w:numId w:val="20"/>
        </w:numPr>
      </w:pPr>
      <w:r>
        <w:t>Navigering</w:t>
      </w:r>
    </w:p>
    <w:p w14:paraId="3C501321" w14:textId="38A45A3F" w:rsidR="007943CE" w:rsidRDefault="007943CE" w:rsidP="00184615">
      <w:pPr>
        <w:pStyle w:val="Listeavsnitt"/>
        <w:numPr>
          <w:ilvl w:val="0"/>
          <w:numId w:val="20"/>
        </w:numPr>
      </w:pPr>
      <w:r>
        <w:t>Konklusjon</w:t>
      </w:r>
    </w:p>
    <w:p w14:paraId="24B13BB4" w14:textId="1FBCDB2C" w:rsidR="00C735CA" w:rsidRDefault="00C735CA" w:rsidP="00184615">
      <w:r>
        <w:t>Under gjennomføringen har vi hatt god hjelp fra</w:t>
      </w:r>
      <w:r>
        <w:t xml:space="preserve"> </w:t>
      </w:r>
      <w:proofErr w:type="spellStart"/>
      <w:r>
        <w:t>Robotis</w:t>
      </w:r>
      <w:proofErr w:type="spellEnd"/>
      <w:r>
        <w:t xml:space="preserve"> E-</w:t>
      </w:r>
      <w:proofErr w:type="spellStart"/>
      <w:r>
        <w:t>maual</w:t>
      </w:r>
      <w:proofErr w:type="spellEnd"/>
      <w:r>
        <w:t xml:space="preserve">: </w:t>
      </w:r>
      <w:hyperlink r:id="rId14" w:history="1">
        <w:r w:rsidRPr="00F23FF2">
          <w:rPr>
            <w:rStyle w:val="Hyperkobling"/>
          </w:rPr>
          <w:t>https://emanual.robotis.com/docs/en/platform/turtlebot3/simulation/#gazebo-simulation</w:t>
        </w:r>
      </w:hyperlink>
    </w:p>
    <w:p w14:paraId="05D6856A" w14:textId="40E249ED" w:rsidR="004A576B" w:rsidRDefault="00EB3E3C" w:rsidP="00EB3E3C">
      <w:pPr>
        <w:pStyle w:val="Overskrift1"/>
      </w:pPr>
      <w:bookmarkStart w:id="1" w:name="_Toc149473218"/>
      <w:r>
        <w:t>Scenario</w:t>
      </w:r>
      <w:bookmarkEnd w:id="1"/>
    </w:p>
    <w:p w14:paraId="11E00C8F" w14:textId="636F3014" w:rsidR="00EB3E3C" w:rsidRDefault="00EB3E3C" w:rsidP="00EB3E3C">
      <w:r>
        <w:t xml:space="preserve">Scenarioet vi har valgt til denne oppgaven er å få </w:t>
      </w:r>
      <w:proofErr w:type="spellStart"/>
      <w:r>
        <w:t>turtlebot</w:t>
      </w:r>
      <w:proofErr w:type="spellEnd"/>
      <w:r>
        <w:t xml:space="preserve"> til å selv navigere seg fra et punkt A til B</w:t>
      </w:r>
      <w:r w:rsidR="001225A1">
        <w:t xml:space="preserve"> på en gitt bane</w:t>
      </w:r>
      <w:r>
        <w:t xml:space="preserve">, uten av vi styrer den. Det skal være mulig å sette nye start- og sluttpunkter så fort den er ferdig med </w:t>
      </w:r>
      <w:r w:rsidR="001225A1">
        <w:t>ruten den holder på med.</w:t>
      </w:r>
      <w:r>
        <w:t xml:space="preserve"> For å gjøre det litt vanskeligere skal det </w:t>
      </w:r>
      <w:r w:rsidR="001225A1">
        <w:t xml:space="preserve">inkluderes hindringer på veien, slik at </w:t>
      </w:r>
      <w:proofErr w:type="spellStart"/>
      <w:r w:rsidR="001225A1">
        <w:t>turtleboten</w:t>
      </w:r>
      <w:proofErr w:type="spellEnd"/>
      <w:r w:rsidR="001225A1">
        <w:t xml:space="preserve"> selv må finne den </w:t>
      </w:r>
      <w:proofErr w:type="gramStart"/>
      <w:r w:rsidR="001225A1">
        <w:t>optimale</w:t>
      </w:r>
      <w:proofErr w:type="gramEnd"/>
      <w:r w:rsidR="001225A1">
        <w:t xml:space="preserve"> ruten til målet, uten å krasje med hindringene eller kjøre ut av banen. Banen som </w:t>
      </w:r>
      <w:proofErr w:type="spellStart"/>
      <w:r w:rsidR="001225A1">
        <w:t>turtlebot</w:t>
      </w:r>
      <w:proofErr w:type="spellEnd"/>
      <w:r w:rsidR="001225A1">
        <w:t xml:space="preserve"> skal kjøre på skal se noe slik ut:</w:t>
      </w:r>
    </w:p>
    <w:p w14:paraId="51A62DC1" w14:textId="60521A0F" w:rsidR="001225A1" w:rsidRDefault="00D82985" w:rsidP="00EB3E3C">
      <w:r w:rsidRPr="00D82985">
        <w:drawing>
          <wp:inline distT="0" distB="0" distL="0" distR="0" wp14:anchorId="48BEA36A" wp14:editId="548FFDE9">
            <wp:extent cx="3327400" cy="2108200"/>
            <wp:effectExtent l="0" t="0" r="0" b="0"/>
            <wp:docPr id="1919194984" name="Bilde 1" descr="Et bilde som inneholder sirkel, skjermbilde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4984" name="Bilde 1" descr="Et bilde som inneholder sirkel, skjermbilde, design&#10;&#10;Automatisk generert beskrivels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9439" w14:textId="56BAF75C" w:rsidR="00EB4186" w:rsidRDefault="00D82985" w:rsidP="00EB3E3C">
      <w:r>
        <w:t xml:space="preserve">Banen består av en yttervegg rundt som sørge for at </w:t>
      </w:r>
      <w:proofErr w:type="spellStart"/>
      <w:r>
        <w:t>turtleboten</w:t>
      </w:r>
      <w:proofErr w:type="spellEnd"/>
      <w:r>
        <w:t xml:space="preserve"> holder seg innenfor, samt ni svarte sirklene skal være søyler som </w:t>
      </w:r>
      <w:proofErr w:type="spellStart"/>
      <w:r>
        <w:t>turtleboten</w:t>
      </w:r>
      <w:proofErr w:type="spellEnd"/>
      <w:r>
        <w:t xml:space="preserve"> må </w:t>
      </w:r>
      <w:r w:rsidR="001D3B48">
        <w:t>mellom</w:t>
      </w:r>
      <w:r>
        <w:t>.</w:t>
      </w:r>
      <w:r w:rsidR="00EB4186">
        <w:t xml:space="preserve"> Banen er laget symmetrisk for å gi </w:t>
      </w:r>
      <w:proofErr w:type="spellStart"/>
      <w:r w:rsidR="00EB4186">
        <w:t>turtleboten</w:t>
      </w:r>
      <w:proofErr w:type="spellEnd"/>
      <w:r w:rsidR="00EB4186">
        <w:t xml:space="preserve"> enda en utfordring med tanke på å finne ut hvor den er i banen. Det er fort gjort at den tror den er i nedre høyre hjørne, når den egentlig er oppi i venstre hjørne. </w:t>
      </w:r>
    </w:p>
    <w:p w14:paraId="008797D7" w14:textId="24C9B601" w:rsidR="00EB4186" w:rsidRDefault="00EB4186" w:rsidP="00EB4186">
      <w:pPr>
        <w:pStyle w:val="Overskrift1"/>
      </w:pPr>
      <w:bookmarkStart w:id="2" w:name="_Toc149473219"/>
      <w:r>
        <w:lastRenderedPageBreak/>
        <w:t>Klargjøring og</w:t>
      </w:r>
      <w:r w:rsidR="00184615">
        <w:t xml:space="preserve"> installering</w:t>
      </w:r>
      <w:bookmarkEnd w:id="2"/>
    </w:p>
    <w:p w14:paraId="223F18B1" w14:textId="614F7A16" w:rsidR="00EB4186" w:rsidRDefault="00EB4186" w:rsidP="00EB4186">
      <w:r>
        <w:t xml:space="preserve">I dette kapittelet skal vi gå gjennom klargjøringen og oppsettet av </w:t>
      </w:r>
      <w:proofErr w:type="spellStart"/>
      <w:r>
        <w:t>turtlebot</w:t>
      </w:r>
      <w:proofErr w:type="spellEnd"/>
      <w:r w:rsidR="001D3B48">
        <w:t>, samt</w:t>
      </w:r>
      <w:r>
        <w:t xml:space="preserve"> banen som ble planlagt i kapittel 2. For å gjøre det litt lettere har vi valgt å benytte oss av følgende </w:t>
      </w:r>
      <w:r w:rsidR="00122BD3">
        <w:t xml:space="preserve">simuleringspakke </w:t>
      </w:r>
      <w:r>
        <w:t xml:space="preserve">som inneholder ferdige </w:t>
      </w:r>
      <w:proofErr w:type="spellStart"/>
      <w:r>
        <w:t>turtlebot</w:t>
      </w:r>
      <w:proofErr w:type="spellEnd"/>
      <w:r>
        <w:t xml:space="preserve">- og bane-modeller, slik at vi slipper å måtte lage dette på nytt: </w:t>
      </w:r>
      <w:hyperlink r:id="rId16" w:history="1">
        <w:r w:rsidRPr="00F23FF2">
          <w:rPr>
            <w:rStyle w:val="Hyperkobling"/>
          </w:rPr>
          <w:t>https://github.com/ROBOTIS-GIT/turtlebot3_simu</w:t>
        </w:r>
        <w:r w:rsidRPr="00F23FF2">
          <w:rPr>
            <w:rStyle w:val="Hyperkobling"/>
          </w:rPr>
          <w:t>l</w:t>
        </w:r>
        <w:r w:rsidRPr="00F23FF2">
          <w:rPr>
            <w:rStyle w:val="Hyperkobling"/>
          </w:rPr>
          <w:t>ations.git</w:t>
        </w:r>
      </w:hyperlink>
    </w:p>
    <w:p w14:paraId="594E24F7" w14:textId="6ED31CE9" w:rsidR="00EB4186" w:rsidRDefault="004F1370" w:rsidP="004F1370">
      <w:pPr>
        <w:pStyle w:val="Overskrift2"/>
      </w:pPr>
      <w:bookmarkStart w:id="3" w:name="_Toc149473220"/>
      <w:r>
        <w:t>Installasjon av pakker</w:t>
      </w:r>
      <w:bookmarkEnd w:id="3"/>
    </w:p>
    <w:p w14:paraId="1E2BAF60" w14:textId="2E67CBEE" w:rsidR="004F1370" w:rsidRDefault="004F1370" w:rsidP="004F1370">
      <w:r>
        <w:t>Før vi kunne starte måtte vi installere noen pakker på Linux-systemet vårt</w:t>
      </w:r>
      <w:r w:rsidR="00122BD3">
        <w:t xml:space="preserve">, dette inkluderer </w:t>
      </w:r>
      <w:proofErr w:type="spellStart"/>
      <w:r w:rsidR="00122BD3">
        <w:t>Gazebo</w:t>
      </w:r>
      <w:proofErr w:type="spellEnd"/>
      <w:r w:rsidR="00122BD3">
        <w:t xml:space="preserve"> og Turtlebot3</w:t>
      </w:r>
      <w:r>
        <w:t>.</w:t>
      </w:r>
      <w:r w:rsidR="001D3B48">
        <w:t xml:space="preserve"> </w:t>
      </w:r>
      <w:r w:rsidR="001D3B48">
        <w:t xml:space="preserve">Det blir ikke gjennomgått hvordan ROS installeres og settes opp, for mer informasjon om hvordan dette gjøres kan du se </w:t>
      </w:r>
      <w:hyperlink r:id="rId17" w:history="1">
        <w:r w:rsidR="001D3B48">
          <w:rPr>
            <w:rStyle w:val="Hyperkobling"/>
          </w:rPr>
          <w:t>her</w:t>
        </w:r>
      </w:hyperlink>
      <w:r w:rsidR="001D3B48">
        <w:t>.</w:t>
      </w:r>
    </w:p>
    <w:p w14:paraId="58414331" w14:textId="19BB792A" w:rsidR="001D3B48" w:rsidRDefault="004F1370" w:rsidP="001D3B48">
      <w:pPr>
        <w:pStyle w:val="Listeavsnitt"/>
        <w:numPr>
          <w:ilvl w:val="0"/>
          <w:numId w:val="19"/>
        </w:numPr>
      </w:pPr>
      <w:r>
        <w:t xml:space="preserve">Først må vi </w:t>
      </w:r>
      <w:r w:rsidRPr="004F1370">
        <w:t>last ned pakkeinformasjon fra alle konfigurerte kilder</w:t>
      </w:r>
      <w:r>
        <w:t>, slik at vi får de nyeste versjonene av pakkene.</w:t>
      </w:r>
      <w:r w:rsidR="001D3B48">
        <w:t xml:space="preserve"> </w:t>
      </w:r>
    </w:p>
    <w:p w14:paraId="0DC591CC" w14:textId="08DFAAD1" w:rsidR="004F1370" w:rsidRDefault="004F1370" w:rsidP="004F1370">
      <w:pPr>
        <w:pStyle w:val="Listeavsnitt"/>
      </w:pPr>
      <w:r w:rsidRPr="004F1370">
        <w:drawing>
          <wp:inline distT="0" distB="0" distL="0" distR="0" wp14:anchorId="07A8B8CB" wp14:editId="05357DD6">
            <wp:extent cx="5755640" cy="267970"/>
            <wp:effectExtent l="0" t="0" r="0" b="0"/>
            <wp:docPr id="975514675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14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6522" w14:textId="77777777" w:rsidR="00122BD3" w:rsidRDefault="00122BD3" w:rsidP="004F1370">
      <w:pPr>
        <w:pStyle w:val="Listeavsnitt"/>
      </w:pPr>
    </w:p>
    <w:p w14:paraId="447138FD" w14:textId="4823F262" w:rsidR="00122BD3" w:rsidRDefault="00122BD3" w:rsidP="00122BD3">
      <w:pPr>
        <w:pStyle w:val="Listeavsnitt"/>
        <w:numPr>
          <w:ilvl w:val="0"/>
          <w:numId w:val="19"/>
        </w:numPr>
      </w:pPr>
      <w:r>
        <w:t xml:space="preserve">Installer </w:t>
      </w:r>
      <w:proofErr w:type="spellStart"/>
      <w:r>
        <w:t>Gazebo</w:t>
      </w:r>
      <w:proofErr w:type="spellEnd"/>
      <w:r w:rsidR="001D3B48">
        <w:t xml:space="preserve"> simuleringsverktøy.</w:t>
      </w:r>
    </w:p>
    <w:p w14:paraId="1E306720" w14:textId="0FBDC9F6" w:rsidR="00122BD3" w:rsidRDefault="00122BD3" w:rsidP="00122BD3">
      <w:pPr>
        <w:pStyle w:val="Listeavsnitt"/>
      </w:pPr>
      <w:r w:rsidRPr="00122BD3">
        <w:drawing>
          <wp:inline distT="0" distB="0" distL="0" distR="0" wp14:anchorId="7EF991DE" wp14:editId="7AFFBF56">
            <wp:extent cx="3644900" cy="228600"/>
            <wp:effectExtent l="0" t="0" r="0" b="0"/>
            <wp:docPr id="745192475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92475" name="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36449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EA2E" w14:textId="77777777" w:rsidR="004F1370" w:rsidRDefault="004F1370" w:rsidP="004F1370">
      <w:pPr>
        <w:pStyle w:val="Listeavsnitt"/>
      </w:pPr>
    </w:p>
    <w:p w14:paraId="1C09F56A" w14:textId="2616874C" w:rsidR="004F1370" w:rsidRDefault="004F1370" w:rsidP="004F1370">
      <w:pPr>
        <w:pStyle w:val="Listeavsnitt"/>
        <w:numPr>
          <w:ilvl w:val="0"/>
          <w:numId w:val="19"/>
        </w:numPr>
      </w:pPr>
      <w:r w:rsidRPr="004F1370">
        <w:t>Installer avhengige ROS-pakker</w:t>
      </w:r>
      <w:r w:rsidR="001D3B48">
        <w:t>.</w:t>
      </w:r>
    </w:p>
    <w:p w14:paraId="4B4E5C97" w14:textId="3664B803" w:rsidR="004F1370" w:rsidRDefault="004F1370" w:rsidP="004F1370">
      <w:pPr>
        <w:pStyle w:val="Listeavsnitt"/>
      </w:pPr>
      <w:r w:rsidRPr="004F1370">
        <w:drawing>
          <wp:inline distT="0" distB="0" distL="0" distR="0" wp14:anchorId="50F4259A" wp14:editId="12E9C954">
            <wp:extent cx="5755640" cy="1547495"/>
            <wp:effectExtent l="0" t="0" r="0" b="1905"/>
            <wp:docPr id="1265992309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92309" name="Bilde 1" descr="Et bilde som inneholder tekst, skjermbilde, Font&#10;&#10;Automatisk generert beskrivels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C4E1" w14:textId="77777777" w:rsidR="004F1370" w:rsidRDefault="004F1370" w:rsidP="004F1370">
      <w:pPr>
        <w:pStyle w:val="Listeavsnitt"/>
      </w:pPr>
    </w:p>
    <w:p w14:paraId="5AC0E248" w14:textId="49514573" w:rsidR="004F1370" w:rsidRDefault="004F1370" w:rsidP="004F1370">
      <w:pPr>
        <w:pStyle w:val="Listeavsnitt"/>
        <w:numPr>
          <w:ilvl w:val="0"/>
          <w:numId w:val="19"/>
        </w:numPr>
      </w:pPr>
      <w:r>
        <w:t>Installer turtlebot3-pakker</w:t>
      </w:r>
      <w:r w:rsidR="001D3B48">
        <w:t>.</w:t>
      </w:r>
    </w:p>
    <w:p w14:paraId="6556506A" w14:textId="59980180" w:rsidR="00122BD3" w:rsidRDefault="004F1370" w:rsidP="00122BD3">
      <w:pPr>
        <w:pStyle w:val="Listeavsnitt"/>
      </w:pPr>
      <w:r w:rsidRPr="004F1370">
        <w:drawing>
          <wp:inline distT="0" distB="0" distL="0" distR="0" wp14:anchorId="7AAD93F0" wp14:editId="6DED2C48">
            <wp:extent cx="5755640" cy="594995"/>
            <wp:effectExtent l="0" t="0" r="0" b="1905"/>
            <wp:docPr id="556359523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95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42E" w14:textId="77777777" w:rsidR="00122BD3" w:rsidRDefault="00122BD3" w:rsidP="00122BD3">
      <w:pPr>
        <w:pStyle w:val="Listeavsnitt"/>
      </w:pPr>
    </w:p>
    <w:p w14:paraId="2B184121" w14:textId="3108FA25" w:rsidR="00122BD3" w:rsidRDefault="00122BD3" w:rsidP="001D3B48">
      <w:pPr>
        <w:pStyle w:val="Listeavsnitt"/>
        <w:numPr>
          <w:ilvl w:val="0"/>
          <w:numId w:val="19"/>
        </w:numPr>
      </w:pPr>
      <w:r>
        <w:t>Installering av simuleringspakke (</w:t>
      </w:r>
      <w:r w:rsidR="001D3B48">
        <w:t xml:space="preserve">oppsett av </w:t>
      </w:r>
      <w:proofErr w:type="spellStart"/>
      <w:r w:rsidR="001D3B48">
        <w:t>workspace</w:t>
      </w:r>
      <w:proofErr w:type="spellEnd"/>
      <w:r w:rsidR="001D3B48">
        <w:t xml:space="preserve"> blir ikke gjennomgått her, for mer informasjon se </w:t>
      </w:r>
      <w:hyperlink r:id="rId22" w:history="1">
        <w:r w:rsidR="001D3B48">
          <w:rPr>
            <w:rStyle w:val="Hyperkobling"/>
          </w:rPr>
          <w:t>her</w:t>
        </w:r>
      </w:hyperlink>
      <w:r>
        <w:t>)</w:t>
      </w:r>
    </w:p>
    <w:p w14:paraId="5D7C2C34" w14:textId="424938C1" w:rsidR="00122BD3" w:rsidRDefault="000E789F" w:rsidP="00122BD3">
      <w:pPr>
        <w:pStyle w:val="Listeavsnitt"/>
      </w:pPr>
      <w:r w:rsidRPr="000E789F">
        <w:drawing>
          <wp:inline distT="0" distB="0" distL="0" distR="0" wp14:anchorId="0E13139E" wp14:editId="54C8D5FB">
            <wp:extent cx="5755640" cy="569595"/>
            <wp:effectExtent l="0" t="0" r="0" b="1905"/>
            <wp:docPr id="1059324274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242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955B" w14:textId="77777777" w:rsidR="00AB72BB" w:rsidRDefault="00AB72BB" w:rsidP="00AB72BB"/>
    <w:p w14:paraId="1A14039E" w14:textId="1A02B097" w:rsidR="000E789F" w:rsidRDefault="00AB72BB" w:rsidP="001D3B48">
      <w:r>
        <w:lastRenderedPageBreak/>
        <w:t>Under gjennomføringen vil du se at vi ikke starter noen «</w:t>
      </w:r>
      <w:proofErr w:type="spellStart"/>
      <w:r>
        <w:t>roscore</w:t>
      </w:r>
      <w:proofErr w:type="spellEnd"/>
      <w:r>
        <w:t xml:space="preserve">» osv. Dette er fordi simuleringspakken gjør alt dette for deg, slik at vi </w:t>
      </w:r>
      <w:r w:rsidR="001D3B48">
        <w:t xml:space="preserve">bare </w:t>
      </w:r>
      <w:r>
        <w:t xml:space="preserve">trenger å kjøre kommandoene uten å tenke så mye over det. Det som er viktig å huske på er å stå i pakken </w:t>
      </w:r>
      <w:r w:rsidR="003F35CD">
        <w:t>når man skal kjøre kommandoene, hvis ikke vil den ikke finne modellene.</w:t>
      </w:r>
    </w:p>
    <w:p w14:paraId="5CD743EC" w14:textId="4B6F921C" w:rsidR="000E789F" w:rsidRDefault="000E789F" w:rsidP="000E789F">
      <w:pPr>
        <w:pStyle w:val="Overskrift2"/>
      </w:pPr>
      <w:bookmarkStart w:id="4" w:name="_Toc149473221"/>
      <w:r>
        <w:t>Valg av Turtlebot-modell</w:t>
      </w:r>
      <w:bookmarkEnd w:id="4"/>
    </w:p>
    <w:p w14:paraId="011F2F1C" w14:textId="36D3817C" w:rsidR="000E789F" w:rsidRDefault="000E789F" w:rsidP="000E789F">
      <w:r>
        <w:t xml:space="preserve">Som sagt tidligere inneholder simuleringsmodellen vi har installert ferdige modeller av </w:t>
      </w:r>
      <w:proofErr w:type="spellStart"/>
      <w:r>
        <w:t>turtlebot</w:t>
      </w:r>
      <w:proofErr w:type="spellEnd"/>
      <w:r>
        <w:t xml:space="preserve">, som f.eks. Burger, </w:t>
      </w:r>
      <w:proofErr w:type="spellStart"/>
      <w:r>
        <w:t>Waffle</w:t>
      </w:r>
      <w:proofErr w:type="spellEnd"/>
      <w:r>
        <w:t xml:space="preserve"> og </w:t>
      </w:r>
      <w:proofErr w:type="spellStart"/>
      <w:r>
        <w:t>Waffle</w:t>
      </w:r>
      <w:proofErr w:type="spellEnd"/>
      <w:r>
        <w:t xml:space="preserve"> Pi. I vårt tilfelle har det ingenting å si hvilken modell vi velger, så vi velger å benytte oss av Burger-modellen.</w:t>
      </w:r>
    </w:p>
    <w:p w14:paraId="27782642" w14:textId="69331A42" w:rsidR="000E789F" w:rsidRDefault="000E789F" w:rsidP="000E789F">
      <w:r w:rsidRPr="000E789F">
        <w:drawing>
          <wp:inline distT="0" distB="0" distL="0" distR="0" wp14:anchorId="688354D4" wp14:editId="00AB079D">
            <wp:extent cx="5755640" cy="2714625"/>
            <wp:effectExtent l="0" t="0" r="0" b="3175"/>
            <wp:docPr id="2050624621" name="Bilde 1" descr="Et bilde som inneholder Grafikkprogramvare, skjermbilde, Multimedieprogramvare, 3D-modeller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24621" name="Bilde 1" descr="Et bilde som inneholder Grafikkprogramvare, skjermbilde, Multimedieprogramvare, 3D-modeller&#10;&#10;Automatisk generert beskrivels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2FD4" w14:textId="0AEA66F6" w:rsidR="000E789F" w:rsidRDefault="000E789F" w:rsidP="000E789F">
      <w:pPr>
        <w:pStyle w:val="Overskrift2"/>
      </w:pPr>
      <w:bookmarkStart w:id="5" w:name="_Toc149473222"/>
      <w:r>
        <w:t>Valg av bane</w:t>
      </w:r>
      <w:bookmarkEnd w:id="5"/>
    </w:p>
    <w:p w14:paraId="143F2F9B" w14:textId="0D003DC4" w:rsidR="000E789F" w:rsidRDefault="00184615" w:rsidP="000E789F">
      <w:r>
        <w:t>Simuleringspakken inneholder ferdige baner, og vi fant en bane som nesten var identisk med den vi designet i scenario-kapittelet. Banen het turtlebot3_world</w:t>
      </w:r>
      <w:r w:rsidR="001D3B48">
        <w:t>.</w:t>
      </w:r>
    </w:p>
    <w:p w14:paraId="1AC9562E" w14:textId="4C3E5533" w:rsidR="00184615" w:rsidRDefault="00184615" w:rsidP="000E789F">
      <w:r w:rsidRPr="00184615">
        <w:lastRenderedPageBreak/>
        <w:drawing>
          <wp:inline distT="0" distB="0" distL="0" distR="0" wp14:anchorId="0E576C7B" wp14:editId="3B028F2E">
            <wp:extent cx="3302000" cy="3064324"/>
            <wp:effectExtent l="0" t="0" r="0" b="0"/>
            <wp:docPr id="1606025683" name="Bilde 1" descr="Et bilde som inneholder skjermbilde, piksel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25683" name="Bilde 1" descr="Et bilde som inneholder skjermbilde, piksel, design&#10;&#10;Automatisk generert beskrivels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3844" cy="30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771C" w14:textId="1B4CE6EC" w:rsidR="00184615" w:rsidRDefault="00C735CA" w:rsidP="00184615">
      <w:pPr>
        <w:pStyle w:val="Overskrift1"/>
      </w:pPr>
      <w:bookmarkStart w:id="6" w:name="_Toc149473223"/>
      <w:r>
        <w:t>Kartlegging av bane</w:t>
      </w:r>
      <w:bookmarkEnd w:id="6"/>
    </w:p>
    <w:p w14:paraId="36EE767E" w14:textId="5D4E2DD1" w:rsidR="00C735CA" w:rsidRDefault="00C735CA" w:rsidP="00C735CA">
      <w:r>
        <w:t xml:space="preserve">For at </w:t>
      </w:r>
      <w:proofErr w:type="spellStart"/>
      <w:r>
        <w:t>turtleboten</w:t>
      </w:r>
      <w:proofErr w:type="spellEnd"/>
      <w:r>
        <w:t xml:space="preserve"> skal kunne navigere selv på banen, så må den vite hvordan banen ser ut og hvor den selv befinner seg i banen. For å gjøre dette bruker vi noe som kalles for en SLAM simulering. </w:t>
      </w:r>
      <w:r w:rsidRPr="00C735CA">
        <w:t>SLAM (</w:t>
      </w:r>
      <w:proofErr w:type="spellStart"/>
      <w:r w:rsidRPr="00C735CA">
        <w:t>Simultaneous</w:t>
      </w:r>
      <w:proofErr w:type="spellEnd"/>
      <w:r w:rsidRPr="00C735CA">
        <w:t xml:space="preserve"> </w:t>
      </w:r>
      <w:proofErr w:type="spellStart"/>
      <w:r w:rsidRPr="00C735CA">
        <w:t>Localization</w:t>
      </w:r>
      <w:proofErr w:type="spellEnd"/>
      <w:r w:rsidRPr="00C735CA">
        <w:t xml:space="preserve"> and </w:t>
      </w:r>
      <w:proofErr w:type="spellStart"/>
      <w:r w:rsidRPr="00C735CA">
        <w:t>Mapping</w:t>
      </w:r>
      <w:proofErr w:type="spellEnd"/>
      <w:r w:rsidRPr="00C735CA">
        <w:t>) er en teknikk for å tegne et kart ved å estimere gjeldende plassering i et vilkårlig rom.</w:t>
      </w:r>
      <w:r w:rsidR="000731D7">
        <w:t xml:space="preserve"> Kartet som blir </w:t>
      </w:r>
      <w:proofErr w:type="gramStart"/>
      <w:r w:rsidR="000731D7">
        <w:t>generert</w:t>
      </w:r>
      <w:proofErr w:type="gramEnd"/>
      <w:r w:rsidR="000731D7">
        <w:t xml:space="preserve"> blir brukt av </w:t>
      </w:r>
      <w:proofErr w:type="spellStart"/>
      <w:r w:rsidR="000731D7">
        <w:t>turtleboten</w:t>
      </w:r>
      <w:proofErr w:type="spellEnd"/>
      <w:r w:rsidR="000731D7">
        <w:t xml:space="preserve"> til å navigere seg gjennom banen, uten å krasje med noen av hindringene.</w:t>
      </w:r>
    </w:p>
    <w:p w14:paraId="615874A4" w14:textId="6D238989" w:rsidR="000731D7" w:rsidRDefault="000731D7" w:rsidP="000731D7">
      <w:pPr>
        <w:pStyle w:val="Overskrift2"/>
      </w:pPr>
      <w:bookmarkStart w:id="7" w:name="_Toc149473224"/>
      <w:r>
        <w:t>Gjennomførelse</w:t>
      </w:r>
      <w:bookmarkEnd w:id="7"/>
    </w:p>
    <w:p w14:paraId="109EAA70" w14:textId="1CA18DC7" w:rsidR="000731D7" w:rsidRDefault="000731D7" w:rsidP="000731D7">
      <w:r>
        <w:t xml:space="preserve">Selve gjennomførelsen av kartleggingen går ut på at vi selv kjører </w:t>
      </w:r>
      <w:proofErr w:type="spellStart"/>
      <w:r>
        <w:t>turtleboten</w:t>
      </w:r>
      <w:proofErr w:type="spellEnd"/>
      <w:r>
        <w:t xml:space="preserve"> gjennom hele banen, og underveis registrerer LIDAR-sensoren på </w:t>
      </w:r>
      <w:proofErr w:type="spellStart"/>
      <w:r>
        <w:t>turtleboten</w:t>
      </w:r>
      <w:proofErr w:type="spellEnd"/>
      <w:r>
        <w:t xml:space="preserve"> hva som befinner seg på banen og lager et kart av disse </w:t>
      </w:r>
      <w:proofErr w:type="spellStart"/>
      <w:r>
        <w:t>datene</w:t>
      </w:r>
      <w:proofErr w:type="spellEnd"/>
      <w:r>
        <w:t>.</w:t>
      </w:r>
    </w:p>
    <w:p w14:paraId="00EBDE84" w14:textId="1B408BD0" w:rsidR="003F35CD" w:rsidRDefault="003F35CD" w:rsidP="003F35CD">
      <w:pPr>
        <w:pStyle w:val="Listeavsnitt"/>
        <w:numPr>
          <w:ilvl w:val="0"/>
          <w:numId w:val="21"/>
        </w:numPr>
      </w:pPr>
      <w:r>
        <w:t>Åpne en ny terminal og gå inn i pakken for simuleringen du lastet ned</w:t>
      </w:r>
      <w:r w:rsidR="001D3B48">
        <w:t>.</w:t>
      </w:r>
    </w:p>
    <w:p w14:paraId="5419893B" w14:textId="07C00D3A" w:rsidR="003F35CD" w:rsidRDefault="003F35CD" w:rsidP="003F35CD">
      <w:pPr>
        <w:pStyle w:val="Listeavsnitt"/>
      </w:pPr>
      <w:r w:rsidRPr="003F35CD">
        <w:drawing>
          <wp:inline distT="0" distB="0" distL="0" distR="0" wp14:anchorId="6DC81EAB" wp14:editId="314D7398">
            <wp:extent cx="3733800" cy="241300"/>
            <wp:effectExtent l="0" t="0" r="0" b="0"/>
            <wp:docPr id="218514459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144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C23F" w14:textId="77777777" w:rsidR="003F35CD" w:rsidRDefault="003F35CD" w:rsidP="003F35CD">
      <w:pPr>
        <w:pStyle w:val="Listeavsnitt"/>
      </w:pPr>
    </w:p>
    <w:p w14:paraId="747F0DBA" w14:textId="7DBAF1C6" w:rsidR="003F35CD" w:rsidRDefault="003F35CD" w:rsidP="003F35CD">
      <w:pPr>
        <w:pStyle w:val="Listeavsnitt"/>
        <w:numPr>
          <w:ilvl w:val="0"/>
          <w:numId w:val="21"/>
        </w:numPr>
      </w:pPr>
      <w:r>
        <w:t>Husk å «</w:t>
      </w:r>
      <w:proofErr w:type="spellStart"/>
      <w:r>
        <w:t>source</w:t>
      </w:r>
      <w:proofErr w:type="spellEnd"/>
      <w:r>
        <w:t>» slik at ditt «</w:t>
      </w:r>
      <w:proofErr w:type="spellStart"/>
      <w:r>
        <w:t>workspace</w:t>
      </w:r>
      <w:proofErr w:type="spellEnd"/>
      <w:r>
        <w:t>»</w:t>
      </w:r>
      <w:r w:rsidRPr="003F35CD">
        <w:t xml:space="preserve"> </w:t>
      </w:r>
      <w:r>
        <w:t xml:space="preserve">legges </w:t>
      </w:r>
      <w:r w:rsidRPr="003F35CD">
        <w:t>over miljøet ditt.</w:t>
      </w:r>
      <w:r w:rsidRPr="003F35CD">
        <w:drawing>
          <wp:inline distT="0" distB="0" distL="0" distR="0" wp14:anchorId="06F0FD36" wp14:editId="662EAC99">
            <wp:extent cx="2222500" cy="228600"/>
            <wp:effectExtent l="0" t="0" r="0" b="0"/>
            <wp:docPr id="112372797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27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F2FF" w14:textId="77777777" w:rsidR="003F35CD" w:rsidRDefault="003F35CD" w:rsidP="003F35CD">
      <w:pPr>
        <w:pStyle w:val="Listeavsnitt"/>
      </w:pPr>
    </w:p>
    <w:p w14:paraId="3D4CA1AA" w14:textId="156589EC" w:rsidR="000731D7" w:rsidRDefault="000731D7" w:rsidP="000731D7">
      <w:pPr>
        <w:pStyle w:val="Listeavsnitt"/>
        <w:numPr>
          <w:ilvl w:val="0"/>
          <w:numId w:val="21"/>
        </w:numPr>
      </w:pPr>
      <w:r>
        <w:t xml:space="preserve">Start med å kjøre opp simuleringen av banen og </w:t>
      </w:r>
      <w:proofErr w:type="spellStart"/>
      <w:r>
        <w:t>turtleboten</w:t>
      </w:r>
      <w:proofErr w:type="spellEnd"/>
      <w:r>
        <w:t xml:space="preserve"> i </w:t>
      </w:r>
      <w:proofErr w:type="spellStart"/>
      <w:r>
        <w:t>Gazebo</w:t>
      </w:r>
      <w:proofErr w:type="spellEnd"/>
      <w:r>
        <w:t>.</w:t>
      </w:r>
    </w:p>
    <w:p w14:paraId="1AAEE79B" w14:textId="0B0B2AE8" w:rsidR="000731D7" w:rsidRDefault="000731D7" w:rsidP="000731D7">
      <w:pPr>
        <w:pStyle w:val="Listeavsnitt"/>
      </w:pPr>
      <w:r w:rsidRPr="000731D7">
        <w:drawing>
          <wp:inline distT="0" distB="0" distL="0" distR="0" wp14:anchorId="4679B902" wp14:editId="46BB5A71">
            <wp:extent cx="5588000" cy="647700"/>
            <wp:effectExtent l="0" t="0" r="0" b="0"/>
            <wp:docPr id="1016119248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192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5C24" w14:textId="77777777" w:rsidR="00990110" w:rsidRDefault="00990110" w:rsidP="000731D7">
      <w:pPr>
        <w:pStyle w:val="Listeavsnitt"/>
      </w:pPr>
    </w:p>
    <w:p w14:paraId="1D0668B4" w14:textId="787DA9A0" w:rsidR="00990110" w:rsidRDefault="00990110" w:rsidP="00990110">
      <w:pPr>
        <w:pStyle w:val="Listeavsnitt"/>
        <w:numPr>
          <w:ilvl w:val="0"/>
          <w:numId w:val="21"/>
        </w:numPr>
      </w:pPr>
      <w:r>
        <w:t xml:space="preserve">Åpne et nytt terminalvindu og start SLAM-noden, dette vil åpne et nytt vindu i </w:t>
      </w:r>
      <w:proofErr w:type="spellStart"/>
      <w:r>
        <w:t>RViz</w:t>
      </w:r>
      <w:proofErr w:type="spellEnd"/>
    </w:p>
    <w:p w14:paraId="3FEC2088" w14:textId="16C3AD0A" w:rsidR="00990110" w:rsidRDefault="00990110" w:rsidP="00990110">
      <w:pPr>
        <w:pStyle w:val="Listeavsnitt"/>
      </w:pPr>
      <w:r w:rsidRPr="00990110">
        <w:lastRenderedPageBreak/>
        <w:drawing>
          <wp:inline distT="0" distB="0" distL="0" distR="0" wp14:anchorId="6BD219BE" wp14:editId="118B7297">
            <wp:extent cx="5755640" cy="450215"/>
            <wp:effectExtent l="0" t="0" r="0" b="0"/>
            <wp:docPr id="1710097687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976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E34A" w14:textId="77777777" w:rsidR="00990110" w:rsidRDefault="00990110" w:rsidP="00990110">
      <w:pPr>
        <w:pStyle w:val="Listeavsnitt"/>
      </w:pPr>
    </w:p>
    <w:p w14:paraId="2B89A439" w14:textId="1EFAA367" w:rsidR="00990110" w:rsidRDefault="00990110" w:rsidP="00990110">
      <w:pPr>
        <w:pStyle w:val="Listeavsnitt"/>
        <w:numPr>
          <w:ilvl w:val="0"/>
          <w:numId w:val="21"/>
        </w:numPr>
      </w:pPr>
      <w:r>
        <w:t xml:space="preserve">Du vil nå ha to vinduer åpne, et i </w:t>
      </w:r>
      <w:proofErr w:type="spellStart"/>
      <w:r>
        <w:t>Gazebo</w:t>
      </w:r>
      <w:proofErr w:type="spellEnd"/>
      <w:r>
        <w:t xml:space="preserve"> og et i </w:t>
      </w:r>
      <w:proofErr w:type="spellStart"/>
      <w:r>
        <w:t>RViz</w:t>
      </w:r>
      <w:proofErr w:type="spellEnd"/>
      <w:r>
        <w:t xml:space="preserve">. Som du ser så har allerede LIDAR-sensoren på </w:t>
      </w:r>
      <w:proofErr w:type="spellStart"/>
      <w:r>
        <w:t>turtleboten</w:t>
      </w:r>
      <w:proofErr w:type="spellEnd"/>
      <w:r>
        <w:t xml:space="preserve"> registrert deler av banen, men v</w:t>
      </w:r>
      <w:r>
        <w:t xml:space="preserve">i må nå kjøre </w:t>
      </w:r>
      <w:proofErr w:type="spellStart"/>
      <w:r>
        <w:t>turtleboten</w:t>
      </w:r>
      <w:proofErr w:type="spellEnd"/>
      <w:r>
        <w:t xml:space="preserve"> gjennom banen for å tegne</w:t>
      </w:r>
      <w:r>
        <w:t xml:space="preserve"> hele</w:t>
      </w:r>
      <w:r>
        <w:t xml:space="preserve"> kartet</w:t>
      </w:r>
      <w:r w:rsidR="001D3B48">
        <w:t>.</w:t>
      </w:r>
      <w:r>
        <w:t xml:space="preserve"> </w:t>
      </w:r>
      <w:r w:rsidR="001D3B48">
        <w:t>F</w:t>
      </w:r>
      <w:r>
        <w:t>or å gjøre dette må vi nå starte opp en «</w:t>
      </w:r>
      <w:proofErr w:type="spellStart"/>
      <w:r>
        <w:t>teleoperation</w:t>
      </w:r>
      <w:proofErr w:type="spellEnd"/>
      <w:r>
        <w:t xml:space="preserve"> node» som gjør at vi kan styre </w:t>
      </w:r>
      <w:proofErr w:type="spellStart"/>
      <w:r>
        <w:t>turtleboten</w:t>
      </w:r>
      <w:proofErr w:type="spellEnd"/>
      <w:r>
        <w:t xml:space="preserve">. </w:t>
      </w:r>
    </w:p>
    <w:p w14:paraId="27E62EAC" w14:textId="400D4D3B" w:rsidR="00990110" w:rsidRDefault="00990110" w:rsidP="00990110">
      <w:pPr>
        <w:pStyle w:val="Listeavsnitt"/>
      </w:pPr>
      <w:r w:rsidRPr="00990110">
        <w:drawing>
          <wp:inline distT="0" distB="0" distL="0" distR="0" wp14:anchorId="5958A1E1" wp14:editId="539B4285">
            <wp:extent cx="5755640" cy="2861945"/>
            <wp:effectExtent l="0" t="0" r="0" b="0"/>
            <wp:docPr id="151576531" name="Bilde 1" descr="Et bilde som inneholder Multimedieprogramvare, Grafikkprogramvare, programvare, Redigering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6531" name="Bilde 1" descr="Et bilde som inneholder Multimedieprogramvare, Grafikkprogramvare, programvare, Redigering&#10;&#10;Automatisk generert beskrivels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BB33" w14:textId="77777777" w:rsidR="00990110" w:rsidRDefault="00990110" w:rsidP="00990110">
      <w:pPr>
        <w:pStyle w:val="Listeavsnitt"/>
      </w:pPr>
    </w:p>
    <w:p w14:paraId="363D1922" w14:textId="29AF282B" w:rsidR="00990110" w:rsidRDefault="00990110" w:rsidP="00990110">
      <w:pPr>
        <w:pStyle w:val="Listeavsnitt"/>
        <w:numPr>
          <w:ilvl w:val="0"/>
          <w:numId w:val="21"/>
        </w:numPr>
      </w:pPr>
      <w:r>
        <w:t>Åpne et nytt terminalvindu og start «</w:t>
      </w:r>
      <w:proofErr w:type="spellStart"/>
      <w:r>
        <w:t>teleoperation</w:t>
      </w:r>
      <w:proofErr w:type="spellEnd"/>
      <w:r>
        <w:t>» noden</w:t>
      </w:r>
    </w:p>
    <w:p w14:paraId="2F881C1A" w14:textId="7EDCC105" w:rsidR="00990110" w:rsidRDefault="00990110" w:rsidP="00990110">
      <w:pPr>
        <w:pStyle w:val="Listeavsnitt"/>
      </w:pPr>
      <w:r w:rsidRPr="00990110">
        <w:drawing>
          <wp:inline distT="0" distB="0" distL="0" distR="0" wp14:anchorId="75E5DCA4" wp14:editId="452CF7D3">
            <wp:extent cx="5755640" cy="581660"/>
            <wp:effectExtent l="0" t="0" r="0" b="2540"/>
            <wp:docPr id="8085756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7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1F8C" w14:textId="77777777" w:rsidR="00642982" w:rsidRDefault="00642982" w:rsidP="00990110">
      <w:pPr>
        <w:pStyle w:val="Listeavsnitt"/>
      </w:pPr>
    </w:p>
    <w:p w14:paraId="71FD8986" w14:textId="7A96F7BE" w:rsidR="00642982" w:rsidRDefault="00642982" w:rsidP="00642982">
      <w:pPr>
        <w:pStyle w:val="Listeavsnitt"/>
        <w:numPr>
          <w:ilvl w:val="0"/>
          <w:numId w:val="21"/>
        </w:numPr>
      </w:pPr>
      <w:r>
        <w:t xml:space="preserve">For å kunne styre </w:t>
      </w:r>
      <w:proofErr w:type="spellStart"/>
      <w:r>
        <w:t>turtleboten</w:t>
      </w:r>
      <w:proofErr w:type="spellEnd"/>
      <w:r>
        <w:t xml:space="preserve"> må denne terminalen ligge opp og være aktiv, slik som på bildet under</w:t>
      </w:r>
    </w:p>
    <w:p w14:paraId="2030191C" w14:textId="64122BE8" w:rsidR="00642982" w:rsidRDefault="00642982" w:rsidP="00642982">
      <w:pPr>
        <w:pStyle w:val="Listeavsnitt"/>
      </w:pPr>
      <w:r w:rsidRPr="00642982">
        <w:drawing>
          <wp:inline distT="0" distB="0" distL="0" distR="0" wp14:anchorId="282B3F4C" wp14:editId="2CD113C9">
            <wp:extent cx="5755640" cy="2840355"/>
            <wp:effectExtent l="0" t="0" r="0" b="4445"/>
            <wp:docPr id="1344122718" name="Bilde 1" descr="Et bilde som inneholder programvare, Multimedieprogramvare, Grafikkprogramvare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22718" name="Bilde 1" descr="Et bilde som inneholder programvare, Multimedieprogramvare, Grafikkprogramvare, skjermbilde&#10;&#10;Automatisk generert beskrivels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5EA5" w14:textId="77777777" w:rsidR="00642982" w:rsidRDefault="00642982" w:rsidP="00642982">
      <w:pPr>
        <w:pStyle w:val="Listeavsnitt"/>
      </w:pPr>
    </w:p>
    <w:p w14:paraId="76BF1C4B" w14:textId="07FBC5D0" w:rsidR="00642982" w:rsidRDefault="00642982" w:rsidP="00642982">
      <w:pPr>
        <w:pStyle w:val="Listeavsnitt"/>
        <w:numPr>
          <w:ilvl w:val="0"/>
          <w:numId w:val="21"/>
        </w:numPr>
      </w:pPr>
      <w:r>
        <w:lastRenderedPageBreak/>
        <w:t xml:space="preserve">Du kan nå styre </w:t>
      </w:r>
      <w:proofErr w:type="spellStart"/>
      <w:r>
        <w:t>turtleboten</w:t>
      </w:r>
      <w:proofErr w:type="spellEnd"/>
      <w:r>
        <w:t xml:space="preserve"> med </w:t>
      </w:r>
      <w:proofErr w:type="spellStart"/>
      <w:r>
        <w:t>WASD</w:t>
      </w:r>
      <w:proofErr w:type="spellEnd"/>
      <w:r w:rsidR="001D3B48">
        <w:t>-knappene på tastaturet</w:t>
      </w:r>
      <w:r>
        <w:t>. Kjør gjennom hele kartet til hele kartet er tegnet.</w:t>
      </w:r>
    </w:p>
    <w:p w14:paraId="5F58D56C" w14:textId="7F71C2B9" w:rsidR="00642982" w:rsidRDefault="00642982" w:rsidP="00642982">
      <w:pPr>
        <w:pStyle w:val="Listeavsnitt"/>
      </w:pPr>
      <w:r w:rsidRPr="00642982">
        <w:drawing>
          <wp:inline distT="0" distB="0" distL="0" distR="0" wp14:anchorId="4A481CEE" wp14:editId="0A6573EE">
            <wp:extent cx="5755640" cy="2845435"/>
            <wp:effectExtent l="0" t="0" r="0" b="0"/>
            <wp:docPr id="341696487" name="Bilde 1" descr="Et bilde som inneholder Multimedieprogramvare, programvare, Grafikkprogramvare, Dataiko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96487" name="Bilde 1" descr="Et bilde som inneholder Multimedieprogramvare, programvare, Grafikkprogramvare, Dataikon&#10;&#10;Automatisk generert beskrivels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7213" w14:textId="77777777" w:rsidR="00642982" w:rsidRDefault="00642982" w:rsidP="00642982">
      <w:pPr>
        <w:pStyle w:val="Listeavsnitt"/>
      </w:pPr>
    </w:p>
    <w:p w14:paraId="65871308" w14:textId="0022F015" w:rsidR="00642982" w:rsidRDefault="00642982" w:rsidP="00642982">
      <w:pPr>
        <w:pStyle w:val="Listeavsnitt"/>
        <w:numPr>
          <w:ilvl w:val="0"/>
          <w:numId w:val="21"/>
        </w:numPr>
      </w:pPr>
      <w:r>
        <w:t>Lagre kartet i «Hjem» ved å åpne en ny terminal og kjør følgende kommando</w:t>
      </w:r>
    </w:p>
    <w:p w14:paraId="25F4D501" w14:textId="6A99D1D4" w:rsidR="00926366" w:rsidRDefault="00642982" w:rsidP="001D3B48">
      <w:pPr>
        <w:pStyle w:val="Listeavsnitt"/>
      </w:pPr>
      <w:r w:rsidRPr="00642982">
        <w:drawing>
          <wp:inline distT="0" distB="0" distL="0" distR="0" wp14:anchorId="4792ECD6" wp14:editId="42268ABF">
            <wp:extent cx="5755640" cy="375920"/>
            <wp:effectExtent l="0" t="0" r="0" b="5080"/>
            <wp:docPr id="677265579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655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408B" w14:textId="77777777" w:rsidR="00642982" w:rsidRDefault="00642982" w:rsidP="00642982">
      <w:pPr>
        <w:pStyle w:val="Listeavsnitt"/>
      </w:pPr>
    </w:p>
    <w:p w14:paraId="53111B56" w14:textId="2D2DB41B" w:rsidR="00642982" w:rsidRDefault="00642982" w:rsidP="00642982">
      <w:pPr>
        <w:pStyle w:val="Listeavsnitt"/>
        <w:numPr>
          <w:ilvl w:val="0"/>
          <w:numId w:val="21"/>
        </w:numPr>
      </w:pPr>
      <w:r>
        <w:t>Det blir lagret to filer, et bilde av kartet og en fil med informasjon om kartet</w:t>
      </w:r>
    </w:p>
    <w:p w14:paraId="55BCFFE6" w14:textId="24C31971" w:rsidR="00926366" w:rsidRDefault="00642982" w:rsidP="00926366">
      <w:pPr>
        <w:pStyle w:val="Listeavsnitt"/>
      </w:pPr>
      <w:r>
        <w:rPr>
          <w:noProof/>
          <w14:ligatures w14:val="none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5F8F1A6" wp14:editId="2BF5C06C">
                <wp:simplePos x="0" y="0"/>
                <wp:positionH relativeFrom="column">
                  <wp:posOffset>5310210</wp:posOffset>
                </wp:positionH>
                <wp:positionV relativeFrom="paragraph">
                  <wp:posOffset>613500</wp:posOffset>
                </wp:positionV>
                <wp:extent cx="640800" cy="430560"/>
                <wp:effectExtent l="38100" t="38100" r="45085" b="39370"/>
                <wp:wrapNone/>
                <wp:docPr id="1931113064" name="Håndskrift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4080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A53F1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4" o:spid="_x0000_s1026" type="#_x0000_t75" style="position:absolute;margin-left:417.45pt;margin-top:47.6pt;width:51.85pt;height:3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">
                <v:imagedata r:id="rId36" o:title=""/>
              </v:shape>
            </w:pict>
          </mc:Fallback>
        </mc:AlternateContent>
      </w:r>
      <w:r w:rsidRPr="00642982">
        <w:drawing>
          <wp:inline distT="0" distB="0" distL="0" distR="0" wp14:anchorId="6FECF6E0" wp14:editId="7572CE9D">
            <wp:extent cx="5755640" cy="2845435"/>
            <wp:effectExtent l="0" t="0" r="0" b="0"/>
            <wp:docPr id="239009153" name="Bilde 1" descr="Et bilde som inneholder Multimedieprogramvare, programvare, Grafikkprogramvare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09153" name="Bilde 1" descr="Et bilde som inneholder Multimedieprogramvare, programvare, Grafikkprogramvare, skjermbilde&#10;&#10;Automatisk generert beskrivels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599A" w14:textId="77777777" w:rsidR="00F54F18" w:rsidRDefault="00F54F18" w:rsidP="00926366">
      <w:pPr>
        <w:pStyle w:val="Listeavsnitt"/>
      </w:pPr>
    </w:p>
    <w:p w14:paraId="08267689" w14:textId="5D8663BF" w:rsidR="00F54F18" w:rsidRDefault="00F54F18" w:rsidP="00F54F18">
      <w:pPr>
        <w:pStyle w:val="Listeavsnitt"/>
        <w:numPr>
          <w:ilvl w:val="0"/>
          <w:numId w:val="21"/>
        </w:numPr>
      </w:pPr>
      <w:r>
        <w:t>Du kan nå terminere alle terminalvinduene.</w:t>
      </w:r>
    </w:p>
    <w:p w14:paraId="38F6D387" w14:textId="77777777" w:rsidR="00926366" w:rsidRDefault="00926366" w:rsidP="00926366"/>
    <w:p w14:paraId="4D84043A" w14:textId="77777777" w:rsidR="001D3B48" w:rsidRDefault="001D3B48" w:rsidP="00926366"/>
    <w:p w14:paraId="3DF49356" w14:textId="18318E08" w:rsidR="00926366" w:rsidRDefault="00520F84" w:rsidP="00520F84">
      <w:pPr>
        <w:pStyle w:val="Overskrift1"/>
      </w:pPr>
      <w:bookmarkStart w:id="8" w:name="_Toc149473225"/>
      <w:r>
        <w:lastRenderedPageBreak/>
        <w:t xml:space="preserve">Kalibrering av </w:t>
      </w:r>
      <w:proofErr w:type="spellStart"/>
      <w:r>
        <w:t>turtlebot</w:t>
      </w:r>
      <w:proofErr w:type="spellEnd"/>
      <w:r>
        <w:t>-posisjon</w:t>
      </w:r>
      <w:bookmarkEnd w:id="8"/>
    </w:p>
    <w:p w14:paraId="0A93D908" w14:textId="3505A197" w:rsidR="00520F84" w:rsidRDefault="00F54F18" w:rsidP="00520F84">
      <w:r>
        <w:t xml:space="preserve">Vi har nå laget ferdig kartet av banen, men nå må vi kalibrere </w:t>
      </w:r>
      <w:proofErr w:type="spellStart"/>
      <w:r>
        <w:t>turtleboten</w:t>
      </w:r>
      <w:proofErr w:type="spellEnd"/>
      <w:r>
        <w:t xml:space="preserve"> sin posisjon slik at den vet hvor den befinner seg i banen.</w:t>
      </w:r>
    </w:p>
    <w:p w14:paraId="205E7CA5" w14:textId="258EDCD3" w:rsidR="00F54F18" w:rsidRDefault="00F54F18" w:rsidP="00F54F18">
      <w:pPr>
        <w:pStyle w:val="Listeavsnitt"/>
        <w:numPr>
          <w:ilvl w:val="0"/>
          <w:numId w:val="22"/>
        </w:numPr>
      </w:pPr>
      <w:r>
        <w:t xml:space="preserve">Åpne et nytt terminalvindu og start og </w:t>
      </w:r>
      <w:proofErr w:type="spellStart"/>
      <w:r>
        <w:t>Gazebo</w:t>
      </w:r>
      <w:proofErr w:type="spellEnd"/>
      <w:r>
        <w:t xml:space="preserve"> simuleringen</w:t>
      </w:r>
    </w:p>
    <w:p w14:paraId="2BBF9DB1" w14:textId="6D521E43" w:rsidR="00F54F18" w:rsidRDefault="00F54F18" w:rsidP="00F54F18">
      <w:pPr>
        <w:pStyle w:val="Listeavsnitt"/>
      </w:pPr>
      <w:r w:rsidRPr="00F54F18">
        <w:drawing>
          <wp:inline distT="0" distB="0" distL="0" distR="0" wp14:anchorId="025FE981" wp14:editId="20FF50FF">
            <wp:extent cx="5755640" cy="421640"/>
            <wp:effectExtent l="0" t="0" r="0" b="0"/>
            <wp:docPr id="891839954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399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5875" w14:textId="77777777" w:rsidR="00F54F18" w:rsidRDefault="00F54F18" w:rsidP="00F54F18">
      <w:pPr>
        <w:pStyle w:val="Listeavsnitt"/>
      </w:pPr>
    </w:p>
    <w:p w14:paraId="0041BBEC" w14:textId="4E5854F0" w:rsidR="00F54F18" w:rsidRDefault="00F54F18" w:rsidP="00F54F18">
      <w:pPr>
        <w:pStyle w:val="Listeavsnitt"/>
        <w:numPr>
          <w:ilvl w:val="0"/>
          <w:numId w:val="22"/>
        </w:numPr>
      </w:pPr>
      <w:r>
        <w:t>Åpne et nytt terminalvindu og start navigerings-noden.</w:t>
      </w:r>
    </w:p>
    <w:p w14:paraId="280D07FF" w14:textId="11230219" w:rsidR="00F54F18" w:rsidRPr="00520F84" w:rsidRDefault="00F54F18" w:rsidP="00F54F18">
      <w:pPr>
        <w:pStyle w:val="Listeavsnitt"/>
      </w:pPr>
      <w:r w:rsidRPr="00F54F18">
        <w:drawing>
          <wp:inline distT="0" distB="0" distL="0" distR="0" wp14:anchorId="07143C72" wp14:editId="444C92AC">
            <wp:extent cx="5755640" cy="362585"/>
            <wp:effectExtent l="0" t="0" r="0" b="5715"/>
            <wp:docPr id="1679487549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875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59CA" w14:textId="77777777" w:rsidR="00990110" w:rsidRDefault="00990110" w:rsidP="00990110">
      <w:pPr>
        <w:pStyle w:val="Listeavsnitt"/>
      </w:pPr>
    </w:p>
    <w:p w14:paraId="5F0651CE" w14:textId="296DD7F9" w:rsidR="00F54F18" w:rsidRDefault="00200896" w:rsidP="00F54F18">
      <w:pPr>
        <w:pStyle w:val="Listeavsnitt"/>
        <w:numPr>
          <w:ilvl w:val="0"/>
          <w:numId w:val="22"/>
        </w:numPr>
      </w:pPr>
      <w:r>
        <w:t xml:space="preserve">Du skal nå ha to vinduer åpne, et i </w:t>
      </w:r>
      <w:proofErr w:type="spellStart"/>
      <w:r>
        <w:t>Gazebo</w:t>
      </w:r>
      <w:proofErr w:type="spellEnd"/>
      <w:r>
        <w:t xml:space="preserve"> og et i </w:t>
      </w:r>
      <w:proofErr w:type="spellStart"/>
      <w:r>
        <w:t>RViz</w:t>
      </w:r>
      <w:proofErr w:type="spellEnd"/>
      <w:r>
        <w:t xml:space="preserve">. Du ser kanskje at posisjonen til </w:t>
      </w:r>
      <w:proofErr w:type="spellStart"/>
      <w:r>
        <w:t>turtleboten</w:t>
      </w:r>
      <w:proofErr w:type="spellEnd"/>
      <w:r>
        <w:t xml:space="preserve"> i </w:t>
      </w:r>
      <w:proofErr w:type="spellStart"/>
      <w:r>
        <w:t>RViz</w:t>
      </w:r>
      <w:proofErr w:type="spellEnd"/>
      <w:r>
        <w:t xml:space="preserve"> ikke er helt riktig, og at sensor-dataene blir forskjøvet. Vi skal fikset dette nå.</w:t>
      </w:r>
    </w:p>
    <w:p w14:paraId="3A39FE04" w14:textId="6B542ED8" w:rsidR="00200896" w:rsidRDefault="00200896" w:rsidP="00200896">
      <w:pPr>
        <w:pStyle w:val="Listeavsnitt"/>
      </w:pPr>
      <w:r w:rsidRPr="00200896">
        <w:drawing>
          <wp:anchor distT="0" distB="0" distL="114300" distR="114300" simplePos="0" relativeHeight="251660288" behindDoc="0" locked="0" layoutInCell="1" allowOverlap="1" wp14:anchorId="798C5A09" wp14:editId="1AD0C10E">
            <wp:simplePos x="0" y="0"/>
            <wp:positionH relativeFrom="column">
              <wp:posOffset>1588770</wp:posOffset>
            </wp:positionH>
            <wp:positionV relativeFrom="paragraph">
              <wp:posOffset>335280</wp:posOffset>
            </wp:positionV>
            <wp:extent cx="1676400" cy="2426475"/>
            <wp:effectExtent l="0" t="0" r="0" b="0"/>
            <wp:wrapNone/>
            <wp:docPr id="867462731" name="Bilde 1" descr="Et bilde som inneholder skjermbilde, Grafikk, Fargerikt, kun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62731" name="Bilde 1" descr="Et bilde som inneholder skjermbilde, Grafikk, Fargerikt, kunst&#10;&#10;Automatisk generert beskrivels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84853" cy="243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0896">
        <w:drawing>
          <wp:inline distT="0" distB="0" distL="0" distR="0" wp14:anchorId="0C23604A" wp14:editId="19645CD7">
            <wp:extent cx="5755640" cy="2842895"/>
            <wp:effectExtent l="0" t="0" r="0" b="1905"/>
            <wp:docPr id="1356874281" name="Bilde 1" descr="Et bilde som inneholder Multimedieprogramvare, Grafikkprogramvare, programvare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74281" name="Bilde 1" descr="Et bilde som inneholder Multimedieprogramvare, Grafikkprogramvare, programvare, skjermbilde&#10;&#10;Automatisk generert beskrivels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709A" w14:textId="77777777" w:rsidR="00200896" w:rsidRDefault="00200896" w:rsidP="00200896">
      <w:pPr>
        <w:pStyle w:val="Listeavsnitt"/>
      </w:pPr>
    </w:p>
    <w:p w14:paraId="711E4DB9" w14:textId="520FE17C" w:rsidR="00200896" w:rsidRDefault="00200896" w:rsidP="00200896">
      <w:pPr>
        <w:pStyle w:val="Listeavsnitt"/>
        <w:numPr>
          <w:ilvl w:val="0"/>
          <w:numId w:val="22"/>
        </w:numPr>
      </w:pPr>
      <w:r w:rsidRPr="00200896">
        <w:t xml:space="preserve">Klikk på </w:t>
      </w:r>
      <w:r>
        <w:t>«</w:t>
      </w:r>
      <w:r w:rsidRPr="00200896">
        <w:t xml:space="preserve">2D Pose </w:t>
      </w:r>
      <w:proofErr w:type="spellStart"/>
      <w:r w:rsidRPr="00200896">
        <w:t>Estimate</w:t>
      </w:r>
      <w:proofErr w:type="spellEnd"/>
      <w:r>
        <w:t>»</w:t>
      </w:r>
      <w:r w:rsidRPr="00200896">
        <w:t xml:space="preserve">-knappen i </w:t>
      </w:r>
      <w:proofErr w:type="spellStart"/>
      <w:r w:rsidRPr="00200896">
        <w:t>RViz</w:t>
      </w:r>
      <w:proofErr w:type="spellEnd"/>
      <w:r w:rsidRPr="00200896">
        <w:t>-menyen.</w:t>
      </w:r>
    </w:p>
    <w:p w14:paraId="73180CC3" w14:textId="418BC680" w:rsidR="001D3B48" w:rsidRDefault="00200896" w:rsidP="001D3B48">
      <w:pPr>
        <w:pStyle w:val="Listeavsnitt"/>
      </w:pPr>
      <w:r w:rsidRPr="00200896">
        <w:drawing>
          <wp:inline distT="0" distB="0" distL="0" distR="0" wp14:anchorId="2E4E8149" wp14:editId="1EEAD9E0">
            <wp:extent cx="5755640" cy="659765"/>
            <wp:effectExtent l="0" t="0" r="0" b="635"/>
            <wp:docPr id="632927769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277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CCF3" w14:textId="77777777" w:rsidR="00200896" w:rsidRDefault="00200896" w:rsidP="00200896">
      <w:pPr>
        <w:pStyle w:val="Listeavsnitt"/>
      </w:pPr>
    </w:p>
    <w:p w14:paraId="1E322936" w14:textId="77777777" w:rsidR="00200896" w:rsidRDefault="00200896" w:rsidP="00200896">
      <w:pPr>
        <w:pStyle w:val="Listeavsnitt"/>
        <w:numPr>
          <w:ilvl w:val="0"/>
          <w:numId w:val="22"/>
        </w:numPr>
      </w:pPr>
      <w:r w:rsidRPr="00200896">
        <w:t>Klikk på kartet der den faktiske roboten befinner seg og dra den store grønne pilen mot retningen der roboten vender.</w:t>
      </w:r>
    </w:p>
    <w:p w14:paraId="0AD51824" w14:textId="31B79E24" w:rsidR="00200896" w:rsidRDefault="00200896" w:rsidP="00200896">
      <w:pPr>
        <w:pStyle w:val="Listeavsnitt"/>
      </w:pPr>
      <w:r w:rsidRPr="00200896">
        <w:lastRenderedPageBreak/>
        <w:drawing>
          <wp:inline distT="0" distB="0" distL="0" distR="0" wp14:anchorId="6C3A921C" wp14:editId="1E02BFD4">
            <wp:extent cx="5755640" cy="4159885"/>
            <wp:effectExtent l="0" t="0" r="0" b="5715"/>
            <wp:docPr id="919190023" name="Bilde 1" descr="Et bilde som inneholder programvare, Multimedieprogramvare, Grafikkprogramvare,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90023" name="Bilde 1" descr="Et bilde som inneholder programvare, Multimedieprogramvare, Grafikkprogramvare, tekst&#10;&#10;Automatisk generert beskrivels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1CD7" w14:textId="77777777" w:rsidR="00D138FC" w:rsidRDefault="00D138FC" w:rsidP="00D138FC">
      <w:pPr>
        <w:pStyle w:val="Listeavsnitt"/>
      </w:pPr>
    </w:p>
    <w:p w14:paraId="66ADF638" w14:textId="1CF39E1D" w:rsidR="00D138FC" w:rsidRDefault="00D138FC" w:rsidP="00D138FC">
      <w:pPr>
        <w:pStyle w:val="Listeavsnitt"/>
        <w:numPr>
          <w:ilvl w:val="0"/>
          <w:numId w:val="22"/>
        </w:numPr>
      </w:pPr>
      <w:r w:rsidRPr="00D138FC">
        <w:t xml:space="preserve">Gjenta trinn </w:t>
      </w:r>
      <w:r>
        <w:t>4</w:t>
      </w:r>
      <w:r w:rsidRPr="00D138FC">
        <w:t xml:space="preserve"> og </w:t>
      </w:r>
      <w:r>
        <w:t>5</w:t>
      </w:r>
      <w:r w:rsidRPr="00D138FC">
        <w:t xml:space="preserve"> til LDS-sensordataene er lagt over på det lagrede kartet.</w:t>
      </w:r>
    </w:p>
    <w:p w14:paraId="53EAF490" w14:textId="371DDB9F" w:rsidR="00200896" w:rsidRDefault="00D138FC" w:rsidP="00D138FC">
      <w:pPr>
        <w:pStyle w:val="Listeavsnitt"/>
      </w:pPr>
      <w:r w:rsidRPr="00D138FC">
        <w:drawing>
          <wp:inline distT="0" distB="0" distL="0" distR="0" wp14:anchorId="0F7F2F1E" wp14:editId="1FBF5002">
            <wp:extent cx="5755640" cy="2875280"/>
            <wp:effectExtent l="0" t="0" r="0" b="0"/>
            <wp:docPr id="1390180450" name="Bilde 1" descr="Et bilde som inneholder Grafikkprogramvare, Multimedieprogramvare, programvare, Redigering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80450" name="Bilde 1" descr="Et bilde som inneholder Grafikkprogramvare, Multimedieprogramvare, programvare, Redigering&#10;&#10;Automatisk generert beskrivels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F77C" w14:textId="77777777" w:rsidR="00D138FC" w:rsidRDefault="00D138FC" w:rsidP="00D138FC">
      <w:pPr>
        <w:pStyle w:val="Listeavsnitt"/>
      </w:pPr>
    </w:p>
    <w:p w14:paraId="1E6A3DAB" w14:textId="14533039" w:rsidR="00D138FC" w:rsidRDefault="00D138FC" w:rsidP="00D138FC">
      <w:pPr>
        <w:pStyle w:val="Listeavsnitt"/>
        <w:numPr>
          <w:ilvl w:val="0"/>
          <w:numId w:val="22"/>
        </w:numPr>
      </w:pPr>
      <w:r>
        <w:t xml:space="preserve">Nå som vi har fått sensordataene riktig kan vi begynne å kalibrere </w:t>
      </w:r>
      <w:proofErr w:type="spellStart"/>
      <w:r>
        <w:t>turtlebotens</w:t>
      </w:r>
      <w:proofErr w:type="spellEnd"/>
      <w:r>
        <w:t xml:space="preserve"> posisjon. I </w:t>
      </w:r>
      <w:proofErr w:type="spellStart"/>
      <w:r>
        <w:t>RViz</w:t>
      </w:r>
      <w:proofErr w:type="spellEnd"/>
      <w:r>
        <w:t xml:space="preserve">-vinduet ser du at det er masse grønne prikker rundt </w:t>
      </w:r>
      <w:proofErr w:type="spellStart"/>
      <w:r>
        <w:t>turtleboten</w:t>
      </w:r>
      <w:proofErr w:type="spellEnd"/>
      <w:r>
        <w:t xml:space="preserve">, dette er prikker som sier noe om hvor </w:t>
      </w:r>
      <w:proofErr w:type="spellStart"/>
      <w:r>
        <w:t>turtleboten</w:t>
      </w:r>
      <w:proofErr w:type="spellEnd"/>
      <w:r>
        <w:t xml:space="preserve"> selv tror den er. Som du ser så er den ikke helt sikker selv, og derfor har den tegnet masse prikker rundt seg selv. Det vi skal gjøre nå er å kjøre </w:t>
      </w:r>
      <w:proofErr w:type="spellStart"/>
      <w:r>
        <w:t>turtleboten</w:t>
      </w:r>
      <w:proofErr w:type="spellEnd"/>
      <w:r>
        <w:t xml:space="preserve"> rundt omkring i banen, og </w:t>
      </w:r>
      <w:r w:rsidR="000953C1">
        <w:t>etter hvert</w:t>
      </w:r>
      <w:r>
        <w:t xml:space="preserve"> som vi gjør det</w:t>
      </w:r>
      <w:r w:rsidR="000953C1">
        <w:t>te</w:t>
      </w:r>
      <w:r>
        <w:t xml:space="preserve"> blir </w:t>
      </w:r>
      <w:proofErr w:type="spellStart"/>
      <w:r>
        <w:t>turtleboten</w:t>
      </w:r>
      <w:proofErr w:type="spellEnd"/>
      <w:r>
        <w:t xml:space="preserve"> å kalibrere sin egen posisjon enda mer og prikkene blir mer samlet.</w:t>
      </w:r>
    </w:p>
    <w:p w14:paraId="08366BDD" w14:textId="77777777" w:rsidR="00D138FC" w:rsidRDefault="00D138FC" w:rsidP="00D138FC">
      <w:pPr>
        <w:pStyle w:val="Listeavsnitt"/>
      </w:pPr>
    </w:p>
    <w:p w14:paraId="3C48FD9E" w14:textId="538455D2" w:rsidR="00D138FC" w:rsidRDefault="00D138FC" w:rsidP="00D138FC">
      <w:pPr>
        <w:pStyle w:val="Listeavsnitt"/>
        <w:numPr>
          <w:ilvl w:val="0"/>
          <w:numId w:val="22"/>
        </w:numPr>
      </w:pPr>
      <w:r>
        <w:lastRenderedPageBreak/>
        <w:t>Åpne et nytt terminalvindu og s</w:t>
      </w:r>
      <w:r w:rsidRPr="00D138FC">
        <w:t xml:space="preserve">tart </w:t>
      </w:r>
      <w:r>
        <w:t>«</w:t>
      </w:r>
      <w:proofErr w:type="spellStart"/>
      <w:r>
        <w:t>teleoperation</w:t>
      </w:r>
      <w:proofErr w:type="spellEnd"/>
      <w:r>
        <w:t xml:space="preserve">» </w:t>
      </w:r>
      <w:r w:rsidRPr="00D138FC">
        <w:t>node</w:t>
      </w:r>
      <w:r>
        <w:t>n</w:t>
      </w:r>
      <w:r w:rsidRPr="00D138FC">
        <w:t xml:space="preserve"> for å finne roboten nøyaktig på kartet.</w:t>
      </w:r>
    </w:p>
    <w:p w14:paraId="70304B3A" w14:textId="77777777" w:rsidR="00D138FC" w:rsidRDefault="00D138FC" w:rsidP="00D138FC">
      <w:pPr>
        <w:pStyle w:val="Listeavsnitt"/>
      </w:pPr>
    </w:p>
    <w:p w14:paraId="41D3AA12" w14:textId="3E00333C" w:rsidR="00D138FC" w:rsidRDefault="00D138FC" w:rsidP="00D138FC">
      <w:pPr>
        <w:pStyle w:val="Listeavsnitt"/>
      </w:pPr>
      <w:r w:rsidRPr="00D138FC">
        <w:drawing>
          <wp:inline distT="0" distB="0" distL="0" distR="0" wp14:anchorId="28BA5F2A" wp14:editId="78D50A5A">
            <wp:extent cx="5755640" cy="299085"/>
            <wp:effectExtent l="0" t="0" r="0" b="5715"/>
            <wp:docPr id="112821380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138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F751" w14:textId="77777777" w:rsidR="00D138FC" w:rsidRDefault="00D138FC" w:rsidP="00D138FC">
      <w:pPr>
        <w:pStyle w:val="Listeavsnitt"/>
      </w:pPr>
    </w:p>
    <w:p w14:paraId="47B91B1B" w14:textId="39CB7BAD" w:rsidR="00D138FC" w:rsidRDefault="00D138FC" w:rsidP="00D138FC">
      <w:pPr>
        <w:pStyle w:val="Listeavsnitt"/>
        <w:numPr>
          <w:ilvl w:val="0"/>
          <w:numId w:val="22"/>
        </w:numPr>
      </w:pPr>
      <w:r>
        <w:t xml:space="preserve">Begynn å kjøre noden rundt omkring i kartet, du vil da se at de grønne prikkene samler seg mer og mer på </w:t>
      </w:r>
      <w:proofErr w:type="spellStart"/>
      <w:r>
        <w:t>turtleboten</w:t>
      </w:r>
      <w:proofErr w:type="spellEnd"/>
      <w:r>
        <w:t>.</w:t>
      </w:r>
    </w:p>
    <w:p w14:paraId="1961B08B" w14:textId="53891338" w:rsidR="00D138FC" w:rsidRDefault="00D138FC" w:rsidP="00D138FC">
      <w:pPr>
        <w:pStyle w:val="Listeavsnitt"/>
      </w:pPr>
      <w:r w:rsidRPr="00D138FC">
        <w:drawing>
          <wp:inline distT="0" distB="0" distL="0" distR="0" wp14:anchorId="4CB3301F" wp14:editId="3FA666F1">
            <wp:extent cx="5755640" cy="2847975"/>
            <wp:effectExtent l="0" t="0" r="0" b="0"/>
            <wp:docPr id="1765921747" name="Bilde 1" descr="Et bilde som inneholder skjermbilde, Multimedieprogramvare, programvare, Grafikk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21747" name="Bilde 1" descr="Et bilde som inneholder skjermbilde, Multimedieprogramvare, programvare, Grafikkprogramvare&#10;&#10;Automatisk generert beskrivels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AA8C" w14:textId="4C85AA6C" w:rsidR="00D138FC" w:rsidRDefault="00D138FC" w:rsidP="00D138FC">
      <w:pPr>
        <w:pStyle w:val="Listeavsnitt"/>
      </w:pPr>
      <w:r w:rsidRPr="00D138FC">
        <w:drawing>
          <wp:inline distT="0" distB="0" distL="0" distR="0" wp14:anchorId="56329C58" wp14:editId="214C16CD">
            <wp:extent cx="5755640" cy="2845435"/>
            <wp:effectExtent l="0" t="0" r="0" b="0"/>
            <wp:docPr id="1197345602" name="Bilde 1" descr="Et bilde som inneholder Multimedieprogramvare, programvare, Grafikkprogramvare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45602" name="Bilde 1" descr="Et bilde som inneholder Multimedieprogramvare, programvare, Grafikkprogramvare, skjermbilde&#10;&#10;Automatisk generert beskrivels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B3F2" w14:textId="504066A4" w:rsidR="00D138FC" w:rsidRDefault="00D138FC" w:rsidP="00D138FC">
      <w:pPr>
        <w:pStyle w:val="Listeavsnitt"/>
      </w:pPr>
      <w:r w:rsidRPr="00D138FC">
        <w:lastRenderedPageBreak/>
        <w:drawing>
          <wp:inline distT="0" distB="0" distL="0" distR="0" wp14:anchorId="51AE86E1" wp14:editId="246FD583">
            <wp:extent cx="5755640" cy="2839720"/>
            <wp:effectExtent l="0" t="0" r="0" b="5080"/>
            <wp:docPr id="184377966" name="Bilde 1" descr="Et bilde som inneholder Multimedieprogramvare, programvare, Grafikkprogramvare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966" name="Bilde 1" descr="Et bilde som inneholder Multimedieprogramvare, programvare, Grafikkprogramvare, skjermbilde&#10;&#10;Automatisk generert beskrivels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BE94" w14:textId="77777777" w:rsidR="00D138FC" w:rsidRDefault="00D138FC" w:rsidP="00D138FC">
      <w:pPr>
        <w:pStyle w:val="Listeavsnitt"/>
      </w:pPr>
    </w:p>
    <w:p w14:paraId="4A417AC1" w14:textId="59FECE5C" w:rsidR="007943CE" w:rsidRDefault="00D138FC" w:rsidP="007943CE">
      <w:pPr>
        <w:pStyle w:val="Listeavsnitt"/>
        <w:numPr>
          <w:ilvl w:val="0"/>
          <w:numId w:val="22"/>
        </w:numPr>
      </w:pPr>
      <w:r>
        <w:t xml:space="preserve">Når du er </w:t>
      </w:r>
      <w:r w:rsidR="000953C1">
        <w:t>fornøyd,</w:t>
      </w:r>
      <w:r>
        <w:t xml:space="preserve"> kan du terminere «</w:t>
      </w:r>
      <w:proofErr w:type="spellStart"/>
      <w:r>
        <w:t>teleoperation</w:t>
      </w:r>
      <w:proofErr w:type="spellEnd"/>
      <w:r>
        <w:t xml:space="preserve">» noden i terminalvinduet ved å </w:t>
      </w:r>
      <w:r w:rsidR="007943CE">
        <w:t>trykke «</w:t>
      </w:r>
      <w:proofErr w:type="spellStart"/>
      <w:r w:rsidR="007943CE">
        <w:t>Ctrl</w:t>
      </w:r>
      <w:proofErr w:type="spellEnd"/>
      <w:r w:rsidR="007943CE">
        <w:t xml:space="preserve"> + C». Ikke terminer de andre terminalene.</w:t>
      </w:r>
    </w:p>
    <w:p w14:paraId="00B94C17" w14:textId="77777777" w:rsidR="007943CE" w:rsidRDefault="007943CE" w:rsidP="007943CE">
      <w:pPr>
        <w:pStyle w:val="Listeavsnitt"/>
      </w:pPr>
    </w:p>
    <w:p w14:paraId="4CF26324" w14:textId="5FA8CF77" w:rsidR="007943CE" w:rsidRDefault="007943CE" w:rsidP="007943CE">
      <w:pPr>
        <w:pStyle w:val="Listeavsnitt"/>
        <w:numPr>
          <w:ilvl w:val="0"/>
          <w:numId w:val="22"/>
        </w:numPr>
      </w:pPr>
      <w:r>
        <w:t>Turtleboten er nå ferdig kalibrert og kan nå navigere på egenhånd fra et satt punkt A til B.</w:t>
      </w:r>
    </w:p>
    <w:p w14:paraId="246F3DE1" w14:textId="77777777" w:rsidR="007943CE" w:rsidRDefault="007943CE" w:rsidP="007943CE">
      <w:pPr>
        <w:pStyle w:val="Listeavsnitt"/>
      </w:pPr>
    </w:p>
    <w:p w14:paraId="356951AE" w14:textId="77777777" w:rsidR="007943CE" w:rsidRDefault="007943CE" w:rsidP="007943CE"/>
    <w:p w14:paraId="0FA15EF0" w14:textId="77777777" w:rsidR="007943CE" w:rsidRDefault="007943CE" w:rsidP="007943CE"/>
    <w:p w14:paraId="4025D00D" w14:textId="77777777" w:rsidR="007943CE" w:rsidRDefault="007943CE" w:rsidP="007943CE"/>
    <w:p w14:paraId="175EB0C4" w14:textId="77777777" w:rsidR="007943CE" w:rsidRDefault="007943CE" w:rsidP="007943CE"/>
    <w:p w14:paraId="4C93FA27" w14:textId="77777777" w:rsidR="007943CE" w:rsidRDefault="007943CE" w:rsidP="007943CE"/>
    <w:p w14:paraId="6520E2B6" w14:textId="77777777" w:rsidR="000953C1" w:rsidRDefault="000953C1" w:rsidP="007943CE"/>
    <w:p w14:paraId="3C181A80" w14:textId="77777777" w:rsidR="000953C1" w:rsidRDefault="000953C1" w:rsidP="007943CE"/>
    <w:p w14:paraId="54FC9F5F" w14:textId="77777777" w:rsidR="000953C1" w:rsidRDefault="000953C1" w:rsidP="007943CE"/>
    <w:p w14:paraId="22825A9E" w14:textId="77777777" w:rsidR="000953C1" w:rsidRDefault="000953C1" w:rsidP="007943CE"/>
    <w:p w14:paraId="2EA98B7D" w14:textId="77777777" w:rsidR="000953C1" w:rsidRDefault="000953C1" w:rsidP="007943CE"/>
    <w:p w14:paraId="1FC83296" w14:textId="2FD6FD44" w:rsidR="007943CE" w:rsidRDefault="00AB72BB" w:rsidP="007943CE">
      <w:pPr>
        <w:pStyle w:val="Overskrift1"/>
      </w:pPr>
      <w:bookmarkStart w:id="9" w:name="_Toc149473226"/>
      <w:r>
        <w:lastRenderedPageBreak/>
        <w:t>Navigering</w:t>
      </w:r>
      <w:bookmarkEnd w:id="9"/>
    </w:p>
    <w:p w14:paraId="4AB473FC" w14:textId="2206B555" w:rsidR="007943CE" w:rsidRDefault="007943CE" w:rsidP="007943CE">
      <w:r>
        <w:t xml:space="preserve">Vi har nå satt opp og kalibrert en </w:t>
      </w:r>
      <w:proofErr w:type="spellStart"/>
      <w:r>
        <w:t>turtlebot</w:t>
      </w:r>
      <w:proofErr w:type="spellEnd"/>
      <w:r>
        <w:t xml:space="preserve"> som selv kan kjøre fra et punkt A til B, slik som scenarioet ble beskrevet.</w:t>
      </w:r>
      <w:r w:rsidR="000953C1">
        <w:t xml:space="preserve"> Vi kan nå teste </w:t>
      </w:r>
      <w:proofErr w:type="spellStart"/>
      <w:r w:rsidR="000953C1">
        <w:t>turtleboten</w:t>
      </w:r>
      <w:proofErr w:type="spellEnd"/>
      <w:r w:rsidR="000953C1">
        <w:t xml:space="preserve"> ved å be den navigere til et punkt vi velger i kartet.</w:t>
      </w:r>
    </w:p>
    <w:p w14:paraId="7CBDED8B" w14:textId="58F3A439" w:rsidR="007943CE" w:rsidRDefault="007943CE" w:rsidP="007943CE">
      <w:pPr>
        <w:pStyle w:val="Listeavsnitt"/>
        <w:numPr>
          <w:ilvl w:val="0"/>
          <w:numId w:val="24"/>
        </w:numPr>
      </w:pPr>
      <w:r w:rsidRPr="007943CE">
        <w:t xml:space="preserve">Klikk på </w:t>
      </w:r>
      <w:r>
        <w:t>«</w:t>
      </w:r>
      <w:r w:rsidRPr="007943CE">
        <w:t>2D Nav Goal</w:t>
      </w:r>
      <w:r>
        <w:t>»</w:t>
      </w:r>
      <w:r w:rsidRPr="007943CE">
        <w:t xml:space="preserve">-knappen i </w:t>
      </w:r>
      <w:proofErr w:type="spellStart"/>
      <w:r w:rsidRPr="007943CE">
        <w:t>RViz</w:t>
      </w:r>
      <w:proofErr w:type="spellEnd"/>
      <w:r w:rsidRPr="007943CE">
        <w:t>-menyen.</w:t>
      </w:r>
    </w:p>
    <w:p w14:paraId="736FC9D8" w14:textId="689B14AE" w:rsidR="00200896" w:rsidRDefault="00200896" w:rsidP="007943CE">
      <w:pPr>
        <w:pStyle w:val="Listeavsnitt"/>
      </w:pPr>
    </w:p>
    <w:p w14:paraId="551E77C8" w14:textId="1F0F7770" w:rsidR="00990110" w:rsidRDefault="007943CE" w:rsidP="00200896">
      <w:pPr>
        <w:pStyle w:val="Listeavsnitt"/>
      </w:pPr>
      <w:r w:rsidRPr="007943CE">
        <w:drawing>
          <wp:inline distT="0" distB="0" distL="0" distR="0" wp14:anchorId="2F65C27B" wp14:editId="122FC6B5">
            <wp:extent cx="5755640" cy="629285"/>
            <wp:effectExtent l="0" t="0" r="0" b="5715"/>
            <wp:docPr id="750619947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199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62AC" w14:textId="77777777" w:rsidR="007943CE" w:rsidRDefault="007943CE" w:rsidP="00200896">
      <w:pPr>
        <w:pStyle w:val="Listeavsnitt"/>
      </w:pPr>
    </w:p>
    <w:p w14:paraId="1EF103B9" w14:textId="277AEF48" w:rsidR="007943CE" w:rsidRDefault="007943CE" w:rsidP="007943CE">
      <w:pPr>
        <w:pStyle w:val="Listeavsnitt"/>
        <w:numPr>
          <w:ilvl w:val="0"/>
          <w:numId w:val="24"/>
        </w:numPr>
      </w:pPr>
      <w:r w:rsidRPr="007943CE">
        <w:t xml:space="preserve">Klikk på kartet for å angi destinasjonen til roboten og dra den </w:t>
      </w:r>
      <w:r>
        <w:t>lilla</w:t>
      </w:r>
      <w:r w:rsidRPr="007943CE">
        <w:t xml:space="preserve"> pilen mot retningen der roboten skal vende.</w:t>
      </w:r>
    </w:p>
    <w:p w14:paraId="31F3F150" w14:textId="40F9ADC1" w:rsidR="007943CE" w:rsidRDefault="007943CE" w:rsidP="007943CE">
      <w:pPr>
        <w:pStyle w:val="Listeavsnitt"/>
      </w:pPr>
      <w:r w:rsidRPr="007943CE">
        <w:drawing>
          <wp:inline distT="0" distB="0" distL="0" distR="0" wp14:anchorId="458B99EF" wp14:editId="10ACE22E">
            <wp:extent cx="5755640" cy="4422775"/>
            <wp:effectExtent l="0" t="0" r="0" b="0"/>
            <wp:docPr id="1239323410" name="Bilde 1" descr="Et bilde som inneholder skjermbilde, tekst, programvare, Multimedie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23410" name="Bilde 1" descr="Et bilde som inneholder skjermbilde, tekst, programvare, Multimedieprogramvare&#10;&#10;Automatisk generert beskrivels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83BA" w14:textId="77777777" w:rsidR="007943CE" w:rsidRDefault="007943CE" w:rsidP="007943CE">
      <w:pPr>
        <w:pStyle w:val="Listeavsnitt"/>
      </w:pPr>
    </w:p>
    <w:p w14:paraId="677B776C" w14:textId="711C535F" w:rsidR="007943CE" w:rsidRDefault="007943CE" w:rsidP="007943CE">
      <w:pPr>
        <w:pStyle w:val="Listeavsnitt"/>
        <w:numPr>
          <w:ilvl w:val="0"/>
          <w:numId w:val="24"/>
        </w:numPr>
      </w:pPr>
      <w:r>
        <w:t>I det du har satt pile</w:t>
      </w:r>
      <w:r w:rsidR="000953C1">
        <w:t>n</w:t>
      </w:r>
      <w:r>
        <w:t xml:space="preserve"> vil </w:t>
      </w:r>
      <w:proofErr w:type="spellStart"/>
      <w:r>
        <w:t>turtleboten</w:t>
      </w:r>
      <w:proofErr w:type="spellEnd"/>
      <w:r>
        <w:t xml:space="preserve"> starte med å finne den </w:t>
      </w:r>
      <w:proofErr w:type="gramStart"/>
      <w:r>
        <w:t>optimale</w:t>
      </w:r>
      <w:proofErr w:type="gramEnd"/>
      <w:r>
        <w:t xml:space="preserve"> veien til punktet og begynne å kjøre mot målet. Du vil se at </w:t>
      </w:r>
      <w:proofErr w:type="spellStart"/>
      <w:r>
        <w:t>turtleboten</w:t>
      </w:r>
      <w:proofErr w:type="spellEnd"/>
      <w:r>
        <w:t xml:space="preserve"> </w:t>
      </w:r>
      <w:proofErr w:type="spellStart"/>
      <w:r>
        <w:t>bevegger</w:t>
      </w:r>
      <w:proofErr w:type="spellEnd"/>
      <w:r>
        <w:t xml:space="preserve"> seg både i </w:t>
      </w:r>
      <w:proofErr w:type="spellStart"/>
      <w:r>
        <w:t>RViz</w:t>
      </w:r>
      <w:proofErr w:type="spellEnd"/>
      <w:r>
        <w:t xml:space="preserve">-vinduet og </w:t>
      </w:r>
      <w:proofErr w:type="spellStart"/>
      <w:r>
        <w:t>Gazebo</w:t>
      </w:r>
      <w:proofErr w:type="spellEnd"/>
      <w:r>
        <w:t>-vinduet.</w:t>
      </w:r>
    </w:p>
    <w:p w14:paraId="4068F96F" w14:textId="140D35B5" w:rsidR="007943CE" w:rsidRDefault="007943CE" w:rsidP="007943CE">
      <w:pPr>
        <w:pStyle w:val="Listeavsnitt"/>
      </w:pPr>
      <w:r w:rsidRPr="007943CE">
        <w:lastRenderedPageBreak/>
        <w:drawing>
          <wp:inline distT="0" distB="0" distL="0" distR="0" wp14:anchorId="59D20AA3" wp14:editId="576EE0A2">
            <wp:extent cx="5755640" cy="2858770"/>
            <wp:effectExtent l="0" t="0" r="0" b="0"/>
            <wp:docPr id="1644402302" name="Bilde 1" descr="Et bilde som inneholder Multimedieprogramvare, Grafikkprogramvare, skjermbilde, 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02302" name="Bilde 1" descr="Et bilde som inneholder Multimedieprogramvare, Grafikkprogramvare, skjermbilde, programvare&#10;&#10;Automatisk generert beskrivels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6FC3" w14:textId="77777777" w:rsidR="007943CE" w:rsidRDefault="007943CE" w:rsidP="007943CE">
      <w:pPr>
        <w:pStyle w:val="Listeavsnitt"/>
      </w:pPr>
    </w:p>
    <w:p w14:paraId="2E51F119" w14:textId="7FB6DC28" w:rsidR="007943CE" w:rsidRDefault="007943CE" w:rsidP="007943CE">
      <w:pPr>
        <w:pStyle w:val="Listeavsnitt"/>
        <w:numPr>
          <w:ilvl w:val="0"/>
          <w:numId w:val="24"/>
        </w:numPr>
      </w:pPr>
      <w:r>
        <w:t xml:space="preserve">Hvis vi setter inn noen ekstra hindringer i kartet som ikke var der fra før vil </w:t>
      </w:r>
      <w:proofErr w:type="spellStart"/>
      <w:r>
        <w:t>turtleboten</w:t>
      </w:r>
      <w:proofErr w:type="spellEnd"/>
      <w:r>
        <w:t xml:space="preserve"> se disse og styre unna </w:t>
      </w:r>
      <w:r w:rsidR="000953C1">
        <w:t>dem</w:t>
      </w:r>
      <w:r>
        <w:t>.</w:t>
      </w:r>
    </w:p>
    <w:p w14:paraId="0D6BA589" w14:textId="17B680D0" w:rsidR="007943CE" w:rsidRDefault="007943CE" w:rsidP="007943CE">
      <w:pPr>
        <w:pStyle w:val="Listeavsnitt"/>
      </w:pPr>
      <w:r w:rsidRPr="007943CE">
        <w:drawing>
          <wp:inline distT="0" distB="0" distL="0" distR="0" wp14:anchorId="4F786FF9" wp14:editId="20150D42">
            <wp:extent cx="5755640" cy="2845435"/>
            <wp:effectExtent l="0" t="0" r="0" b="0"/>
            <wp:docPr id="327781039" name="Bilde 1" descr="Et bilde som inneholder Multimedieprogramvare, Grafikkprogramvare, programvare, Redigering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81039" name="Bilde 1" descr="Et bilde som inneholder Multimedieprogramvare, Grafikkprogramvare, programvare, Redigering&#10;&#10;Automatisk generert beskrivels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71B3" w14:textId="77777777" w:rsidR="007943CE" w:rsidRDefault="007943CE" w:rsidP="007943CE"/>
    <w:p w14:paraId="15A68F56" w14:textId="77777777" w:rsidR="007943CE" w:rsidRDefault="007943CE" w:rsidP="007943CE"/>
    <w:p w14:paraId="6ABD4ABC" w14:textId="77777777" w:rsidR="007943CE" w:rsidRDefault="007943CE" w:rsidP="007943CE"/>
    <w:p w14:paraId="568B3C74" w14:textId="77777777" w:rsidR="007943CE" w:rsidRDefault="007943CE" w:rsidP="007943CE"/>
    <w:p w14:paraId="7351C814" w14:textId="77777777" w:rsidR="007943CE" w:rsidRDefault="007943CE" w:rsidP="007943CE"/>
    <w:p w14:paraId="72870545" w14:textId="77777777" w:rsidR="007943CE" w:rsidRDefault="007943CE" w:rsidP="007943CE"/>
    <w:p w14:paraId="3EAE568F" w14:textId="426243D0" w:rsidR="007943CE" w:rsidRDefault="007943CE" w:rsidP="007943CE">
      <w:pPr>
        <w:pStyle w:val="Overskrift1"/>
      </w:pPr>
      <w:bookmarkStart w:id="10" w:name="_Toc149473227"/>
      <w:r>
        <w:lastRenderedPageBreak/>
        <w:t>Konklusjon</w:t>
      </w:r>
      <w:bookmarkEnd w:id="10"/>
    </w:p>
    <w:p w14:paraId="29E5F38F" w14:textId="2DEFFDFA" w:rsidR="007943CE" w:rsidRDefault="007943CE" w:rsidP="007943CE">
      <w:r>
        <w:t xml:space="preserve">I denne oppgaven har vi satt opp en </w:t>
      </w:r>
      <w:proofErr w:type="spellStart"/>
      <w:r>
        <w:t>turtlebot</w:t>
      </w:r>
      <w:proofErr w:type="spellEnd"/>
      <w:r>
        <w:t xml:space="preserve"> som kan navigere av seg selv gjennom en bane med hindre</w:t>
      </w:r>
      <w:r w:rsidR="00AB72BB">
        <w:t xml:space="preserve">. Det kan være verdt å nevne at dette vil ikke fungere hvis man plasserer </w:t>
      </w:r>
      <w:proofErr w:type="spellStart"/>
      <w:r w:rsidR="00AB72BB">
        <w:t>turtleboten</w:t>
      </w:r>
      <w:proofErr w:type="spellEnd"/>
      <w:r w:rsidR="00AB72BB">
        <w:t xml:space="preserve"> på en ny bane, da må man gjøre SLAM-simuleringen og kalibreringen på nytt igjen.</w:t>
      </w:r>
    </w:p>
    <w:p w14:paraId="73E6E832" w14:textId="17543823" w:rsidR="00AB72BB" w:rsidRPr="007943CE" w:rsidRDefault="00AB72BB" w:rsidP="007943CE">
      <w:r>
        <w:t xml:space="preserve">En video uten lyd av sluttresultatet finner du i en egen MP4-fil som ligger i samme mappe som dette dokumentet. Videoen viser hvordan </w:t>
      </w:r>
      <w:proofErr w:type="spellStart"/>
      <w:r>
        <w:t>turtleboten</w:t>
      </w:r>
      <w:proofErr w:type="spellEnd"/>
      <w:r>
        <w:t xml:space="preserve"> navigerer gjennom banen, både med og uten de ekstra hindringene som vi la til.</w:t>
      </w:r>
    </w:p>
    <w:p w14:paraId="722A6117" w14:textId="1DF79807" w:rsidR="00990110" w:rsidRDefault="00990110" w:rsidP="00990110"/>
    <w:p w14:paraId="0559CD82" w14:textId="6D56960E" w:rsidR="000731D7" w:rsidRPr="000731D7" w:rsidRDefault="000731D7" w:rsidP="000731D7"/>
    <w:p w14:paraId="7122568B" w14:textId="3BA60680" w:rsidR="00C735CA" w:rsidRPr="00C735CA" w:rsidRDefault="00C735CA" w:rsidP="00C735CA"/>
    <w:sectPr w:rsidR="00C735CA" w:rsidRPr="00C735CA" w:rsidSect="00C90D81">
      <w:headerReference w:type="default" r:id="rId53"/>
      <w:footerReference w:type="default" r:id="rId54"/>
      <w:pgSz w:w="11900" w:h="16840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1730EB" w14:textId="77777777" w:rsidR="001F178F" w:rsidRDefault="001F178F" w:rsidP="00A4364D">
      <w:r>
        <w:separator/>
      </w:r>
    </w:p>
  </w:endnote>
  <w:endnote w:type="continuationSeparator" w:id="0">
    <w:p w14:paraId="60BE9169" w14:textId="77777777" w:rsidR="001F178F" w:rsidRDefault="001F178F" w:rsidP="00A43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11427" w14:textId="77777777" w:rsidR="00653DC8" w:rsidRDefault="00653DC8">
    <w:pPr>
      <w:pStyle w:val="Bunntekst"/>
    </w:pPr>
    <w:r>
      <w:rPr>
        <w:noProof/>
      </w:rPr>
      <w:drawing>
        <wp:anchor distT="0" distB="0" distL="114300" distR="114300" simplePos="0" relativeHeight="251656704" behindDoc="1" locked="0" layoutInCell="1" allowOverlap="1" wp14:anchorId="694A7AAB" wp14:editId="6950D58C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560000" cy="7452000"/>
          <wp:effectExtent l="0" t="0" r="3175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b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74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8933A" w14:textId="77777777" w:rsidR="00653DC8" w:rsidRDefault="00653DC8" w:rsidP="00047E61">
    <w:pPr>
      <w:pStyle w:val="Bunntekst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81DEC3" w14:textId="77777777" w:rsidR="001F178F" w:rsidRDefault="001F178F" w:rsidP="00A4364D">
      <w:r>
        <w:separator/>
      </w:r>
    </w:p>
  </w:footnote>
  <w:footnote w:type="continuationSeparator" w:id="0">
    <w:p w14:paraId="04ACCE12" w14:textId="77777777" w:rsidR="001F178F" w:rsidRDefault="001F178F" w:rsidP="00A436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405C3" w14:textId="77777777" w:rsidR="007673B9" w:rsidRDefault="001F178F">
    <w:pPr>
      <w:pStyle w:val="Topptekst"/>
    </w:pPr>
    <w:r>
      <w:rPr>
        <w:noProof/>
      </w:rPr>
      <w:pict w14:anchorId="4819DA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0870945" o:spid="_x0000_s1025" type="#_x0000_t75" alt="" style="position:absolute;margin-left:0;margin-top:0;width:595.45pt;height:842.05pt;z-index:-2516577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norskMønst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7DF65" w14:textId="77777777" w:rsidR="007673B9" w:rsidRDefault="009A4987">
    <w:pPr>
      <w:pStyle w:val="Topptekst"/>
    </w:pPr>
    <w:r>
      <w:rPr>
        <w:noProof/>
      </w:rPr>
      <w:drawing>
        <wp:anchor distT="0" distB="0" distL="114300" distR="114300" simplePos="0" relativeHeight="251657728" behindDoc="0" locked="0" layoutInCell="1" allowOverlap="1" wp14:anchorId="22D8CFBC" wp14:editId="72A61A4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0000" cy="1080000"/>
          <wp:effectExtent l="0" t="0" r="3175" b="6350"/>
          <wp:wrapNone/>
          <wp:docPr id="3" name="Picture 3" descr="UiT Norges arktiske universite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Rapport_topp_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0D7AC" w14:textId="77777777" w:rsidR="0060403C" w:rsidRDefault="0060403C">
    <w:pPr>
      <w:pStyle w:val="Toppteks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ueNoCsN0y4tWMs" int2:id="pr8fsWWb">
      <int2:state int2:value="Rejected" int2:type="AugLoop_Text_Critique"/>
    </int2:textHash>
    <int2:textHash int2:hashCode="R1RwGhAR2e8LiH" int2:id="FFaKsIaO">
      <int2:state int2:value="Rejected" int2:type="AugLoop_Text_Critique"/>
    </int2:textHash>
    <int2:textHash int2:hashCode="Xv9GqUxBziD7aB" int2:id="S9onbLn6">
      <int2:state int2:value="Rejected" int2:type="AugLoop_Text_Critique"/>
    </int2:textHash>
    <int2:textHash int2:hashCode="0ddqM/7p+Z5z23" int2:id="e9ZYmVe5">
      <int2:state int2:value="Rejected" int2:type="AugLoop_Text_Critique"/>
    </int2:textHash>
    <int2:textHash int2:hashCode="K92Vta/l/IVCFh" int2:id="NODgcM35">
      <int2:state int2:value="Rejected" int2:type="AugLoop_Text_Critique"/>
    </int2:textHash>
    <int2:textHash int2:hashCode="VPrsNm0R79rA+d" int2:id="eJL7KGWp">
      <int2:state int2:value="Rejected" int2:type="AugLoop_Text_Critique"/>
    </int2:textHash>
    <int2:textHash int2:hashCode="/FF3Y51xGWOR3Z" int2:id="rgZTy6zj">
      <int2:state int2:value="Rejected" int2:type="AugLoop_Text_Critique"/>
    </int2:textHash>
    <int2:textHash int2:hashCode="ZIFKO3/YREpWrT" int2:id="CNmbawlk">
      <int2:state int2:value="Rejected" int2:type="AugLoop_Text_Critique"/>
    </int2:textHash>
    <int2:textHash int2:hashCode="zi7YusXYubXueu" int2:id="TRQVua9X">
      <int2:state int2:value="Rejected" int2:type="AugLoop_Text_Critique"/>
    </int2:textHash>
    <int2:textHash int2:hashCode="UZQtPX4zYI3/C2" int2:id="rSe5vpFN">
      <int2:state int2:value="Rejected" int2:type="AugLoop_Text_Critique"/>
    </int2:textHash>
    <int2:textHash int2:hashCode="rJslDDk7qXZs7V" int2:id="pIx7diot">
      <int2:state int2:value="Rejected" int2:type="AugLoop_Text_Critique"/>
    </int2:textHash>
    <int2:textHash int2:hashCode="RMcoyQ2EHQV9JI" int2:id="YNZEWYOU">
      <int2:state int2:value="Rejected" int2:type="AugLoop_Text_Critique"/>
    </int2:textHash>
    <int2:textHash int2:hashCode="gLM2TesJ7kx/d1" int2:id="Bgk6Ia6j">
      <int2:state int2:value="Rejected" int2:type="AugLoop_Text_Critique"/>
    </int2:textHash>
    <int2:textHash int2:hashCode="U0ZaInmKv0A3bj" int2:id="eaoXQ4yr">
      <int2:state int2:value="Rejected" int2:type="AugLoop_Text_Critique"/>
    </int2:textHash>
    <int2:textHash int2:hashCode="F2k5Y4GR1aE5Nc" int2:id="GbFcqwwa">
      <int2:state int2:value="Rejected" int2:type="AugLoop_Text_Critique"/>
    </int2:textHash>
    <int2:textHash int2:hashCode="pKHdPyM/L630Id" int2:id="uTK7BpQD">
      <int2:state int2:value="Rejected" int2:type="AugLoop_Text_Critique"/>
    </int2:textHash>
    <int2:textHash int2:hashCode="966NVEWwXcVIjL" int2:id="rDi0oDWT">
      <int2:state int2:value="Rejected" int2:type="AugLoop_Text_Critique"/>
    </int2:textHash>
    <int2:textHash int2:hashCode="xuRU2WDfSEX51p" int2:id="K2Q1VjyK">
      <int2:state int2:value="Rejected" int2:type="AugLoop_Text_Critique"/>
    </int2:textHash>
    <int2:textHash int2:hashCode="0ebEHKDlMMzCF9" int2:id="KLFh2wx6">
      <int2:state int2:value="Rejected" int2:type="AugLoop_Text_Critique"/>
    </int2:textHash>
    <int2:textHash int2:hashCode="86kpszZLRxpIH0" int2:id="fUBZrl7l">
      <int2:state int2:value="Rejected" int2:type="AugLoop_Text_Critique"/>
    </int2:textHash>
    <int2:textHash int2:hashCode="+JRW+GGxOdzGfG" int2:id="2N8jDhVs">
      <int2:state int2:value="Rejected" int2:type="AugLoop_Text_Critique"/>
    </int2:textHash>
    <int2:textHash int2:hashCode="CPRwHt2g+XtpyG" int2:id="xhetarmj">
      <int2:state int2:value="Rejected" int2:type="AugLoop_Text_Critique"/>
    </int2:textHash>
    <int2:textHash int2:hashCode="oNifyqWfRmOeQQ" int2:id="1HsBYkzF">
      <int2:state int2:value="Rejected" int2:type="AugLoop_Text_Critique"/>
    </int2:textHash>
    <int2:textHash int2:hashCode="YVDP+dcICmLAlS" int2:id="oRZHkkav">
      <int2:state int2:value="Rejected" int2:type="AugLoop_Text_Critique"/>
    </int2:textHash>
    <int2:textHash int2:hashCode="5+Nx8/iqVolemt" int2:id="WHNT03gX">
      <int2:state int2:value="Rejected" int2:type="AugLoop_Text_Critique"/>
    </int2:textHash>
    <int2:textHash int2:hashCode="ybyEmpaPJDJoSs" int2:id="D1mQgHNU">
      <int2:state int2:value="Rejected" int2:type="AugLoop_Text_Critique"/>
    </int2:textHash>
    <int2:textHash int2:hashCode="+QebEAX601AXN/" int2:id="hU7kscmM">
      <int2:state int2:value="Rejected" int2:type="AugLoop_Text_Critique"/>
    </int2:textHash>
    <int2:textHash int2:hashCode="GTfEwo9yYYaJdO" int2:id="tJZBbTIT">
      <int2:state int2:value="Rejected" int2:type="AugLoop_Text_Critique"/>
    </int2:textHash>
    <int2:textHash int2:hashCode="A8nYLDUDhWNvQH" int2:id="IYdHtMpp">
      <int2:state int2:value="Rejected" int2:type="AugLoop_Text_Critique"/>
    </int2:textHash>
    <int2:textHash int2:hashCode="TnGnuRiDHx+Cux" int2:id="sJetUZo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6128"/>
    <w:multiLevelType w:val="hybridMultilevel"/>
    <w:tmpl w:val="E81CFB2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3BB23"/>
    <w:multiLevelType w:val="hybridMultilevel"/>
    <w:tmpl w:val="4F7E07B2"/>
    <w:lvl w:ilvl="0" w:tplc="926E02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AEB5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E6A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C08A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0AEA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608C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4E91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DEEA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8C1E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80D9D"/>
    <w:multiLevelType w:val="hybridMultilevel"/>
    <w:tmpl w:val="D93EC28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E34DC4"/>
    <w:multiLevelType w:val="hybridMultilevel"/>
    <w:tmpl w:val="717C0D3E"/>
    <w:lvl w:ilvl="0" w:tplc="447C9C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9CE0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6E0F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CBF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88F0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ACF8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927F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6E16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8C4A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7013A7"/>
    <w:multiLevelType w:val="hybridMultilevel"/>
    <w:tmpl w:val="D7069628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3E8746"/>
    <w:multiLevelType w:val="hybridMultilevel"/>
    <w:tmpl w:val="4D841E80"/>
    <w:lvl w:ilvl="0" w:tplc="7706B2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AA8B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10A0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F0D1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0C6D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5892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ECC3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C8DF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349D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212599"/>
    <w:multiLevelType w:val="hybridMultilevel"/>
    <w:tmpl w:val="B96856F0"/>
    <w:lvl w:ilvl="0" w:tplc="AB9AA4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042D72"/>
    <w:multiLevelType w:val="hybridMultilevel"/>
    <w:tmpl w:val="2294D564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AE6023"/>
    <w:multiLevelType w:val="hybridMultilevel"/>
    <w:tmpl w:val="A76680D0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082BCC"/>
    <w:multiLevelType w:val="hybridMultilevel"/>
    <w:tmpl w:val="B984AB18"/>
    <w:lvl w:ilvl="0" w:tplc="0414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4E32C8F"/>
    <w:multiLevelType w:val="hybridMultilevel"/>
    <w:tmpl w:val="A9A819A6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815928"/>
    <w:multiLevelType w:val="multilevel"/>
    <w:tmpl w:val="2BF0E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A40EF9"/>
    <w:multiLevelType w:val="multilevel"/>
    <w:tmpl w:val="25860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738180"/>
    <w:multiLevelType w:val="hybridMultilevel"/>
    <w:tmpl w:val="7C74F6FE"/>
    <w:lvl w:ilvl="0" w:tplc="1EC827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70C0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48E1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B498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D688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7A43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12FA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04A9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2A72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77334A"/>
    <w:multiLevelType w:val="hybridMultilevel"/>
    <w:tmpl w:val="12885400"/>
    <w:lvl w:ilvl="0" w:tplc="0B2871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6E22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FADE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102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BE31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F4F4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412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C0F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B03A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BF470C"/>
    <w:multiLevelType w:val="hybridMultilevel"/>
    <w:tmpl w:val="D916ACE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51223E"/>
    <w:multiLevelType w:val="hybridMultilevel"/>
    <w:tmpl w:val="F5FEA964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D04A83"/>
    <w:multiLevelType w:val="multilevel"/>
    <w:tmpl w:val="A858EAA8"/>
    <w:lvl w:ilvl="0">
      <w:start w:val="1"/>
      <w:numFmt w:val="decimal"/>
      <w:pStyle w:val="Overskrift1"/>
      <w:lvlText w:val="%1"/>
      <w:lvlJc w:val="left"/>
      <w:pPr>
        <w:ind w:left="432" w:hanging="432"/>
      </w:pPr>
    </w:lvl>
    <w:lvl w:ilvl="1">
      <w:start w:val="1"/>
      <w:numFmt w:val="decimal"/>
      <w:pStyle w:val="Overskrift2"/>
      <w:lvlText w:val="%1.%2"/>
      <w:lvlJc w:val="left"/>
      <w:pPr>
        <w:ind w:left="576" w:hanging="576"/>
      </w:pPr>
    </w:lvl>
    <w:lvl w:ilvl="2">
      <w:start w:val="1"/>
      <w:numFmt w:val="decimal"/>
      <w:pStyle w:val="Overskrift3"/>
      <w:lvlText w:val="%1.%2.%3"/>
      <w:lvlJc w:val="left"/>
      <w:pPr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ind w:left="1008" w:hanging="1008"/>
      </w:pPr>
    </w:lvl>
    <w:lvl w:ilvl="5">
      <w:start w:val="1"/>
      <w:numFmt w:val="decimal"/>
      <w:pStyle w:val="Oversk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Oversk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versk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verskrift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687C1E30"/>
    <w:multiLevelType w:val="hybridMultilevel"/>
    <w:tmpl w:val="B4C0B72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044C1F"/>
    <w:multiLevelType w:val="hybridMultilevel"/>
    <w:tmpl w:val="2048CC3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D64BFF"/>
    <w:multiLevelType w:val="hybridMultilevel"/>
    <w:tmpl w:val="BC6CF5D8"/>
    <w:lvl w:ilvl="0" w:tplc="185031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10B1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6C86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3445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E8F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BE61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B6B6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DE5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F45F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C283FD"/>
    <w:multiLevelType w:val="hybridMultilevel"/>
    <w:tmpl w:val="1B025D68"/>
    <w:lvl w:ilvl="0" w:tplc="F4C85B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2EFA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54FB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5262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9885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B82F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48B5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347C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2495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A12C8F"/>
    <w:multiLevelType w:val="hybridMultilevel"/>
    <w:tmpl w:val="2DB033C2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C6000A"/>
    <w:multiLevelType w:val="hybridMultilevel"/>
    <w:tmpl w:val="A6185B78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6598317">
    <w:abstractNumId w:val="13"/>
  </w:num>
  <w:num w:numId="2" w16cid:durableId="1888570617">
    <w:abstractNumId w:val="3"/>
  </w:num>
  <w:num w:numId="3" w16cid:durableId="1824202471">
    <w:abstractNumId w:val="14"/>
  </w:num>
  <w:num w:numId="4" w16cid:durableId="1711564596">
    <w:abstractNumId w:val="1"/>
  </w:num>
  <w:num w:numId="5" w16cid:durableId="287247740">
    <w:abstractNumId w:val="20"/>
  </w:num>
  <w:num w:numId="6" w16cid:durableId="669528980">
    <w:abstractNumId w:val="21"/>
  </w:num>
  <w:num w:numId="7" w16cid:durableId="363410895">
    <w:abstractNumId w:val="5"/>
  </w:num>
  <w:num w:numId="8" w16cid:durableId="653067273">
    <w:abstractNumId w:val="17"/>
  </w:num>
  <w:num w:numId="9" w16cid:durableId="1823236229">
    <w:abstractNumId w:val="6"/>
  </w:num>
  <w:num w:numId="10" w16cid:durableId="2116244125">
    <w:abstractNumId w:val="2"/>
  </w:num>
  <w:num w:numId="11" w16cid:durableId="874315925">
    <w:abstractNumId w:val="0"/>
  </w:num>
  <w:num w:numId="12" w16cid:durableId="1590891151">
    <w:abstractNumId w:val="9"/>
  </w:num>
  <w:num w:numId="13" w16cid:durableId="1477919710">
    <w:abstractNumId w:val="19"/>
  </w:num>
  <w:num w:numId="14" w16cid:durableId="837354838">
    <w:abstractNumId w:val="15"/>
  </w:num>
  <w:num w:numId="15" w16cid:durableId="1400982847">
    <w:abstractNumId w:val="11"/>
  </w:num>
  <w:num w:numId="16" w16cid:durableId="1618024160">
    <w:abstractNumId w:val="12"/>
  </w:num>
  <w:num w:numId="17" w16cid:durableId="1959020102">
    <w:abstractNumId w:val="8"/>
  </w:num>
  <w:num w:numId="18" w16cid:durableId="809054750">
    <w:abstractNumId w:val="18"/>
  </w:num>
  <w:num w:numId="19" w16cid:durableId="1991589367">
    <w:abstractNumId w:val="4"/>
  </w:num>
  <w:num w:numId="20" w16cid:durableId="1008944525">
    <w:abstractNumId w:val="22"/>
  </w:num>
  <w:num w:numId="21" w16cid:durableId="2035418315">
    <w:abstractNumId w:val="7"/>
  </w:num>
  <w:num w:numId="22" w16cid:durableId="1934774038">
    <w:abstractNumId w:val="10"/>
  </w:num>
  <w:num w:numId="23" w16cid:durableId="935943130">
    <w:abstractNumId w:val="16"/>
  </w:num>
  <w:num w:numId="24" w16cid:durableId="32154237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activeWritingStyle w:appName="MSWord" w:lang="nb-NO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337"/>
    <w:rsid w:val="000063FB"/>
    <w:rsid w:val="00007050"/>
    <w:rsid w:val="0003626E"/>
    <w:rsid w:val="00047E61"/>
    <w:rsid w:val="000731D7"/>
    <w:rsid w:val="0007C006"/>
    <w:rsid w:val="000953C1"/>
    <w:rsid w:val="000A5C0A"/>
    <w:rsid w:val="000E789F"/>
    <w:rsid w:val="000F3491"/>
    <w:rsid w:val="000F3FB3"/>
    <w:rsid w:val="00114F37"/>
    <w:rsid w:val="00116914"/>
    <w:rsid w:val="001225A1"/>
    <w:rsid w:val="00122BD3"/>
    <w:rsid w:val="00184615"/>
    <w:rsid w:val="001A6666"/>
    <w:rsid w:val="001B3F1A"/>
    <w:rsid w:val="001D3B48"/>
    <w:rsid w:val="001F178F"/>
    <w:rsid w:val="001F76C6"/>
    <w:rsid w:val="00200896"/>
    <w:rsid w:val="002145F7"/>
    <w:rsid w:val="00233A64"/>
    <w:rsid w:val="00243C59"/>
    <w:rsid w:val="002467C9"/>
    <w:rsid w:val="0024716B"/>
    <w:rsid w:val="00253AC4"/>
    <w:rsid w:val="00263C83"/>
    <w:rsid w:val="002E5221"/>
    <w:rsid w:val="00306927"/>
    <w:rsid w:val="00353114"/>
    <w:rsid w:val="003E3FB3"/>
    <w:rsid w:val="003E4098"/>
    <w:rsid w:val="003F35CD"/>
    <w:rsid w:val="00402660"/>
    <w:rsid w:val="00431641"/>
    <w:rsid w:val="00432E11"/>
    <w:rsid w:val="00442D72"/>
    <w:rsid w:val="00456D5B"/>
    <w:rsid w:val="0046026C"/>
    <w:rsid w:val="00480E60"/>
    <w:rsid w:val="0048418C"/>
    <w:rsid w:val="004A576B"/>
    <w:rsid w:val="004D012C"/>
    <w:rsid w:val="004F1370"/>
    <w:rsid w:val="0050372B"/>
    <w:rsid w:val="00520F84"/>
    <w:rsid w:val="00525F67"/>
    <w:rsid w:val="00565866"/>
    <w:rsid w:val="00584432"/>
    <w:rsid w:val="005866FB"/>
    <w:rsid w:val="005C1AFA"/>
    <w:rsid w:val="005F6B87"/>
    <w:rsid w:val="0060403C"/>
    <w:rsid w:val="00642982"/>
    <w:rsid w:val="00653DC8"/>
    <w:rsid w:val="0066035F"/>
    <w:rsid w:val="00666678"/>
    <w:rsid w:val="006E0D36"/>
    <w:rsid w:val="006F4157"/>
    <w:rsid w:val="007054A5"/>
    <w:rsid w:val="00735A71"/>
    <w:rsid w:val="007548F3"/>
    <w:rsid w:val="007673B9"/>
    <w:rsid w:val="00781CE3"/>
    <w:rsid w:val="00787135"/>
    <w:rsid w:val="007943CE"/>
    <w:rsid w:val="007AC049"/>
    <w:rsid w:val="007B70B3"/>
    <w:rsid w:val="007C2F59"/>
    <w:rsid w:val="007F084A"/>
    <w:rsid w:val="007F1090"/>
    <w:rsid w:val="0082077A"/>
    <w:rsid w:val="00883E0A"/>
    <w:rsid w:val="00895D42"/>
    <w:rsid w:val="008A0016"/>
    <w:rsid w:val="008A15CD"/>
    <w:rsid w:val="008A3CD6"/>
    <w:rsid w:val="008B38FA"/>
    <w:rsid w:val="008D39CD"/>
    <w:rsid w:val="008D4AE7"/>
    <w:rsid w:val="00907DCB"/>
    <w:rsid w:val="00911428"/>
    <w:rsid w:val="00926366"/>
    <w:rsid w:val="009671EC"/>
    <w:rsid w:val="00990110"/>
    <w:rsid w:val="009961FB"/>
    <w:rsid w:val="009A4987"/>
    <w:rsid w:val="009B5596"/>
    <w:rsid w:val="00A34559"/>
    <w:rsid w:val="00A4364D"/>
    <w:rsid w:val="00A5671C"/>
    <w:rsid w:val="00A6616D"/>
    <w:rsid w:val="00A800B3"/>
    <w:rsid w:val="00A854DF"/>
    <w:rsid w:val="00A92E1D"/>
    <w:rsid w:val="00AA5EA0"/>
    <w:rsid w:val="00AB72BB"/>
    <w:rsid w:val="00AF50F6"/>
    <w:rsid w:val="00B11310"/>
    <w:rsid w:val="00B22F30"/>
    <w:rsid w:val="00B2A672"/>
    <w:rsid w:val="00BD4244"/>
    <w:rsid w:val="00BD61D9"/>
    <w:rsid w:val="00BE0BEF"/>
    <w:rsid w:val="00C16E91"/>
    <w:rsid w:val="00C17C1E"/>
    <w:rsid w:val="00C735CA"/>
    <w:rsid w:val="00C77FB6"/>
    <w:rsid w:val="00C90D81"/>
    <w:rsid w:val="00CD6FFC"/>
    <w:rsid w:val="00CF19D1"/>
    <w:rsid w:val="00D03179"/>
    <w:rsid w:val="00D138FC"/>
    <w:rsid w:val="00D33A03"/>
    <w:rsid w:val="00D61E84"/>
    <w:rsid w:val="00D621ED"/>
    <w:rsid w:val="00D82985"/>
    <w:rsid w:val="00D854BA"/>
    <w:rsid w:val="00DB5337"/>
    <w:rsid w:val="00DC5F0C"/>
    <w:rsid w:val="00DE0776"/>
    <w:rsid w:val="00DE7133"/>
    <w:rsid w:val="00DF436C"/>
    <w:rsid w:val="00E10F8B"/>
    <w:rsid w:val="00EA275F"/>
    <w:rsid w:val="00EB3E3C"/>
    <w:rsid w:val="00EB4186"/>
    <w:rsid w:val="00EF65EE"/>
    <w:rsid w:val="00F326EE"/>
    <w:rsid w:val="00F37C9A"/>
    <w:rsid w:val="00F46376"/>
    <w:rsid w:val="00F54F18"/>
    <w:rsid w:val="00F62A28"/>
    <w:rsid w:val="00F864C1"/>
    <w:rsid w:val="00F94727"/>
    <w:rsid w:val="00FC43AF"/>
    <w:rsid w:val="00FD114E"/>
    <w:rsid w:val="00FD20FC"/>
    <w:rsid w:val="00FD5FF1"/>
    <w:rsid w:val="00FE16DD"/>
    <w:rsid w:val="00FF700C"/>
    <w:rsid w:val="013E6040"/>
    <w:rsid w:val="019FFCBA"/>
    <w:rsid w:val="01DCEF40"/>
    <w:rsid w:val="0208AC92"/>
    <w:rsid w:val="0210684F"/>
    <w:rsid w:val="024BFCD4"/>
    <w:rsid w:val="0294D5A9"/>
    <w:rsid w:val="02D0B23E"/>
    <w:rsid w:val="03F01C4D"/>
    <w:rsid w:val="03F1535B"/>
    <w:rsid w:val="046039C1"/>
    <w:rsid w:val="04BF5E9C"/>
    <w:rsid w:val="0531AEE9"/>
    <w:rsid w:val="05C7C140"/>
    <w:rsid w:val="061D117A"/>
    <w:rsid w:val="06611AAA"/>
    <w:rsid w:val="06B9AA4C"/>
    <w:rsid w:val="070F5584"/>
    <w:rsid w:val="071FA6CC"/>
    <w:rsid w:val="07BB9672"/>
    <w:rsid w:val="087B0D26"/>
    <w:rsid w:val="08D4AA22"/>
    <w:rsid w:val="09188A6F"/>
    <w:rsid w:val="0967C94A"/>
    <w:rsid w:val="098752EF"/>
    <w:rsid w:val="09A7C8D6"/>
    <w:rsid w:val="09AE0AD4"/>
    <w:rsid w:val="0A44FB03"/>
    <w:rsid w:val="0A8B586D"/>
    <w:rsid w:val="0B25F500"/>
    <w:rsid w:val="0B432793"/>
    <w:rsid w:val="0B44D1F4"/>
    <w:rsid w:val="0B865C18"/>
    <w:rsid w:val="0BFA3AD0"/>
    <w:rsid w:val="0C2631B8"/>
    <w:rsid w:val="0CA820E0"/>
    <w:rsid w:val="0CC21D23"/>
    <w:rsid w:val="0CE7C37A"/>
    <w:rsid w:val="0D3BFF4B"/>
    <w:rsid w:val="0DBEB243"/>
    <w:rsid w:val="0E0FA1D1"/>
    <w:rsid w:val="0E43F141"/>
    <w:rsid w:val="0E70244B"/>
    <w:rsid w:val="0E926FB2"/>
    <w:rsid w:val="0EE935B0"/>
    <w:rsid w:val="0F4EB61A"/>
    <w:rsid w:val="0FAE34B9"/>
    <w:rsid w:val="0FBBDAAF"/>
    <w:rsid w:val="101698B6"/>
    <w:rsid w:val="1020A5B8"/>
    <w:rsid w:val="1027CFBD"/>
    <w:rsid w:val="102BB2B8"/>
    <w:rsid w:val="103E9F05"/>
    <w:rsid w:val="103FB76E"/>
    <w:rsid w:val="104B83B5"/>
    <w:rsid w:val="10F9611F"/>
    <w:rsid w:val="1152E9A4"/>
    <w:rsid w:val="127B8174"/>
    <w:rsid w:val="128AB9F1"/>
    <w:rsid w:val="12CA27BC"/>
    <w:rsid w:val="12E4CA5A"/>
    <w:rsid w:val="12E5D57B"/>
    <w:rsid w:val="12E9AC08"/>
    <w:rsid w:val="1323182D"/>
    <w:rsid w:val="132CF2BA"/>
    <w:rsid w:val="13315EA7"/>
    <w:rsid w:val="139FA166"/>
    <w:rsid w:val="13C2293E"/>
    <w:rsid w:val="13EA0F74"/>
    <w:rsid w:val="14857C69"/>
    <w:rsid w:val="14BFF959"/>
    <w:rsid w:val="14F80F0F"/>
    <w:rsid w:val="1549767E"/>
    <w:rsid w:val="1569E4DC"/>
    <w:rsid w:val="15B49888"/>
    <w:rsid w:val="15C48275"/>
    <w:rsid w:val="15DCBC5D"/>
    <w:rsid w:val="15F8E7EA"/>
    <w:rsid w:val="161D763D"/>
    <w:rsid w:val="162D23F5"/>
    <w:rsid w:val="176AE718"/>
    <w:rsid w:val="182599CC"/>
    <w:rsid w:val="18A37DDC"/>
    <w:rsid w:val="18FE981D"/>
    <w:rsid w:val="18FF017E"/>
    <w:rsid w:val="198777CE"/>
    <w:rsid w:val="19F43BC3"/>
    <w:rsid w:val="1A613497"/>
    <w:rsid w:val="1AAA8798"/>
    <w:rsid w:val="1AF6AB49"/>
    <w:rsid w:val="1B1A4ED4"/>
    <w:rsid w:val="1B41C288"/>
    <w:rsid w:val="1BA39622"/>
    <w:rsid w:val="1BBE50B5"/>
    <w:rsid w:val="1C093B5D"/>
    <w:rsid w:val="1C1D7EFA"/>
    <w:rsid w:val="1C2C2894"/>
    <w:rsid w:val="1C736ADD"/>
    <w:rsid w:val="1CAA6DEB"/>
    <w:rsid w:val="1CAD695A"/>
    <w:rsid w:val="1CB191C5"/>
    <w:rsid w:val="1CCBBA63"/>
    <w:rsid w:val="1D6D2AF2"/>
    <w:rsid w:val="1D8BAEAB"/>
    <w:rsid w:val="1E105796"/>
    <w:rsid w:val="1ECB7380"/>
    <w:rsid w:val="1F8800F3"/>
    <w:rsid w:val="1FA43251"/>
    <w:rsid w:val="202326D2"/>
    <w:rsid w:val="20956764"/>
    <w:rsid w:val="2146DC00"/>
    <w:rsid w:val="214B5D1D"/>
    <w:rsid w:val="215109C5"/>
    <w:rsid w:val="21DA5537"/>
    <w:rsid w:val="223137C5"/>
    <w:rsid w:val="227DA259"/>
    <w:rsid w:val="22C6200C"/>
    <w:rsid w:val="22E35157"/>
    <w:rsid w:val="232E5A14"/>
    <w:rsid w:val="237061B2"/>
    <w:rsid w:val="23BC6008"/>
    <w:rsid w:val="240848F5"/>
    <w:rsid w:val="241135C7"/>
    <w:rsid w:val="24282099"/>
    <w:rsid w:val="2448BC86"/>
    <w:rsid w:val="247E7CC2"/>
    <w:rsid w:val="24A16098"/>
    <w:rsid w:val="24ADD7C2"/>
    <w:rsid w:val="24CA2A75"/>
    <w:rsid w:val="254C4C8E"/>
    <w:rsid w:val="25779C8A"/>
    <w:rsid w:val="2594564A"/>
    <w:rsid w:val="25EA9977"/>
    <w:rsid w:val="25FC1048"/>
    <w:rsid w:val="26247AE8"/>
    <w:rsid w:val="2676531E"/>
    <w:rsid w:val="268436DB"/>
    <w:rsid w:val="26ECFA33"/>
    <w:rsid w:val="27359322"/>
    <w:rsid w:val="277F2CEF"/>
    <w:rsid w:val="27C04B49"/>
    <w:rsid w:val="286B9F9D"/>
    <w:rsid w:val="28A38A0E"/>
    <w:rsid w:val="290FF4A8"/>
    <w:rsid w:val="291AFD50"/>
    <w:rsid w:val="291CA96D"/>
    <w:rsid w:val="29C209D6"/>
    <w:rsid w:val="29DCAE76"/>
    <w:rsid w:val="2A2D2B96"/>
    <w:rsid w:val="2A45D55F"/>
    <w:rsid w:val="2A490361"/>
    <w:rsid w:val="2A63E083"/>
    <w:rsid w:val="2A8EB6FD"/>
    <w:rsid w:val="2ADCDD22"/>
    <w:rsid w:val="2AF654BB"/>
    <w:rsid w:val="2AF7EC0B"/>
    <w:rsid w:val="2B76BA8C"/>
    <w:rsid w:val="2BCCA1AB"/>
    <w:rsid w:val="2BEA8A4A"/>
    <w:rsid w:val="2C188447"/>
    <w:rsid w:val="2C3A3D3C"/>
    <w:rsid w:val="2CA7FA99"/>
    <w:rsid w:val="2CCF76BD"/>
    <w:rsid w:val="2D3EF8BD"/>
    <w:rsid w:val="2D66697C"/>
    <w:rsid w:val="2D9C8ACC"/>
    <w:rsid w:val="2DC49360"/>
    <w:rsid w:val="2DDCFB23"/>
    <w:rsid w:val="2E3496AD"/>
    <w:rsid w:val="2E977F73"/>
    <w:rsid w:val="2EA2721B"/>
    <w:rsid w:val="2F055673"/>
    <w:rsid w:val="2F18EC11"/>
    <w:rsid w:val="2F43DF04"/>
    <w:rsid w:val="2F5E3036"/>
    <w:rsid w:val="2F768B0C"/>
    <w:rsid w:val="2FCC733C"/>
    <w:rsid w:val="2FD4293E"/>
    <w:rsid w:val="3090BB55"/>
    <w:rsid w:val="3135A7D5"/>
    <w:rsid w:val="315CF7A0"/>
    <w:rsid w:val="3207E843"/>
    <w:rsid w:val="320F7D3C"/>
    <w:rsid w:val="3245F60A"/>
    <w:rsid w:val="32DF1974"/>
    <w:rsid w:val="3324C10C"/>
    <w:rsid w:val="33B19886"/>
    <w:rsid w:val="33BCE9FA"/>
    <w:rsid w:val="3455B1D5"/>
    <w:rsid w:val="345EEBDA"/>
    <w:rsid w:val="34BA62EA"/>
    <w:rsid w:val="34BE2C28"/>
    <w:rsid w:val="34E83BC5"/>
    <w:rsid w:val="35051696"/>
    <w:rsid w:val="35A0EC92"/>
    <w:rsid w:val="35A354CE"/>
    <w:rsid w:val="35D02E57"/>
    <w:rsid w:val="3655D3A3"/>
    <w:rsid w:val="366F6181"/>
    <w:rsid w:val="36852F83"/>
    <w:rsid w:val="36A3A97E"/>
    <w:rsid w:val="373CBCF3"/>
    <w:rsid w:val="379B5CED"/>
    <w:rsid w:val="37F20985"/>
    <w:rsid w:val="37F5CCEA"/>
    <w:rsid w:val="38279CBB"/>
    <w:rsid w:val="382EA8D6"/>
    <w:rsid w:val="3835B33F"/>
    <w:rsid w:val="38EE0313"/>
    <w:rsid w:val="3915D104"/>
    <w:rsid w:val="39255067"/>
    <w:rsid w:val="39535465"/>
    <w:rsid w:val="39E841D3"/>
    <w:rsid w:val="39F34B5B"/>
    <w:rsid w:val="3A24E40D"/>
    <w:rsid w:val="3A5B85F6"/>
    <w:rsid w:val="3A8B4534"/>
    <w:rsid w:val="3AC120C8"/>
    <w:rsid w:val="3AD657AE"/>
    <w:rsid w:val="3B2B0FCC"/>
    <w:rsid w:val="3B6873CD"/>
    <w:rsid w:val="3C4A567E"/>
    <w:rsid w:val="3C71F5DD"/>
    <w:rsid w:val="3C7DC5F1"/>
    <w:rsid w:val="3C950D9B"/>
    <w:rsid w:val="3CEBAF7B"/>
    <w:rsid w:val="3D0A7A2C"/>
    <w:rsid w:val="3D5BFA4A"/>
    <w:rsid w:val="3D9B1CD4"/>
    <w:rsid w:val="3D9F5DFE"/>
    <w:rsid w:val="3E30DDFC"/>
    <w:rsid w:val="3E4E010E"/>
    <w:rsid w:val="3E7C19A7"/>
    <w:rsid w:val="3ECD99D0"/>
    <w:rsid w:val="3EED1FEC"/>
    <w:rsid w:val="3EF99113"/>
    <w:rsid w:val="3EFCF50B"/>
    <w:rsid w:val="3F3B2E5F"/>
    <w:rsid w:val="3F7F07C7"/>
    <w:rsid w:val="3F9FBBCF"/>
    <w:rsid w:val="3FB7CCD0"/>
    <w:rsid w:val="3FEE32E0"/>
    <w:rsid w:val="40A80304"/>
    <w:rsid w:val="40BEA0C7"/>
    <w:rsid w:val="40EB8CBF"/>
    <w:rsid w:val="410460A7"/>
    <w:rsid w:val="420DC140"/>
    <w:rsid w:val="42244FC3"/>
    <w:rsid w:val="423495CD"/>
    <w:rsid w:val="427A62DC"/>
    <w:rsid w:val="428CE553"/>
    <w:rsid w:val="42A0DEC3"/>
    <w:rsid w:val="42AD90D5"/>
    <w:rsid w:val="42CE40E4"/>
    <w:rsid w:val="42EDF8FC"/>
    <w:rsid w:val="430CD9BE"/>
    <w:rsid w:val="43754771"/>
    <w:rsid w:val="4388C2E3"/>
    <w:rsid w:val="44565221"/>
    <w:rsid w:val="458D70F9"/>
    <w:rsid w:val="45AA6FE3"/>
    <w:rsid w:val="4662F767"/>
    <w:rsid w:val="47464044"/>
    <w:rsid w:val="4867005D"/>
    <w:rsid w:val="48874AFC"/>
    <w:rsid w:val="48F65591"/>
    <w:rsid w:val="48FBF042"/>
    <w:rsid w:val="48FFB3A7"/>
    <w:rsid w:val="496490BB"/>
    <w:rsid w:val="499BE313"/>
    <w:rsid w:val="4A3FA7B2"/>
    <w:rsid w:val="4A46F6E9"/>
    <w:rsid w:val="4A6413E2"/>
    <w:rsid w:val="4AFC6AB9"/>
    <w:rsid w:val="4BD6A508"/>
    <w:rsid w:val="4BE6733B"/>
    <w:rsid w:val="4C1E2C0C"/>
    <w:rsid w:val="4C3FFB8A"/>
    <w:rsid w:val="4C695F5C"/>
    <w:rsid w:val="4C705806"/>
    <w:rsid w:val="4D2DE668"/>
    <w:rsid w:val="4DEC8624"/>
    <w:rsid w:val="4E562BD9"/>
    <w:rsid w:val="4E637D89"/>
    <w:rsid w:val="4E796985"/>
    <w:rsid w:val="4E7E8F82"/>
    <w:rsid w:val="4E9C150A"/>
    <w:rsid w:val="4EADA515"/>
    <w:rsid w:val="4ED2C305"/>
    <w:rsid w:val="4F386A9D"/>
    <w:rsid w:val="4F507698"/>
    <w:rsid w:val="4F9C2FB5"/>
    <w:rsid w:val="4FAE63A5"/>
    <w:rsid w:val="4FD4CC49"/>
    <w:rsid w:val="50DFD158"/>
    <w:rsid w:val="5106113F"/>
    <w:rsid w:val="5161A18D"/>
    <w:rsid w:val="5168363B"/>
    <w:rsid w:val="51EB4518"/>
    <w:rsid w:val="51EFBAB1"/>
    <w:rsid w:val="521DFE53"/>
    <w:rsid w:val="5252A71D"/>
    <w:rsid w:val="525C0F58"/>
    <w:rsid w:val="529CDCA1"/>
    <w:rsid w:val="52E164F0"/>
    <w:rsid w:val="5337EC42"/>
    <w:rsid w:val="5343E4F2"/>
    <w:rsid w:val="535CF46D"/>
    <w:rsid w:val="53C5CDB6"/>
    <w:rsid w:val="53DFC847"/>
    <w:rsid w:val="544AD74B"/>
    <w:rsid w:val="54A6E926"/>
    <w:rsid w:val="54D08287"/>
    <w:rsid w:val="54E47AB0"/>
    <w:rsid w:val="550F0718"/>
    <w:rsid w:val="5568837B"/>
    <w:rsid w:val="556919B8"/>
    <w:rsid w:val="55CDB573"/>
    <w:rsid w:val="56067CB5"/>
    <w:rsid w:val="5615B7C4"/>
    <w:rsid w:val="561B1298"/>
    <w:rsid w:val="56613DBE"/>
    <w:rsid w:val="56740E50"/>
    <w:rsid w:val="56A6F0F0"/>
    <w:rsid w:val="5710E6BE"/>
    <w:rsid w:val="57963586"/>
    <w:rsid w:val="57D516B9"/>
    <w:rsid w:val="585A869C"/>
    <w:rsid w:val="585DB6A6"/>
    <w:rsid w:val="58C1E8A1"/>
    <w:rsid w:val="58D8B55A"/>
    <w:rsid w:val="5A084C2C"/>
    <w:rsid w:val="5A412CAD"/>
    <w:rsid w:val="5A6827F4"/>
    <w:rsid w:val="5A8F3091"/>
    <w:rsid w:val="5ACE2474"/>
    <w:rsid w:val="5AD23235"/>
    <w:rsid w:val="5B04637F"/>
    <w:rsid w:val="5B14FE15"/>
    <w:rsid w:val="5B832D65"/>
    <w:rsid w:val="5BE7342A"/>
    <w:rsid w:val="5C1DF593"/>
    <w:rsid w:val="5C2E03D5"/>
    <w:rsid w:val="5C58D49C"/>
    <w:rsid w:val="5C8327CA"/>
    <w:rsid w:val="5CAA4945"/>
    <w:rsid w:val="5CAE6E3B"/>
    <w:rsid w:val="5CCA9C9F"/>
    <w:rsid w:val="5CD8EE68"/>
    <w:rsid w:val="5CED70DD"/>
    <w:rsid w:val="5CF22D6F"/>
    <w:rsid w:val="5D0A6FC7"/>
    <w:rsid w:val="5D1EFDC6"/>
    <w:rsid w:val="5D4EE36D"/>
    <w:rsid w:val="5E05C536"/>
    <w:rsid w:val="5E30286A"/>
    <w:rsid w:val="5E58378B"/>
    <w:rsid w:val="5EDB11BC"/>
    <w:rsid w:val="5F0F590F"/>
    <w:rsid w:val="5F3017F5"/>
    <w:rsid w:val="5F82A137"/>
    <w:rsid w:val="5FC02D08"/>
    <w:rsid w:val="5FC70041"/>
    <w:rsid w:val="6025119F"/>
    <w:rsid w:val="602A49ED"/>
    <w:rsid w:val="604DE7B4"/>
    <w:rsid w:val="60B06E31"/>
    <w:rsid w:val="615698ED"/>
    <w:rsid w:val="61CE2F58"/>
    <w:rsid w:val="61FA38CD"/>
    <w:rsid w:val="6207FF3F"/>
    <w:rsid w:val="62B85C7B"/>
    <w:rsid w:val="62C15775"/>
    <w:rsid w:val="62CFE68B"/>
    <w:rsid w:val="6349B122"/>
    <w:rsid w:val="6361EAAF"/>
    <w:rsid w:val="639C8F9A"/>
    <w:rsid w:val="639F206F"/>
    <w:rsid w:val="63C48B18"/>
    <w:rsid w:val="63ECDF44"/>
    <w:rsid w:val="64075C8A"/>
    <w:rsid w:val="648A4CBE"/>
    <w:rsid w:val="6496C5A0"/>
    <w:rsid w:val="649A7164"/>
    <w:rsid w:val="65D2E3C7"/>
    <w:rsid w:val="65F836EB"/>
    <w:rsid w:val="66487E3F"/>
    <w:rsid w:val="667F4F0E"/>
    <w:rsid w:val="668A7480"/>
    <w:rsid w:val="66945323"/>
    <w:rsid w:val="66C5E00C"/>
    <w:rsid w:val="66CB31AA"/>
    <w:rsid w:val="6714365A"/>
    <w:rsid w:val="673860BE"/>
    <w:rsid w:val="679A8215"/>
    <w:rsid w:val="67B4D9D9"/>
    <w:rsid w:val="67D5925E"/>
    <w:rsid w:val="687740C3"/>
    <w:rsid w:val="69236785"/>
    <w:rsid w:val="6923F057"/>
    <w:rsid w:val="693BCE2F"/>
    <w:rsid w:val="6A05B6D3"/>
    <w:rsid w:val="6A06453F"/>
    <w:rsid w:val="6A131124"/>
    <w:rsid w:val="6A3597B0"/>
    <w:rsid w:val="6A3C3AD0"/>
    <w:rsid w:val="6A4A43E1"/>
    <w:rsid w:val="6AA2B741"/>
    <w:rsid w:val="6AA8E5E2"/>
    <w:rsid w:val="6AC8A578"/>
    <w:rsid w:val="6B3FF0D7"/>
    <w:rsid w:val="6B9614B1"/>
    <w:rsid w:val="6BB89579"/>
    <w:rsid w:val="6BBE4FCC"/>
    <w:rsid w:val="6BEAA6CE"/>
    <w:rsid w:val="6C391B9B"/>
    <w:rsid w:val="6C512C9B"/>
    <w:rsid w:val="6C51FB84"/>
    <w:rsid w:val="6C75E74C"/>
    <w:rsid w:val="6CF8A36D"/>
    <w:rsid w:val="6D2A2C0C"/>
    <w:rsid w:val="6D429749"/>
    <w:rsid w:val="6DA6E9AB"/>
    <w:rsid w:val="6DBA49DF"/>
    <w:rsid w:val="6DBE7A2B"/>
    <w:rsid w:val="6E4116DC"/>
    <w:rsid w:val="6E9473CE"/>
    <w:rsid w:val="6EAD49B0"/>
    <w:rsid w:val="6ECA43BC"/>
    <w:rsid w:val="6EE1181E"/>
    <w:rsid w:val="6F26F6EC"/>
    <w:rsid w:val="6F3F7B53"/>
    <w:rsid w:val="6FBA2698"/>
    <w:rsid w:val="6FD9FE93"/>
    <w:rsid w:val="6FF36D97"/>
    <w:rsid w:val="7030442F"/>
    <w:rsid w:val="70B561BC"/>
    <w:rsid w:val="70E0350B"/>
    <w:rsid w:val="712F440C"/>
    <w:rsid w:val="7182E524"/>
    <w:rsid w:val="7251321D"/>
    <w:rsid w:val="72D55709"/>
    <w:rsid w:val="72DC7DB0"/>
    <w:rsid w:val="7387DB77"/>
    <w:rsid w:val="73F8D292"/>
    <w:rsid w:val="7414F6BF"/>
    <w:rsid w:val="74DF75D1"/>
    <w:rsid w:val="74E3BB63"/>
    <w:rsid w:val="7547AE82"/>
    <w:rsid w:val="754D7299"/>
    <w:rsid w:val="755DB151"/>
    <w:rsid w:val="75890511"/>
    <w:rsid w:val="75AC9EBB"/>
    <w:rsid w:val="761279F3"/>
    <w:rsid w:val="7669C1E1"/>
    <w:rsid w:val="7681352F"/>
    <w:rsid w:val="7695121C"/>
    <w:rsid w:val="769B57CE"/>
    <w:rsid w:val="76C1623E"/>
    <w:rsid w:val="76FDED9F"/>
    <w:rsid w:val="77219BB7"/>
    <w:rsid w:val="77270025"/>
    <w:rsid w:val="7753AD61"/>
    <w:rsid w:val="775F91E3"/>
    <w:rsid w:val="77A8844B"/>
    <w:rsid w:val="77EF1FE1"/>
    <w:rsid w:val="7843C2ED"/>
    <w:rsid w:val="7899BE00"/>
    <w:rsid w:val="78A78DC8"/>
    <w:rsid w:val="7906AB6F"/>
    <w:rsid w:val="797AFCC5"/>
    <w:rsid w:val="7A0B29BC"/>
    <w:rsid w:val="7A289D76"/>
    <w:rsid w:val="7A491DE1"/>
    <w:rsid w:val="7AC1EA93"/>
    <w:rsid w:val="7AD504ED"/>
    <w:rsid w:val="7B160B39"/>
    <w:rsid w:val="7B7E9B2C"/>
    <w:rsid w:val="7BAE44E6"/>
    <w:rsid w:val="7C26484F"/>
    <w:rsid w:val="7C513B0E"/>
    <w:rsid w:val="7C527DE1"/>
    <w:rsid w:val="7C638C5B"/>
    <w:rsid w:val="7C7B1840"/>
    <w:rsid w:val="7CFF537E"/>
    <w:rsid w:val="7CFF8E38"/>
    <w:rsid w:val="7D22E036"/>
    <w:rsid w:val="7D339ABD"/>
    <w:rsid w:val="7DA95814"/>
    <w:rsid w:val="7E07DC1B"/>
    <w:rsid w:val="7E682683"/>
    <w:rsid w:val="7EA14634"/>
    <w:rsid w:val="7EAB9A1C"/>
    <w:rsid w:val="7F2EFBF3"/>
    <w:rsid w:val="7F6C1E9E"/>
    <w:rsid w:val="7F6EC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A984107"/>
  <w14:defaultImageDpi w14:val="300"/>
  <w15:docId w15:val="{8EA2FCE4-F0EC-4996-8494-1407E54A5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00C"/>
    <w:pPr>
      <w:spacing w:after="240" w:line="360" w:lineRule="auto"/>
    </w:pPr>
    <w:rPr>
      <w:rFonts w:ascii="Times New Roman" w:hAnsi="Times New Roma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FF700C"/>
    <w:pPr>
      <w:keepNext/>
      <w:keepLines/>
      <w:numPr>
        <w:numId w:val="8"/>
      </w:numPr>
      <w:spacing w:before="240" w:line="240" w:lineRule="auto"/>
      <w:ind w:left="431" w:hanging="431"/>
      <w:outlineLvl w:val="0"/>
    </w:pPr>
    <w:rPr>
      <w:rFonts w:ascii="Arial" w:eastAsiaTheme="majorEastAsia" w:hAnsi="Arial" w:cstheme="majorBidi"/>
      <w:b/>
      <w:sz w:val="34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FF700C"/>
    <w:pPr>
      <w:keepNext/>
      <w:keepLines/>
      <w:numPr>
        <w:ilvl w:val="1"/>
        <w:numId w:val="8"/>
      </w:numPr>
      <w:spacing w:before="240" w:after="120" w:line="240" w:lineRule="auto"/>
      <w:ind w:left="578" w:hanging="578"/>
      <w:outlineLvl w:val="1"/>
    </w:pPr>
    <w:rPr>
      <w:rFonts w:ascii="Arial" w:eastAsiaTheme="majorEastAsia" w:hAnsi="Arial" w:cstheme="majorBidi"/>
      <w:b/>
      <w:sz w:val="30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FF700C"/>
    <w:pPr>
      <w:keepNext/>
      <w:keepLines/>
      <w:numPr>
        <w:ilvl w:val="2"/>
        <w:numId w:val="8"/>
      </w:numPr>
      <w:spacing w:before="240" w:after="120" w:line="240" w:lineRule="auto"/>
      <w:outlineLvl w:val="2"/>
    </w:pPr>
    <w:rPr>
      <w:rFonts w:ascii="Arial" w:eastAsiaTheme="majorEastAsia" w:hAnsi="Arial" w:cstheme="majorBidi"/>
      <w:b/>
      <w:sz w:val="26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FF700C"/>
    <w:pPr>
      <w:keepNext/>
      <w:keepLines/>
      <w:numPr>
        <w:ilvl w:val="3"/>
        <w:numId w:val="8"/>
      </w:numPr>
      <w:spacing w:before="240" w:after="120" w:line="240" w:lineRule="auto"/>
      <w:ind w:left="862" w:hanging="862"/>
      <w:outlineLvl w:val="3"/>
    </w:pPr>
    <w:rPr>
      <w:rFonts w:ascii="Arial" w:eastAsiaTheme="majorEastAsia" w:hAnsi="Arial" w:cstheme="majorBidi"/>
      <w:b/>
      <w:iCs/>
    </w:rPr>
  </w:style>
  <w:style w:type="paragraph" w:styleId="Overskrift5">
    <w:name w:val="heading 5"/>
    <w:basedOn w:val="Normal"/>
    <w:next w:val="Normal"/>
    <w:link w:val="Overskrift5Tegn"/>
    <w:uiPriority w:val="9"/>
    <w:unhideWhenUsed/>
    <w:rsid w:val="00AA5EA0"/>
    <w:pPr>
      <w:keepNext/>
      <w:keepLines/>
      <w:numPr>
        <w:ilvl w:val="4"/>
        <w:numId w:val="8"/>
      </w:numPr>
      <w:spacing w:before="240" w:after="0" w:line="240" w:lineRule="auto"/>
      <w:ind w:left="1009" w:hanging="1009"/>
      <w:outlineLvl w:val="4"/>
    </w:pPr>
    <w:rPr>
      <w:rFonts w:ascii="Arial" w:eastAsiaTheme="majorEastAsia" w:hAnsi="Arial" w:cstheme="majorBidi"/>
      <w:b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rsid w:val="00911428"/>
    <w:pPr>
      <w:keepNext/>
      <w:keepLines/>
      <w:numPr>
        <w:ilvl w:val="5"/>
        <w:numId w:val="8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911428"/>
    <w:pPr>
      <w:keepNext/>
      <w:keepLines/>
      <w:numPr>
        <w:ilvl w:val="6"/>
        <w:numId w:val="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911428"/>
    <w:pPr>
      <w:keepNext/>
      <w:keepLines/>
      <w:numPr>
        <w:ilvl w:val="7"/>
        <w:numId w:val="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911428"/>
    <w:pPr>
      <w:keepNext/>
      <w:keepLines/>
      <w:numPr>
        <w:ilvl w:val="8"/>
        <w:numId w:val="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Topptekst">
    <w:name w:val="header"/>
    <w:basedOn w:val="Normal"/>
    <w:link w:val="TopptekstTegn"/>
    <w:uiPriority w:val="99"/>
    <w:unhideWhenUsed/>
    <w:rsid w:val="00A4364D"/>
    <w:pPr>
      <w:tabs>
        <w:tab w:val="center" w:pos="4536"/>
        <w:tab w:val="right" w:pos="9072"/>
      </w:tabs>
    </w:pPr>
  </w:style>
  <w:style w:type="character" w:customStyle="1" w:styleId="TopptekstTegn">
    <w:name w:val="Topptekst Tegn"/>
    <w:basedOn w:val="Standardskriftforavsnitt"/>
    <w:link w:val="Topptekst"/>
    <w:uiPriority w:val="99"/>
    <w:rsid w:val="00A4364D"/>
  </w:style>
  <w:style w:type="paragraph" w:styleId="Bunntekst">
    <w:name w:val="footer"/>
    <w:basedOn w:val="Normal"/>
    <w:link w:val="BunntekstTegn"/>
    <w:uiPriority w:val="99"/>
    <w:unhideWhenUsed/>
    <w:rsid w:val="00A4364D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A4364D"/>
  </w:style>
  <w:style w:type="paragraph" w:customStyle="1" w:styleId="Overskrift1unr">
    <w:name w:val="Overskrift 1 u nr"/>
    <w:basedOn w:val="Overskrift1"/>
    <w:next w:val="Normal"/>
    <w:link w:val="Overskrift1unrTegn"/>
    <w:uiPriority w:val="10"/>
    <w:qFormat/>
    <w:rsid w:val="007673B9"/>
    <w:pPr>
      <w:numPr>
        <w:numId w:val="0"/>
      </w:numPr>
    </w:pPr>
    <w:rPr>
      <w:rFonts w:cs="Arial"/>
      <w:szCs w:val="34"/>
    </w:rPr>
  </w:style>
  <w:style w:type="paragraph" w:customStyle="1" w:styleId="Overskrift2unr">
    <w:name w:val="Overskrift 2 u nr"/>
    <w:basedOn w:val="Overskrift2"/>
    <w:next w:val="Normal"/>
    <w:uiPriority w:val="10"/>
    <w:qFormat/>
    <w:rsid w:val="007673B9"/>
    <w:pPr>
      <w:numPr>
        <w:ilvl w:val="0"/>
        <w:numId w:val="0"/>
      </w:numPr>
    </w:pPr>
  </w:style>
  <w:style w:type="character" w:customStyle="1" w:styleId="Overskrift1unrTegn">
    <w:name w:val="Overskrift 1 u nr Tegn"/>
    <w:basedOn w:val="Standardskriftforavsnitt"/>
    <w:link w:val="Overskrift1unr"/>
    <w:uiPriority w:val="10"/>
    <w:rsid w:val="007673B9"/>
    <w:rPr>
      <w:rFonts w:ascii="Arial" w:eastAsiaTheme="majorEastAsia" w:hAnsi="Arial" w:cs="Arial"/>
      <w:b/>
      <w:sz w:val="34"/>
      <w:szCs w:val="34"/>
    </w:rPr>
  </w:style>
  <w:style w:type="paragraph" w:customStyle="1" w:styleId="Overskrift3unr">
    <w:name w:val="Overskrift 3 u nr"/>
    <w:basedOn w:val="Overskrift3"/>
    <w:next w:val="Normal"/>
    <w:uiPriority w:val="10"/>
    <w:qFormat/>
    <w:rsid w:val="007673B9"/>
    <w:pPr>
      <w:numPr>
        <w:ilvl w:val="0"/>
        <w:numId w:val="0"/>
      </w:numPr>
    </w:pPr>
  </w:style>
  <w:style w:type="paragraph" w:customStyle="1" w:styleId="Overskrift4unr">
    <w:name w:val="Overskrift 4 u nr"/>
    <w:basedOn w:val="Overskrift4"/>
    <w:next w:val="Normal"/>
    <w:uiPriority w:val="10"/>
    <w:qFormat/>
    <w:rsid w:val="00DE0776"/>
    <w:pPr>
      <w:numPr>
        <w:ilvl w:val="0"/>
        <w:numId w:val="0"/>
      </w:numPr>
    </w:pPr>
  </w:style>
  <w:style w:type="character" w:customStyle="1" w:styleId="Overskrift1Tegn">
    <w:name w:val="Overskrift 1 Tegn"/>
    <w:basedOn w:val="Standardskriftforavsnitt"/>
    <w:link w:val="Overskrift1"/>
    <w:uiPriority w:val="9"/>
    <w:rsid w:val="00FF700C"/>
    <w:rPr>
      <w:rFonts w:ascii="Arial" w:eastAsiaTheme="majorEastAsia" w:hAnsi="Arial" w:cstheme="majorBidi"/>
      <w:b/>
      <w:sz w:val="34"/>
      <w:szCs w:val="32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FF700C"/>
    <w:rPr>
      <w:rFonts w:ascii="Arial" w:eastAsiaTheme="majorEastAsia" w:hAnsi="Arial" w:cstheme="majorBidi"/>
      <w:b/>
      <w:sz w:val="30"/>
      <w:szCs w:val="26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FF700C"/>
    <w:rPr>
      <w:rFonts w:ascii="Arial" w:eastAsiaTheme="majorEastAsia" w:hAnsi="Arial" w:cstheme="majorBidi"/>
      <w:b/>
      <w:sz w:val="26"/>
    </w:rPr>
  </w:style>
  <w:style w:type="character" w:customStyle="1" w:styleId="Overskrift4Tegn">
    <w:name w:val="Overskrift 4 Tegn"/>
    <w:basedOn w:val="Standardskriftforavsnitt"/>
    <w:link w:val="Overskrift4"/>
    <w:uiPriority w:val="9"/>
    <w:rsid w:val="00FF700C"/>
    <w:rPr>
      <w:rFonts w:ascii="Arial" w:eastAsiaTheme="majorEastAsia" w:hAnsi="Arial" w:cstheme="majorBidi"/>
      <w:b/>
      <w:iCs/>
    </w:rPr>
  </w:style>
  <w:style w:type="character" w:customStyle="1" w:styleId="Overskrift5Tegn">
    <w:name w:val="Overskrift 5 Tegn"/>
    <w:basedOn w:val="Standardskriftforavsnitt"/>
    <w:link w:val="Overskrift5"/>
    <w:uiPriority w:val="9"/>
    <w:rsid w:val="00AA5EA0"/>
    <w:rPr>
      <w:rFonts w:ascii="Arial" w:eastAsiaTheme="majorEastAsia" w:hAnsi="Arial" w:cstheme="majorBidi"/>
      <w:b/>
      <w:sz w:val="22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911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911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91142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9114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FF700C"/>
    <w:pPr>
      <w:numPr>
        <w:numId w:val="0"/>
      </w:numPr>
      <w:outlineLvl w:val="9"/>
    </w:pPr>
    <w:rPr>
      <w:b w:val="0"/>
    </w:rPr>
  </w:style>
  <w:style w:type="paragraph" w:styleId="INNH1">
    <w:name w:val="toc 1"/>
    <w:basedOn w:val="Normal"/>
    <w:next w:val="Normal"/>
    <w:autoRedefine/>
    <w:uiPriority w:val="39"/>
    <w:unhideWhenUsed/>
    <w:rsid w:val="00FF700C"/>
    <w:pPr>
      <w:tabs>
        <w:tab w:val="left" w:pos="480"/>
        <w:tab w:val="right" w:leader="dot" w:pos="9054"/>
      </w:tabs>
      <w:spacing w:after="100"/>
    </w:pPr>
  </w:style>
  <w:style w:type="paragraph" w:styleId="INNH2">
    <w:name w:val="toc 2"/>
    <w:basedOn w:val="Normal"/>
    <w:next w:val="Normal"/>
    <w:autoRedefine/>
    <w:uiPriority w:val="39"/>
    <w:unhideWhenUsed/>
    <w:rsid w:val="00911428"/>
    <w:pPr>
      <w:spacing w:after="100"/>
      <w:ind w:left="240"/>
    </w:pPr>
  </w:style>
  <w:style w:type="paragraph" w:styleId="INNH3">
    <w:name w:val="toc 3"/>
    <w:basedOn w:val="Normal"/>
    <w:next w:val="Normal"/>
    <w:autoRedefine/>
    <w:uiPriority w:val="39"/>
    <w:unhideWhenUsed/>
    <w:rsid w:val="00911428"/>
    <w:pPr>
      <w:spacing w:after="100"/>
      <w:ind w:left="480"/>
    </w:pPr>
  </w:style>
  <w:style w:type="character" w:styleId="Hyperkobling">
    <w:name w:val="Hyperlink"/>
    <w:basedOn w:val="Standardskriftforavsnitt"/>
    <w:uiPriority w:val="99"/>
    <w:unhideWhenUsed/>
    <w:rsid w:val="00911428"/>
    <w:rPr>
      <w:color w:val="0000FF" w:themeColor="hyperlink"/>
      <w:u w:val="single"/>
    </w:rPr>
  </w:style>
  <w:style w:type="paragraph" w:styleId="Sitat">
    <w:name w:val="Quote"/>
    <w:basedOn w:val="Normal"/>
    <w:next w:val="Normal"/>
    <w:link w:val="SitatTegn"/>
    <w:uiPriority w:val="29"/>
    <w:qFormat/>
    <w:rsid w:val="00480E60"/>
    <w:pPr>
      <w:ind w:left="567" w:right="567"/>
    </w:pPr>
    <w:rPr>
      <w:i/>
      <w:iCs/>
    </w:rPr>
  </w:style>
  <w:style w:type="character" w:customStyle="1" w:styleId="SitatTegn">
    <w:name w:val="Sitat Tegn"/>
    <w:basedOn w:val="Standardskriftforavsnitt"/>
    <w:link w:val="Sitat"/>
    <w:uiPriority w:val="29"/>
    <w:rsid w:val="00480E60"/>
    <w:rPr>
      <w:rFonts w:ascii="Times New Roman" w:hAnsi="Times New Roman"/>
      <w:i/>
      <w:iCs/>
      <w:sz w:val="22"/>
    </w:rPr>
  </w:style>
  <w:style w:type="paragraph" w:customStyle="1" w:styleId="Forordsoverskrift">
    <w:name w:val="Forordsoverskrift"/>
    <w:basedOn w:val="Overskriftforinnholdsfortegnelse"/>
    <w:next w:val="Normal"/>
    <w:uiPriority w:val="39"/>
    <w:semiHidden/>
    <w:qFormat/>
    <w:rsid w:val="005866FB"/>
  </w:style>
  <w:style w:type="paragraph" w:styleId="Bildetekst">
    <w:name w:val="caption"/>
    <w:basedOn w:val="Normal"/>
    <w:next w:val="Normal"/>
    <w:uiPriority w:val="35"/>
    <w:unhideWhenUsed/>
    <w:qFormat/>
    <w:rsid w:val="00DE0776"/>
    <w:pPr>
      <w:spacing w:after="200" w:line="240" w:lineRule="auto"/>
    </w:pPr>
    <w:rPr>
      <w:rFonts w:ascii="Arial" w:hAnsi="Arial"/>
      <w:i/>
      <w:iCs/>
      <w:sz w:val="18"/>
      <w:szCs w:val="18"/>
    </w:rPr>
  </w:style>
  <w:style w:type="table" w:styleId="Tabellrutenett">
    <w:name w:val="Table Grid"/>
    <w:basedOn w:val="Vanligtabell"/>
    <w:uiPriority w:val="39"/>
    <w:rsid w:val="00DE07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tnotetekst">
    <w:name w:val="footnote text"/>
    <w:basedOn w:val="Normal"/>
    <w:link w:val="FotnotetekstTegn"/>
    <w:uiPriority w:val="99"/>
    <w:semiHidden/>
    <w:unhideWhenUsed/>
    <w:rsid w:val="00DE0776"/>
    <w:pPr>
      <w:spacing w:after="0"/>
    </w:pPr>
    <w:rPr>
      <w:rFonts w:ascii="Arial" w:hAnsi="Arial"/>
      <w:sz w:val="20"/>
      <w:szCs w:val="20"/>
    </w:rPr>
  </w:style>
  <w:style w:type="character" w:customStyle="1" w:styleId="FotnotetekstTegn">
    <w:name w:val="Fotnotetekst Tegn"/>
    <w:basedOn w:val="Standardskriftforavsnitt"/>
    <w:link w:val="Fotnotetekst"/>
    <w:uiPriority w:val="99"/>
    <w:semiHidden/>
    <w:rsid w:val="00DE0776"/>
    <w:rPr>
      <w:rFonts w:ascii="Arial" w:hAnsi="Arial"/>
      <w:sz w:val="20"/>
      <w:szCs w:val="20"/>
    </w:rPr>
  </w:style>
  <w:style w:type="character" w:styleId="Fotnotereferanse">
    <w:name w:val="footnote reference"/>
    <w:basedOn w:val="Standardskriftforavsnitt"/>
    <w:uiPriority w:val="99"/>
    <w:semiHidden/>
    <w:unhideWhenUsed/>
    <w:rsid w:val="00DE0776"/>
    <w:rPr>
      <w:vertAlign w:val="superscript"/>
    </w:rPr>
  </w:style>
  <w:style w:type="paragraph" w:customStyle="1" w:styleId="Forordoverskrift">
    <w:name w:val="Forordoverskrift"/>
    <w:basedOn w:val="Normal"/>
    <w:uiPriority w:val="11"/>
    <w:qFormat/>
    <w:rsid w:val="00FF700C"/>
    <w:pPr>
      <w:spacing w:before="240" w:line="240" w:lineRule="auto"/>
    </w:pPr>
    <w:rPr>
      <w:rFonts w:ascii="Arial" w:hAnsi="Arial"/>
      <w:b/>
      <w:sz w:val="34"/>
    </w:rPr>
  </w:style>
  <w:style w:type="paragraph" w:styleId="Tittel">
    <w:name w:val="Title"/>
    <w:basedOn w:val="Normal"/>
    <w:next w:val="Normal"/>
    <w:link w:val="TittelTegn"/>
    <w:uiPriority w:val="10"/>
    <w:qFormat/>
    <w:rsid w:val="005F6B87"/>
    <w:pPr>
      <w:spacing w:after="0" w:line="240" w:lineRule="auto"/>
      <w:contextualSpacing/>
    </w:pPr>
    <w:rPr>
      <w:rFonts w:ascii="Arial" w:eastAsiaTheme="majorEastAsia" w:hAnsi="Arial" w:cstheme="majorBidi"/>
      <w:b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5F6B87"/>
    <w:rPr>
      <w:rFonts w:ascii="Arial" w:eastAsiaTheme="majorEastAsia" w:hAnsi="Arial" w:cstheme="majorBidi"/>
      <w:b/>
      <w:spacing w:val="-10"/>
      <w:kern w:val="28"/>
      <w:sz w:val="56"/>
      <w:szCs w:val="56"/>
    </w:rPr>
  </w:style>
  <w:style w:type="character" w:styleId="Fulgthyperkobling">
    <w:name w:val="FollowedHyperlink"/>
    <w:basedOn w:val="Standardskriftforavsnitt"/>
    <w:uiPriority w:val="99"/>
    <w:semiHidden/>
    <w:unhideWhenUsed/>
    <w:rsid w:val="00DC5F0C"/>
    <w:rPr>
      <w:color w:val="800080" w:themeColor="followedHyperlink"/>
      <w:u w:val="single"/>
    </w:rPr>
  </w:style>
  <w:style w:type="table" w:styleId="Vanligtabell5">
    <w:name w:val="Plain Table 5"/>
    <w:basedOn w:val="Vanligtabell"/>
    <w:uiPriority w:val="45"/>
    <w:rsid w:val="007054A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Vanligtabell3">
    <w:name w:val="Plain Table 3"/>
    <w:basedOn w:val="Vanligtabell"/>
    <w:uiPriority w:val="43"/>
    <w:rsid w:val="007054A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Figurliste">
    <w:name w:val="table of figures"/>
    <w:basedOn w:val="Normal"/>
    <w:next w:val="Normal"/>
    <w:uiPriority w:val="99"/>
    <w:unhideWhenUsed/>
    <w:rsid w:val="009961FB"/>
    <w:pPr>
      <w:spacing w:after="0"/>
    </w:pPr>
  </w:style>
  <w:style w:type="paragraph" w:styleId="NormalWeb">
    <w:name w:val="Normal (Web)"/>
    <w:basedOn w:val="Normal"/>
    <w:uiPriority w:val="99"/>
    <w:unhideWhenUsed/>
    <w:rsid w:val="009961FB"/>
    <w:pPr>
      <w:spacing w:before="100" w:beforeAutospacing="1" w:after="100" w:afterAutospacing="1" w:line="240" w:lineRule="auto"/>
    </w:pPr>
    <w:rPr>
      <w:rFonts w:eastAsia="Times New Roman" w:cs="Times New Roman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653DC8"/>
    <w:pPr>
      <w:numPr>
        <w:ilvl w:val="1"/>
      </w:numPr>
      <w:spacing w:after="100" w:line="259" w:lineRule="auto"/>
    </w:pPr>
    <w:rPr>
      <w:rFonts w:asciiTheme="majorHAnsi" w:hAnsiTheme="majorHAnsi"/>
      <w:szCs w:val="22"/>
      <w:lang w:eastAsia="en-US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653DC8"/>
    <w:rPr>
      <w:rFonts w:asciiTheme="majorHAnsi" w:hAnsiTheme="majorHAnsi"/>
      <w:szCs w:val="22"/>
      <w:lang w:eastAsia="en-US"/>
    </w:rPr>
  </w:style>
  <w:style w:type="paragraph" w:styleId="Listeavsnitt">
    <w:name w:val="List Paragraph"/>
    <w:basedOn w:val="Normal"/>
    <w:uiPriority w:val="34"/>
    <w:qFormat/>
    <w:rsid w:val="00DB5337"/>
    <w:pPr>
      <w:spacing w:after="160" w:line="259" w:lineRule="auto"/>
      <w:ind w:left="720"/>
      <w:contextualSpacing/>
    </w:pPr>
    <w:rPr>
      <w:rFonts w:asciiTheme="minorHAnsi" w:eastAsiaTheme="minorHAnsi" w:hAnsiTheme="minorHAnsi"/>
      <w:kern w:val="2"/>
      <w:sz w:val="22"/>
      <w:szCs w:val="22"/>
      <w:lang w:eastAsia="en-US"/>
      <w14:ligatures w14:val="standardContextual"/>
    </w:rPr>
  </w:style>
  <w:style w:type="paragraph" w:styleId="HTML-forhndsformatert">
    <w:name w:val="HTML Preformatted"/>
    <w:basedOn w:val="Normal"/>
    <w:link w:val="HTML-forhndsformatertTegn"/>
    <w:uiPriority w:val="99"/>
    <w:semiHidden/>
    <w:unhideWhenUsed/>
    <w:rsid w:val="009B55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-forhndsformatertTegn">
    <w:name w:val="HTML-forhåndsformatert Tegn"/>
    <w:basedOn w:val="Standardskriftforavsnitt"/>
    <w:link w:val="HTML-forhndsformatert"/>
    <w:uiPriority w:val="99"/>
    <w:semiHidden/>
    <w:rsid w:val="009B559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Standardskriftforavsnitt"/>
    <w:rsid w:val="009B5596"/>
  </w:style>
  <w:style w:type="character" w:styleId="Sterk">
    <w:name w:val="Strong"/>
    <w:basedOn w:val="Standardskriftforavsnitt"/>
    <w:uiPriority w:val="22"/>
    <w:qFormat/>
    <w:rsid w:val="00FE16DD"/>
    <w:rPr>
      <w:b/>
      <w:bCs/>
    </w:rPr>
  </w:style>
  <w:style w:type="character" w:styleId="Ulstomtale">
    <w:name w:val="Unresolved Mention"/>
    <w:basedOn w:val="Standardskriftforavsnitt"/>
    <w:uiPriority w:val="99"/>
    <w:semiHidden/>
    <w:unhideWhenUsed/>
    <w:rsid w:val="00EB41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5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66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3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ROBOTIS-GIT/turtlebot3_simulations.git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eader" Target="header3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emanual.robotis.com/docs/en/platform/turtlebot3/simulation/#gazebo-simulation" TargetMode="External"/><Relationship Id="rId22" Type="http://schemas.openxmlformats.org/officeDocument/2006/relationships/hyperlink" Target="https://wiki.ros.org/ROS/Tutorials/InstallingandConfiguringROSEnvironment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customXml" Target="ink/ink1.xm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hyperlink" Target="https://wiki.ros.org/ROS/Tutorials/InstallingandConfiguringROSEnvironmen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microsoft.com/office/2020/10/relationships/intelligence" Target="intelligence2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rrno\Downloads\Oppgave_forside_bokm&#229;l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9T09:26:41.0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573 88 24575,'-9'0'0,"-9"4"0,4-2 0,-9 6 0,7-4 0,0 1 0,-7-2 0,5 1 0,-5-3 0,7 2 0,0-3 0,-7 5 0,5-4 0,-1 3 0,4 0 0,6-3 0,-7 2 0,7-3 0,-3 4 0,4-3 0,0 2 0,0 1 0,-4-3 0,3 2 0,-2 1 0,2-3 0,1 6 0,0-6 0,0 2 0,0 1 0,0-3 0,0 6 0,0-3 0,-1 1 0,5 2 0,-3-6 0,6 6 0,-6-6 0,6 6 0,-7-6 0,7 6 0,-6-6 0,6 6 0,-6-6 0,6 6 0,-2-3 0,-1 1 0,3 2 0,-3-3 0,1 1 0,2 2 0,-3-3 0,1 1 0,2 2 0,-3-3 0,1 1 0,2 2 0,-3-3 0,0 4 0,4 0 0,-4 0 0,0-3 0,3 2 0,-2-3 0,3 4 0,-4 0 0,3 0 0,-2 0 0,3 0 0,-4-4 0,3 4 0,-2-4 0,3 4 0,0 0 0,0 0 0,0 0 0,0 0 0,-4 0 0,3 0 0,-3 0 0,4 0 0,0 0 0,0 0 0,0 0 0,-3-4 0,2 3 0,-3 2 0,4-1 0,0 4 0,0-4 0,0 0 0,0 0 0,0 0 0,0 0 0,0 0 0,0 0 0,0 4 0,0-4 0,0 4 0,0-4 0,0 0 0,0 0 0,0 0 0,0 0 0,0 0 0,0 0 0,0 0 0,4-4 0,-3 4 0,2-4 0,-3 4 0,0 0 0,4-4 0,-3 4 0,2-4 0,-3 4 0,0 0 0,4-4 0,-3 4 0,2-4 0,-3 4 0,4-4 0,-3 3 0,2-2 0,1 3 0,-3 0 0,2 0 0,1-4 0,-3 3 0,2-2 0,1 3 0,-3 0 0,6 0 0,-6 0 0,6 0 0,-6 0 0,6 0 0,-6 0 0,6 0 0,-6 0 0,6 0 0,-6 0 0,6 0 0,-6 0 0,6-4 0,-6 3 0,6-2 0,-3 3 0,1 0 0,2-4 0,-6 3 0,6-2 0,-3 3 0,4 0 0,0 0 0,0 0 0,0 0 0,0-4 0,0 3 0,4-2 0,-3 3 0,2 0 0,-3 0 0,0-4 0,0 0 0,-3-1 0,2 2 0,-3-1 0,4 0 0,0-1 0,0-2 0,0 6 0,0-6 0,0 3 0,0-1 0,0-2 0,0 6 0,0-6 0,0 3 0,0-1 0,0-2 0,0 3 0,0-1 0,4-2 0,0 6 0,4-6 0,0 6 0,1-6 0,-1 3 0,-4-4 0,0 0 0,-1 3 0,-2-2 0,7 6 0,-4-6 0,1 3 0,2-4 0,-6 0 0,2 0 0,1 0 0,-3 0 0,2 0 0,1 0 0,-3 0 0,2 0 0,1 0 0,1 0 0,6 3 0,-2-2 0,3 3 0,-8-4 0,4 0 0,-4 3 0,1-2 0,8 3 0,-6-4 0,7 0 0,-6 0 0,0 0 0,7 0 0,-5 0 0,4 0 0,-5 0 0,-1 0 0,0 0 0,-4 0 0,0 0 0,-1 0 0,2 0 0,0 0 0,2 0 0,-6 0 0,6 0 0,-3 0 0,4 0 0,-3 0 0,-1 0 0,-1 0 0,-2-4 0,10 3 0,-9-3 0,5 4 0,-4 0 0,2 0 0,-1 0 0,0 0 0,0 0 0,-3-3 0,2 2 0,1-3 0,-3 1 0,2 2 0,-3-3 0,4 1 0,-3 2 0,6-3 0,-6 0 0,2 4 0,-3-4 0,4 0 0,-3 3 0,3-6 0,-1 3 0,-2-1 0,6-2 0,-6 6 0,3-3 0,-4 1 0,3 2 0,-2-6 0,3 6 0,-1-6 0,-2 6 0,-1-7 0,3 7 0,-5-6 0,5 6 0,-3-6 0,0 3 0,0-1 0,0-2 0,0 6 0,-3-6 0,2 6 0,-6-6 0,6 2 0,-3 1 0,0-4 0,0 4 0,0-1 0,-4-2 0,4 3 0,0-1 0,-4-2 0,4 2 0,0-3 0,0-4 0,4 3 0,-4-6 0,4 2 0,-4 1 0,4-4 0,-4 4 0,4-1 0,-4-2 0,0 6 0,0-7 0,0 7 0,-4-6 0,8 2 0,-8 1 0,4 0 0,0 4 0,-4-4 0,4 3 0,0-6 0,-4 6 0,4-3 0,-1 0 0,-2 3 0,3-6 0,-1 6 0,-2-7 0,3 7 0,-4-2 0,0 2 0,0 1 0,0 0 0,0 0 0,0 0 0,0 0 0,0 0 0,0 0 0,0-1 0,0 1 0,0 0 0,0 0 0,0 0 0,-4-4 0,0-1 0,-1 1 0,-2 0 0,6 4 0,-6 0 0,6 0 0,-6 0 0,2-4 0,-3 3 0,4-3 0,-4 0 0,4 3 0,-4-2 0,0 2 0,3 1 0,-2 0 0,2 0 0,-3 0 0,0-4 0,0-1 0,0 1 0,0 0 0,0 4 0,-1 0 0,1 0 0,0-4 0,0 3 0,0-3 0,-4 4 0,3 0 0,-3 0 0,4 0 0,4 0 0,-3 3 0,2-2 0,-3 2 0,0 1 0,0-3 0,-1 2 0,1 0 0,0-2 0,0 6 0,0-6 0,0 6 0,-4-6 0,3 2 0,-6-3 0,2 0 0,0 4 0,-2-4 0,2 8 0,1-8 0,0 7 0,0-6 0,3 3 0,-3-1 0,1-2 0,2 6 0,-7-6 0,7 6 0,-2-3 0,-1 1 0,3 2 0,-3-6 0,4 6 0,0-3 0,-4 0 0,3 4 0,-6-8 0,6 7 0,-3-2 0,4-1 0,-4 3 0,3-2 0,-3 3 0,4 0 0,0-4 0,-4 3 0,3-2 0,-3 3 0,1 0 0,2 0 0,-3-4 0,4 3 0,0-3 0,0 4 0,-1 0 0,1 0 0,0 0 0,0 0 0,0 0 0,0 0 0,0 0 0,-4 0 0,3 0 0,-3 0 0,4 0 0,0 0 0,0 0 0,0 0 0,-1 0 0,1 0 0,0 0 0,0 0 0,-4 0 0,3 0 0,-2 0 0,2 0 0,1 0 0,0 0 0,0 0 0,0 0 0,0 0 0,-4 0 0,3 0 0,-3 0 0,8 4 0,-7-3 0,5 6 0,-9-6 0,6 2 0,-3-3 0,4 4 0,0-3 0,0 2 0,0 1 0,0-3 0,0 2 0,3 1 0,-2-3 0,2 2 0,-3-3 0,0 4 0,0-3 0,3 6 0,-2-6 0,3 2 0,-5 1 0,1-3 0,0 2 0,0 1 0,0-3 0,0 2 0,0-3 0,0 0 0,3 4 0,1-3 0,4 2 0</inkml:trace>
</inkml:ink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3547618FF3B74992F6D626EBA25AED" ma:contentTypeVersion="5" ma:contentTypeDescription="Create a new document." ma:contentTypeScope="" ma:versionID="c2be4276a0c55308f7d985aa5d4e7cb5">
  <xsd:schema xmlns:xsd="http://www.w3.org/2001/XMLSchema" xmlns:xs="http://www.w3.org/2001/XMLSchema" xmlns:p="http://schemas.microsoft.com/office/2006/metadata/properties" xmlns:ns2="4eb3e90e-6a14-477c-8397-8bb3db5272ab" targetNamespace="http://schemas.microsoft.com/office/2006/metadata/properties" ma:root="true" ma:fieldsID="5db4c08dd8a6b49aa577751e59c14b88" ns2:_="">
    <xsd:import namespace="4eb3e90e-6a14-477c-8397-8bb3db5272a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b3e90e-6a14-477c-8397-8bb3db527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C526620-7186-4970-A9C3-EFB9D8D444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b3e90e-6a14-477c-8397-8bb3db5272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95740B8-85C3-4A51-A501-73AAAA763F4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0DB290E-56C8-48D8-8CD2-A038EFB4B93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9A88B09-497A-4206-828C-5CC12133078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C:\Users\rrrno\Downloads\Oppgave_forside_bokmål.dotx</Template>
  <TotalTime>151</TotalTime>
  <Pages>15</Pages>
  <Words>1494</Words>
  <Characters>7920</Characters>
  <Application>Microsoft Office Word</Application>
  <DocSecurity>0</DocSecurity>
  <Lines>66</Lines>
  <Paragraphs>18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Jørgen Nordås</dc:creator>
  <cp:keywords/>
  <dc:description/>
  <cp:lastModifiedBy>Patrik Andreassen</cp:lastModifiedBy>
  <cp:revision>7</cp:revision>
  <cp:lastPrinted>2023-10-09T08:44:00Z</cp:lastPrinted>
  <dcterms:created xsi:type="dcterms:W3CDTF">2023-10-21T08:13:00Z</dcterms:created>
  <dcterms:modified xsi:type="dcterms:W3CDTF">2023-10-29T11:00:00Z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0x010100B13547618FF3B74992F6D626EBA25AED</vt:lpwstr>
  </property>
  <property fmtid="{D5CDD505-2E9C-101B-9397-08002B2CF9AE}" pid="3" name="IsMyDocuments">
    <vt:bool>true</vt:bool>
  </property>
  <property fmtid="{D5CDD505-2E9C-101B-9397-08002B2CF9AE}" pid="4" name="MSIP_Label_950b96d7-1f7d-4a0a-b8d6-ae343a69b897_Extended_MSFT_Method">
    <vt:lpwstr>Manual</vt:lpwstr>
  </property>
  <property fmtid="{D5CDD505-2E9C-101B-9397-08002B2CF9AE}" pid="5" name="MSIP_Label_950b96d7-1f7d-4a0a-b8d6-ae343a69b897_Application">
    <vt:lpwstr>Microsoft Azure Information Protection</vt:lpwstr>
  </property>
  <property fmtid="{D5CDD505-2E9C-101B-9397-08002B2CF9AE}" pid="6" name="MSIP_Label_950b96d7-1f7d-4a0a-b8d6-ae343a69b897_Name">
    <vt:lpwstr>Internal</vt:lpwstr>
  </property>
  <property fmtid="{D5CDD505-2E9C-101B-9397-08002B2CF9AE}" pid="7" name="MSIP_Label_950b96d7-1f7d-4a0a-b8d6-ae343a69b897_SetDate">
    <vt:lpwstr>2018-04-30T12:37:40.5618032Z</vt:lpwstr>
  </property>
  <property fmtid="{D5CDD505-2E9C-101B-9397-08002B2CF9AE}" pid="8" name="MSIP_Label_950b96d7-1f7d-4a0a-b8d6-ae343a69b897_Owner">
    <vt:lpwstr>nma010@uit.no</vt:lpwstr>
  </property>
  <property fmtid="{D5CDD505-2E9C-101B-9397-08002B2CF9AE}" pid="9" name="MSIP_Label_950b96d7-1f7d-4a0a-b8d6-ae343a69b897_SiteId">
    <vt:lpwstr>4e7f212d-74db-4563-a57b-8ae44ed05526</vt:lpwstr>
  </property>
  <property fmtid="{D5CDD505-2E9C-101B-9397-08002B2CF9AE}" pid="10" name="MSIP_Label_950b96d7-1f7d-4a0a-b8d6-ae343a69b897_Enabled">
    <vt:lpwstr>False</vt:lpwstr>
  </property>
</Properties>
</file>